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0C8A80" w14:textId="77777777" w:rsidR="000A5DD4" w:rsidRPr="008E7CBF" w:rsidRDefault="000A5DD4" w:rsidP="000A5DD4">
      <w:pPr>
        <w:pStyle w:val="afff"/>
        <w:ind w:firstLine="0"/>
        <w:jc w:val="center"/>
        <w:rPr>
          <w:lang w:val="en-US"/>
        </w:rPr>
      </w:pPr>
      <w:bookmarkStart w:id="0" w:name="_Toc250907477"/>
      <w:bookmarkStart w:id="1" w:name="_Toc314561010"/>
    </w:p>
    <w:p w14:paraId="362A0D6B" w14:textId="77777777" w:rsidR="000A5DD4" w:rsidRDefault="000A5DD4" w:rsidP="000A5DD4">
      <w:pPr>
        <w:pStyle w:val="afff"/>
        <w:ind w:firstLine="0"/>
        <w:jc w:val="center"/>
        <w:rPr>
          <w:lang w:val="ru-RU"/>
        </w:rPr>
      </w:pPr>
    </w:p>
    <w:p w14:paraId="06518F34" w14:textId="77777777" w:rsidR="000A5DD4" w:rsidRDefault="000A5DD4" w:rsidP="000A5DD4">
      <w:pPr>
        <w:pStyle w:val="afff"/>
        <w:ind w:firstLine="0"/>
        <w:jc w:val="center"/>
        <w:rPr>
          <w:lang w:val="ru-RU"/>
        </w:rPr>
      </w:pPr>
    </w:p>
    <w:p w14:paraId="01EF7365" w14:textId="77777777" w:rsidR="000A5DD4" w:rsidRDefault="00E960BB" w:rsidP="000A5DD4">
      <w:pPr>
        <w:pStyle w:val="afff"/>
        <w:ind w:firstLine="0"/>
        <w:jc w:val="center"/>
        <w:rPr>
          <w:lang w:val="ru-RU"/>
        </w:rPr>
      </w:pPr>
      <w:r>
        <w:rPr>
          <w:noProof/>
          <w:lang w:val="ru-RU"/>
        </w:rPr>
        <w:pict w14:anchorId="368C12E7">
          <v:rect id="_x0000_s1286" style="position:absolute;left:0;text-align:left;margin-left:486.3pt;margin-top:-93.1pt;width:36pt;height:39.75pt;z-index:251655168" strokecolor="white"/>
        </w:pict>
      </w:r>
    </w:p>
    <w:p w14:paraId="5A2A9154" w14:textId="77777777" w:rsidR="000A5DD4" w:rsidRDefault="000A5DD4" w:rsidP="000A5DD4">
      <w:pPr>
        <w:pStyle w:val="afff"/>
        <w:spacing w:before="2400" w:after="300"/>
        <w:ind w:firstLine="0"/>
        <w:jc w:val="center"/>
        <w:rPr>
          <w:lang w:val="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5"/>
      </w:tblGrid>
      <w:tr w:rsidR="000A5DD4" w14:paraId="4B8BE541" w14:textId="77777777">
        <w:trPr>
          <w:jc w:val="center"/>
        </w:trPr>
        <w:tc>
          <w:tcPr>
            <w:tcW w:w="9485" w:type="dxa"/>
          </w:tcPr>
          <w:p w14:paraId="2E1620BB" w14:textId="77777777" w:rsidR="000A5DD4" w:rsidRPr="00947815" w:rsidRDefault="000A5DD4" w:rsidP="000A5DD4">
            <w:pPr>
              <w:pStyle w:val="afff"/>
              <w:tabs>
                <w:tab w:val="left" w:pos="4862"/>
              </w:tabs>
              <w:ind w:firstLine="0"/>
              <w:jc w:val="center"/>
            </w:pPr>
            <w:r>
              <w:t>МІНИСТЕРСТВО НАУКИ ТА ОСВІТИ</w:t>
            </w:r>
            <w:r w:rsidRPr="000A5DD4">
              <w:rPr>
                <w:lang w:val="ru-RU"/>
              </w:rPr>
              <w:t xml:space="preserve"> </w:t>
            </w:r>
            <w:r>
              <w:t>УКРАЇНИ</w:t>
            </w:r>
          </w:p>
          <w:p w14:paraId="21F26EEA" w14:textId="77777777" w:rsidR="000A5DD4" w:rsidRPr="00947815" w:rsidRDefault="000A5DD4" w:rsidP="000A5DD4">
            <w:pPr>
              <w:pStyle w:val="afff"/>
              <w:tabs>
                <w:tab w:val="left" w:pos="4862"/>
              </w:tabs>
              <w:ind w:firstLine="0"/>
              <w:jc w:val="center"/>
            </w:pPr>
            <w:r w:rsidRPr="00947815">
              <w:t>НАЦІОНАЛЬНИЙ ТЕХНІЧНИЙ УНІВЕРСИТЕТ</w:t>
            </w:r>
          </w:p>
          <w:p w14:paraId="6C95DDB3" w14:textId="77777777" w:rsidR="000A5DD4" w:rsidRPr="00947815" w:rsidRDefault="000A5DD4" w:rsidP="000A5DD4">
            <w:pPr>
              <w:pStyle w:val="afff"/>
              <w:tabs>
                <w:tab w:val="left" w:pos="4862"/>
              </w:tabs>
              <w:ind w:firstLine="0"/>
              <w:jc w:val="center"/>
            </w:pPr>
            <w:r w:rsidRPr="00947815">
              <w:t>“ХАРКІВСЬКИЙ ПОЛІТЕХНІЧНИЙ ІНСТИТУТ”</w:t>
            </w:r>
          </w:p>
          <w:p w14:paraId="4C66FBEF" w14:textId="77777777" w:rsidR="000A5DD4" w:rsidRPr="00947815" w:rsidRDefault="000A5DD4" w:rsidP="000A5DD4">
            <w:pPr>
              <w:pStyle w:val="afff"/>
              <w:tabs>
                <w:tab w:val="left" w:pos="4862"/>
              </w:tabs>
              <w:ind w:firstLine="0"/>
              <w:jc w:val="center"/>
            </w:pPr>
          </w:p>
          <w:p w14:paraId="25DBECD9" w14:textId="2C7D5FB7" w:rsidR="000A5DD4" w:rsidRPr="00067C12" w:rsidRDefault="000A5DD4" w:rsidP="000A5DD4">
            <w:pPr>
              <w:pStyle w:val="afff"/>
              <w:spacing w:after="300"/>
              <w:ind w:right="297" w:firstLine="609"/>
              <w:jc w:val="center"/>
              <w:rPr>
                <w:lang w:val="ru-RU"/>
              </w:rPr>
            </w:pPr>
            <w:r w:rsidRPr="00067C12">
              <w:rPr>
                <w:lang w:val="ru-RU"/>
              </w:rPr>
              <w:t xml:space="preserve">Кафедра </w:t>
            </w:r>
            <w:r w:rsidRPr="00A84457">
              <w:t>програмної інженерії та ін</w:t>
            </w:r>
            <w:r w:rsidR="00B1515C" w:rsidRPr="00A84457">
              <w:t>телектуаль</w:t>
            </w:r>
            <w:r w:rsidRPr="00A84457">
              <w:t>них технологій управління</w:t>
            </w:r>
          </w:p>
          <w:p w14:paraId="0119FF54" w14:textId="7909D9E9" w:rsidR="000A5DD4" w:rsidRPr="00947815" w:rsidRDefault="000A5DD4" w:rsidP="000A5DD4">
            <w:pPr>
              <w:pStyle w:val="afff"/>
              <w:spacing w:after="300"/>
              <w:ind w:firstLine="0"/>
              <w:jc w:val="center"/>
            </w:pPr>
            <w:r w:rsidRPr="00947815">
              <w:t>Курсова робота</w:t>
            </w:r>
          </w:p>
          <w:p w14:paraId="5D64D95C" w14:textId="33BE6BD4" w:rsidR="000A5DD4" w:rsidRPr="00947815" w:rsidRDefault="000A5DD4" w:rsidP="000A5DD4">
            <w:pPr>
              <w:pStyle w:val="afff"/>
              <w:spacing w:after="300"/>
              <w:ind w:right="155" w:firstLine="80"/>
              <w:jc w:val="center"/>
            </w:pPr>
            <w:r w:rsidRPr="00947815">
              <w:t>“</w:t>
            </w:r>
            <w:r>
              <w:t>Р</w:t>
            </w:r>
            <w:r w:rsidR="00D751B4">
              <w:t>озробка програмного рішення для</w:t>
            </w:r>
            <w:r w:rsidR="009E3429">
              <w:t xml:space="preserve"> підтримки діяльності підприємства, що займається</w:t>
            </w:r>
            <w:r w:rsidR="00D751B4">
              <w:t xml:space="preserve"> встановлення</w:t>
            </w:r>
            <w:r w:rsidR="009E3429">
              <w:t>м</w:t>
            </w:r>
            <w:r w:rsidR="00D751B4">
              <w:t xml:space="preserve"> металевих дверей</w:t>
            </w:r>
            <w:r w:rsidRPr="00947815">
              <w:t>”</w:t>
            </w:r>
          </w:p>
          <w:p w14:paraId="00F37FD6" w14:textId="60CDC1AD" w:rsidR="000A5DD4" w:rsidRDefault="000A5DD4" w:rsidP="000A5DD4">
            <w:pPr>
              <w:pStyle w:val="afff"/>
              <w:ind w:firstLine="0"/>
              <w:jc w:val="left"/>
            </w:pPr>
            <w:r>
              <w:t>Керівник робот</w:t>
            </w:r>
            <w:r>
              <w:rPr>
                <w:lang w:val="ru-RU"/>
              </w:rPr>
              <w:t>и</w:t>
            </w:r>
            <w:r>
              <w:t>:</w:t>
            </w:r>
          </w:p>
          <w:p w14:paraId="187BD26B" w14:textId="5CA810E6" w:rsidR="000A5DD4" w:rsidRPr="00067C12" w:rsidRDefault="000A5DD4" w:rsidP="000A5DD4">
            <w:pPr>
              <w:pStyle w:val="afff"/>
              <w:ind w:firstLine="0"/>
              <w:rPr>
                <w:lang w:val="ru-RU"/>
              </w:rPr>
            </w:pPr>
            <w:r>
              <w:t>доцент каф. ПІІТУ</w:t>
            </w:r>
            <w:r>
              <w:tab/>
            </w:r>
            <w:r>
              <w:tab/>
            </w:r>
            <w:r>
              <w:tab/>
            </w:r>
            <w:r>
              <w:tab/>
            </w:r>
            <w:r>
              <w:tab/>
            </w:r>
            <w:r w:rsidR="00B1515C">
              <w:tab/>
            </w:r>
            <w:proofErr w:type="spellStart"/>
            <w:r w:rsidRPr="00067C12">
              <w:rPr>
                <w:lang w:val="ru-RU"/>
              </w:rPr>
              <w:t>Д</w:t>
            </w:r>
            <w:r w:rsidR="00B1515C">
              <w:rPr>
                <w:lang w:val="ru-RU"/>
              </w:rPr>
              <w:t>митро</w:t>
            </w:r>
            <w:proofErr w:type="spellEnd"/>
            <w:r w:rsidR="00B1515C">
              <w:rPr>
                <w:lang w:val="ru-RU"/>
              </w:rPr>
              <w:t xml:space="preserve"> </w:t>
            </w:r>
            <w:r w:rsidR="00B1515C" w:rsidRPr="00B1515C">
              <w:rPr>
                <w:caps/>
                <w:lang w:val="ru-RU"/>
              </w:rPr>
              <w:t>Орловський</w:t>
            </w:r>
          </w:p>
          <w:p w14:paraId="614403A6" w14:textId="77777777" w:rsidR="000A5DD4" w:rsidRDefault="000A5DD4" w:rsidP="000A5DD4">
            <w:pPr>
              <w:pStyle w:val="afff"/>
              <w:ind w:firstLine="0"/>
              <w:rPr>
                <w:lang w:val="ru-RU"/>
              </w:rPr>
            </w:pPr>
          </w:p>
          <w:p w14:paraId="094CE62A" w14:textId="77777777" w:rsidR="000A5DD4" w:rsidRPr="00947815" w:rsidRDefault="000A5DD4" w:rsidP="000A5DD4">
            <w:pPr>
              <w:pStyle w:val="afff"/>
              <w:spacing w:before="300"/>
              <w:ind w:firstLine="0"/>
              <w:jc w:val="left"/>
            </w:pPr>
            <w:r w:rsidRPr="00947815">
              <w:t>Виконавець:</w:t>
            </w:r>
          </w:p>
          <w:p w14:paraId="662695CC" w14:textId="1CD88AD0" w:rsidR="000A5DD4" w:rsidRPr="00947815" w:rsidRDefault="000A5DD4" w:rsidP="000A5DD4">
            <w:pPr>
              <w:pStyle w:val="afff"/>
              <w:ind w:firstLine="0"/>
              <w:rPr>
                <w:lang w:val="ru-RU"/>
              </w:rPr>
            </w:pPr>
            <w:r w:rsidRPr="00947815">
              <w:t>студент груп</w:t>
            </w:r>
            <w:r w:rsidRPr="00947815">
              <w:rPr>
                <w:lang w:val="ru-RU"/>
              </w:rPr>
              <w:t>и</w:t>
            </w:r>
            <w:r w:rsidRPr="00947815">
              <w:t xml:space="preserve"> </w:t>
            </w:r>
            <w:r>
              <w:rPr>
                <w:bCs/>
              </w:rPr>
              <w:t>КН</w:t>
            </w:r>
            <w:r w:rsidRPr="00C944EE">
              <w:rPr>
                <w:bCs/>
              </w:rPr>
              <w:t>-</w:t>
            </w:r>
            <w:r w:rsidR="00D751B4">
              <w:rPr>
                <w:bCs/>
                <w:lang w:val="ru-RU"/>
              </w:rPr>
              <w:t>7</w:t>
            </w:r>
            <w:r w:rsidR="000B10BC">
              <w:rPr>
                <w:bCs/>
                <w:lang w:val="ru-RU"/>
              </w:rPr>
              <w:t>19</w:t>
            </w:r>
            <w:r w:rsidRPr="00947815">
              <w:tab/>
            </w:r>
            <w:r w:rsidRPr="00947815">
              <w:tab/>
            </w:r>
            <w:r w:rsidRPr="00947815">
              <w:tab/>
            </w:r>
            <w:r w:rsidRPr="00947815">
              <w:tab/>
            </w:r>
            <w:r w:rsidR="00B1515C" w:rsidRPr="00947815">
              <w:tab/>
            </w:r>
            <w:r w:rsidR="00B1515C" w:rsidRPr="00947815">
              <w:tab/>
            </w:r>
            <w:r w:rsidR="00D751B4">
              <w:rPr>
                <w:szCs w:val="28"/>
              </w:rPr>
              <w:t>Олексій</w:t>
            </w:r>
            <w:r>
              <w:rPr>
                <w:szCs w:val="28"/>
              </w:rPr>
              <w:t xml:space="preserve"> </w:t>
            </w:r>
            <w:r w:rsidR="00D751B4">
              <w:rPr>
                <w:caps/>
                <w:szCs w:val="28"/>
              </w:rPr>
              <w:t>КУЗУБ</w:t>
            </w:r>
          </w:p>
          <w:p w14:paraId="714DAA51" w14:textId="56E2E8C3" w:rsidR="000A5DD4" w:rsidRPr="00B1515C" w:rsidRDefault="000A5DD4" w:rsidP="000A5DD4">
            <w:pPr>
              <w:pStyle w:val="afff"/>
              <w:spacing w:before="300" w:after="300"/>
              <w:ind w:firstLine="0"/>
              <w:jc w:val="center"/>
              <w:rPr>
                <w:lang w:val="ru-RU"/>
              </w:rPr>
            </w:pPr>
            <w:r w:rsidRPr="00947815">
              <w:t>Харків – 20</w:t>
            </w:r>
            <w:r>
              <w:t>2</w:t>
            </w:r>
            <w:r w:rsidR="00B1515C">
              <w:rPr>
                <w:lang w:val="ru-RU"/>
              </w:rPr>
              <w:t>2</w:t>
            </w:r>
          </w:p>
        </w:tc>
      </w:tr>
    </w:tbl>
    <w:p w14:paraId="50E6C3F5" w14:textId="77777777" w:rsidR="000A5DD4" w:rsidRDefault="000A5DD4" w:rsidP="000A5DD4">
      <w:pPr>
        <w:pStyle w:val="4"/>
        <w:jc w:val="center"/>
      </w:pPr>
    </w:p>
    <w:p w14:paraId="3FF86393" w14:textId="77777777" w:rsidR="00B54030" w:rsidRDefault="000A5DD4" w:rsidP="000A5DD4">
      <w:pPr>
        <w:ind w:firstLine="0"/>
        <w:jc w:val="center"/>
      </w:pPr>
      <w:r>
        <w:br w:type="page"/>
      </w:r>
    </w:p>
    <w:bookmarkEnd w:id="0"/>
    <w:bookmarkEnd w:id="1"/>
    <w:p w14:paraId="31FFD483" w14:textId="3B4C2AD7" w:rsidR="00750820" w:rsidRDefault="00750820">
      <w:pPr>
        <w:spacing w:line="240" w:lineRule="auto"/>
        <w:ind w:firstLine="0"/>
        <w:jc w:val="left"/>
        <w:rPr>
          <w:lang w:val="ru-RU"/>
        </w:rPr>
      </w:pPr>
    </w:p>
    <w:tbl>
      <w:tblPr>
        <w:tblW w:w="10599" w:type="dxa"/>
        <w:tblLook w:val="04A0" w:firstRow="1" w:lastRow="0" w:firstColumn="1" w:lastColumn="0" w:noHBand="0" w:noVBand="1"/>
      </w:tblPr>
      <w:tblGrid>
        <w:gridCol w:w="392"/>
        <w:gridCol w:w="844"/>
        <w:gridCol w:w="3509"/>
        <w:gridCol w:w="750"/>
        <w:gridCol w:w="910"/>
        <w:gridCol w:w="262"/>
        <w:gridCol w:w="194"/>
        <w:gridCol w:w="263"/>
        <w:gridCol w:w="438"/>
        <w:gridCol w:w="976"/>
        <w:gridCol w:w="422"/>
        <w:gridCol w:w="812"/>
        <w:gridCol w:w="86"/>
        <w:gridCol w:w="173"/>
        <w:gridCol w:w="119"/>
        <w:gridCol w:w="449"/>
      </w:tblGrid>
      <w:tr w:rsidR="00750820" w:rsidRPr="00363878" w14:paraId="2DEE0CDA" w14:textId="77777777" w:rsidTr="003771EC">
        <w:trPr>
          <w:gridAfter w:val="1"/>
          <w:wAfter w:w="449" w:type="dxa"/>
        </w:trPr>
        <w:tc>
          <w:tcPr>
            <w:tcW w:w="10150" w:type="dxa"/>
            <w:gridSpan w:val="15"/>
          </w:tcPr>
          <w:p w14:paraId="10F8A567" w14:textId="77777777" w:rsidR="00750820" w:rsidRPr="00B54030" w:rsidRDefault="00E960BB" w:rsidP="003771EC">
            <w:pPr>
              <w:ind w:firstLine="0"/>
              <w:jc w:val="center"/>
              <w:rPr>
                <w:szCs w:val="28"/>
              </w:rPr>
            </w:pPr>
            <w:r>
              <w:rPr>
                <w:noProof/>
                <w:szCs w:val="28"/>
                <w:lang w:val="ru-RU"/>
              </w:rPr>
              <w:pict w14:anchorId="3E8860DC">
                <v:rect id="_x0000_s1313" style="position:absolute;left:0;text-align:left;margin-left:487.8pt;margin-top:-56.95pt;width:36pt;height:39.75pt;z-index:251659264" strokecolor="white"/>
              </w:pict>
            </w:r>
            <w:r w:rsidR="00750820" w:rsidRPr="00B54030">
              <w:rPr>
                <w:szCs w:val="28"/>
              </w:rPr>
              <w:t>МІНІСТЕРСТВО ОСВІТИ І НАУКИ УКРАЇНИ</w:t>
            </w:r>
          </w:p>
        </w:tc>
      </w:tr>
      <w:tr w:rsidR="00750820" w:rsidRPr="00363878" w14:paraId="27181404" w14:textId="77777777" w:rsidTr="003771EC">
        <w:trPr>
          <w:gridAfter w:val="1"/>
          <w:wAfter w:w="449" w:type="dxa"/>
        </w:trPr>
        <w:tc>
          <w:tcPr>
            <w:tcW w:w="10150" w:type="dxa"/>
            <w:gridSpan w:val="15"/>
          </w:tcPr>
          <w:p w14:paraId="206FD606" w14:textId="77777777" w:rsidR="00750820" w:rsidRPr="00B54030" w:rsidRDefault="00750820" w:rsidP="003771EC">
            <w:pPr>
              <w:ind w:firstLine="0"/>
              <w:jc w:val="center"/>
              <w:rPr>
                <w:szCs w:val="28"/>
              </w:rPr>
            </w:pPr>
            <w:r w:rsidRPr="00B54030">
              <w:rPr>
                <w:szCs w:val="28"/>
              </w:rPr>
              <w:t>НАЦІОНАЛЬНИЙ ТЕХНІЧНИЙ УНІВЕРСИТЕТ</w:t>
            </w:r>
          </w:p>
          <w:p w14:paraId="7D725AF3" w14:textId="77777777" w:rsidR="00750820" w:rsidRPr="00B54030" w:rsidRDefault="00750820" w:rsidP="003771EC">
            <w:pPr>
              <w:ind w:firstLine="0"/>
              <w:jc w:val="center"/>
              <w:rPr>
                <w:szCs w:val="28"/>
              </w:rPr>
            </w:pPr>
            <w:r w:rsidRPr="00B54030">
              <w:rPr>
                <w:szCs w:val="28"/>
              </w:rPr>
              <w:t>«ХАРКІВСЬКИЙ ПОЛІТЕХНІЧНИЙ ІНСТИТУТ»</w:t>
            </w:r>
          </w:p>
        </w:tc>
      </w:tr>
      <w:tr w:rsidR="00750820" w:rsidRPr="00363878" w14:paraId="15244EE0" w14:textId="77777777" w:rsidTr="003771EC">
        <w:trPr>
          <w:gridAfter w:val="1"/>
          <w:wAfter w:w="449" w:type="dxa"/>
        </w:trPr>
        <w:tc>
          <w:tcPr>
            <w:tcW w:w="10150" w:type="dxa"/>
            <w:gridSpan w:val="15"/>
          </w:tcPr>
          <w:p w14:paraId="61C49B1E" w14:textId="7130D067" w:rsidR="00750820" w:rsidRPr="00B54030" w:rsidRDefault="00750820" w:rsidP="003771EC">
            <w:pPr>
              <w:ind w:firstLine="0"/>
              <w:jc w:val="center"/>
              <w:rPr>
                <w:szCs w:val="28"/>
              </w:rPr>
            </w:pPr>
            <w:r w:rsidRPr="00B54030">
              <w:rPr>
                <w:szCs w:val="28"/>
              </w:rPr>
              <w:t xml:space="preserve">Кафедра програмної інженерії та </w:t>
            </w:r>
            <w:r w:rsidR="00845884" w:rsidRPr="00845884">
              <w:t>інтелектуальних</w:t>
            </w:r>
            <w:r w:rsidRPr="00B54030">
              <w:rPr>
                <w:szCs w:val="28"/>
              </w:rPr>
              <w:t xml:space="preserve"> технологій управління</w:t>
            </w:r>
          </w:p>
          <w:p w14:paraId="4E7FBA8B" w14:textId="77777777" w:rsidR="00750820" w:rsidRPr="00B54030" w:rsidRDefault="00750820" w:rsidP="003771EC">
            <w:pPr>
              <w:spacing w:line="240" w:lineRule="auto"/>
              <w:ind w:firstLine="0"/>
              <w:jc w:val="left"/>
              <w:rPr>
                <w:szCs w:val="28"/>
              </w:rPr>
            </w:pPr>
          </w:p>
        </w:tc>
      </w:tr>
      <w:tr w:rsidR="00750820" w:rsidRPr="00363878" w14:paraId="7250CD2F" w14:textId="77777777" w:rsidTr="003771EC">
        <w:trPr>
          <w:gridAfter w:val="1"/>
          <w:wAfter w:w="449" w:type="dxa"/>
        </w:trPr>
        <w:tc>
          <w:tcPr>
            <w:tcW w:w="10150" w:type="dxa"/>
            <w:gridSpan w:val="15"/>
          </w:tcPr>
          <w:p w14:paraId="2CF29BD4" w14:textId="77777777" w:rsidR="00750820" w:rsidRPr="00B54030" w:rsidRDefault="00750820" w:rsidP="003771EC">
            <w:pPr>
              <w:spacing w:line="240" w:lineRule="auto"/>
              <w:ind w:firstLine="0"/>
              <w:jc w:val="left"/>
              <w:rPr>
                <w:szCs w:val="28"/>
              </w:rPr>
            </w:pPr>
          </w:p>
        </w:tc>
      </w:tr>
      <w:tr w:rsidR="00750820" w:rsidRPr="00363878" w14:paraId="4472A4A5" w14:textId="77777777" w:rsidTr="003771EC">
        <w:trPr>
          <w:gridAfter w:val="1"/>
          <w:wAfter w:w="449" w:type="dxa"/>
        </w:trPr>
        <w:tc>
          <w:tcPr>
            <w:tcW w:w="10150" w:type="dxa"/>
            <w:gridSpan w:val="15"/>
          </w:tcPr>
          <w:p w14:paraId="20DC749E" w14:textId="77777777" w:rsidR="00750820" w:rsidRPr="00B54030" w:rsidRDefault="00750820" w:rsidP="003771EC">
            <w:pPr>
              <w:spacing w:line="240" w:lineRule="auto"/>
              <w:ind w:firstLine="0"/>
              <w:jc w:val="left"/>
              <w:rPr>
                <w:szCs w:val="28"/>
              </w:rPr>
            </w:pPr>
          </w:p>
        </w:tc>
      </w:tr>
      <w:tr w:rsidR="00750820" w:rsidRPr="00363878" w14:paraId="1F3DAA06" w14:textId="77777777" w:rsidTr="003771EC">
        <w:trPr>
          <w:gridAfter w:val="1"/>
          <w:wAfter w:w="449" w:type="dxa"/>
        </w:trPr>
        <w:tc>
          <w:tcPr>
            <w:tcW w:w="10150" w:type="dxa"/>
            <w:gridSpan w:val="15"/>
          </w:tcPr>
          <w:p w14:paraId="7D232036" w14:textId="77777777" w:rsidR="00750820" w:rsidRPr="00B54030" w:rsidRDefault="00750820" w:rsidP="003771EC">
            <w:pPr>
              <w:keepNext/>
              <w:spacing w:line="240" w:lineRule="auto"/>
              <w:ind w:firstLine="0"/>
              <w:jc w:val="center"/>
              <w:outlineLvl w:val="0"/>
              <w:rPr>
                <w:b/>
                <w:bCs/>
                <w:sz w:val="36"/>
              </w:rPr>
            </w:pPr>
            <w:bookmarkStart w:id="2" w:name="_Toc104536284"/>
            <w:bookmarkStart w:id="3" w:name="_Toc105823169"/>
            <w:bookmarkStart w:id="4" w:name="_Toc106398543"/>
            <w:bookmarkStart w:id="5" w:name="_Toc106686682"/>
            <w:bookmarkStart w:id="6" w:name="_Toc106855754"/>
            <w:bookmarkStart w:id="7" w:name="_Toc106856200"/>
            <w:r w:rsidRPr="00B54030">
              <w:rPr>
                <w:b/>
                <w:bCs/>
                <w:sz w:val="36"/>
              </w:rPr>
              <w:t>КУРСОВИЙ ПРОЕКТ</w:t>
            </w:r>
            <w:bookmarkEnd w:id="2"/>
            <w:bookmarkEnd w:id="3"/>
            <w:bookmarkEnd w:id="4"/>
            <w:bookmarkEnd w:id="5"/>
            <w:bookmarkEnd w:id="6"/>
            <w:bookmarkEnd w:id="7"/>
          </w:p>
          <w:p w14:paraId="4797A264" w14:textId="77777777" w:rsidR="00750820" w:rsidRPr="00B54030" w:rsidRDefault="00750820" w:rsidP="003771EC">
            <w:pPr>
              <w:spacing w:line="240" w:lineRule="auto"/>
              <w:ind w:firstLine="0"/>
              <w:jc w:val="center"/>
              <w:rPr>
                <w:szCs w:val="28"/>
              </w:rPr>
            </w:pPr>
            <w:r w:rsidRPr="00B54030">
              <w:rPr>
                <w:b/>
                <w:bCs/>
                <w:sz w:val="36"/>
              </w:rPr>
              <w:t>(РОБОТА)</w:t>
            </w:r>
          </w:p>
        </w:tc>
      </w:tr>
      <w:tr w:rsidR="00750820" w:rsidRPr="00363878" w14:paraId="4D0293D0" w14:textId="77777777" w:rsidTr="003771EC">
        <w:trPr>
          <w:gridAfter w:val="1"/>
          <w:wAfter w:w="449" w:type="dxa"/>
        </w:trPr>
        <w:tc>
          <w:tcPr>
            <w:tcW w:w="392" w:type="dxa"/>
          </w:tcPr>
          <w:p w14:paraId="1BB07DE6" w14:textId="77777777" w:rsidR="00750820" w:rsidRPr="00B54030" w:rsidRDefault="00750820" w:rsidP="003771EC">
            <w:pPr>
              <w:spacing w:line="240" w:lineRule="auto"/>
              <w:ind w:firstLine="0"/>
              <w:jc w:val="left"/>
              <w:rPr>
                <w:szCs w:val="28"/>
              </w:rPr>
            </w:pPr>
            <w:r w:rsidRPr="00B54030">
              <w:rPr>
                <w:szCs w:val="28"/>
              </w:rPr>
              <w:t>з</w:t>
            </w:r>
          </w:p>
        </w:tc>
        <w:tc>
          <w:tcPr>
            <w:tcW w:w="9758" w:type="dxa"/>
            <w:gridSpan w:val="14"/>
            <w:tcBorders>
              <w:bottom w:val="single" w:sz="4" w:space="0" w:color="auto"/>
            </w:tcBorders>
          </w:tcPr>
          <w:p w14:paraId="5CDAB29A" w14:textId="77777777" w:rsidR="00750820" w:rsidRPr="00B54030" w:rsidRDefault="00750820" w:rsidP="003771EC">
            <w:pPr>
              <w:spacing w:line="240" w:lineRule="auto"/>
              <w:ind w:firstLine="0"/>
              <w:jc w:val="center"/>
              <w:rPr>
                <w:szCs w:val="28"/>
              </w:rPr>
            </w:pPr>
            <w:r>
              <w:rPr>
                <w:szCs w:val="28"/>
              </w:rPr>
              <w:t>Практичний семінар з проектування програмного забезпечення</w:t>
            </w:r>
          </w:p>
        </w:tc>
      </w:tr>
      <w:tr w:rsidR="00750820" w:rsidRPr="00363878" w14:paraId="35AD9FC8" w14:textId="77777777" w:rsidTr="003771EC">
        <w:trPr>
          <w:gridAfter w:val="1"/>
          <w:wAfter w:w="449" w:type="dxa"/>
        </w:trPr>
        <w:tc>
          <w:tcPr>
            <w:tcW w:w="10150" w:type="dxa"/>
            <w:gridSpan w:val="15"/>
            <w:tcBorders>
              <w:bottom w:val="single" w:sz="4" w:space="0" w:color="auto"/>
            </w:tcBorders>
          </w:tcPr>
          <w:p w14:paraId="76ED728B" w14:textId="77777777" w:rsidR="00750820" w:rsidRPr="00B54030" w:rsidRDefault="00750820" w:rsidP="003771EC">
            <w:pPr>
              <w:spacing w:line="240" w:lineRule="auto"/>
              <w:ind w:firstLine="0"/>
              <w:jc w:val="center"/>
              <w:rPr>
                <w:sz w:val="20"/>
                <w:szCs w:val="20"/>
              </w:rPr>
            </w:pPr>
            <w:r w:rsidRPr="00B54030">
              <w:rPr>
                <w:sz w:val="20"/>
                <w:szCs w:val="20"/>
              </w:rPr>
              <w:t>(назва дисципліни)</w:t>
            </w:r>
          </w:p>
          <w:p w14:paraId="0E50327D" w14:textId="77777777" w:rsidR="00750820" w:rsidRPr="00B54030" w:rsidRDefault="00750820" w:rsidP="003771EC">
            <w:pPr>
              <w:spacing w:line="240" w:lineRule="auto"/>
              <w:ind w:firstLine="0"/>
              <w:jc w:val="center"/>
              <w:rPr>
                <w:szCs w:val="28"/>
              </w:rPr>
            </w:pPr>
          </w:p>
        </w:tc>
      </w:tr>
      <w:tr w:rsidR="00750820" w:rsidRPr="00363878" w14:paraId="588862B0" w14:textId="77777777" w:rsidTr="003771EC">
        <w:trPr>
          <w:gridAfter w:val="1"/>
          <w:wAfter w:w="449" w:type="dxa"/>
        </w:trPr>
        <w:tc>
          <w:tcPr>
            <w:tcW w:w="1236" w:type="dxa"/>
            <w:gridSpan w:val="2"/>
          </w:tcPr>
          <w:p w14:paraId="60D7823D" w14:textId="77777777" w:rsidR="00750820" w:rsidRPr="00B54030" w:rsidRDefault="00750820" w:rsidP="003771EC">
            <w:pPr>
              <w:spacing w:line="240" w:lineRule="auto"/>
              <w:ind w:firstLine="0"/>
              <w:jc w:val="left"/>
              <w:rPr>
                <w:szCs w:val="28"/>
              </w:rPr>
            </w:pPr>
            <w:r w:rsidRPr="00B54030">
              <w:rPr>
                <w:szCs w:val="28"/>
              </w:rPr>
              <w:t>на тему:</w:t>
            </w:r>
          </w:p>
        </w:tc>
        <w:tc>
          <w:tcPr>
            <w:tcW w:w="8914" w:type="dxa"/>
            <w:gridSpan w:val="13"/>
            <w:tcBorders>
              <w:top w:val="single" w:sz="4" w:space="0" w:color="auto"/>
              <w:left w:val="nil"/>
              <w:bottom w:val="single" w:sz="4" w:space="0" w:color="auto"/>
            </w:tcBorders>
          </w:tcPr>
          <w:p w14:paraId="46AC3C0C" w14:textId="4F6F36F7" w:rsidR="00750820" w:rsidRPr="00B54030" w:rsidRDefault="009E3429" w:rsidP="003771EC">
            <w:pPr>
              <w:spacing w:line="240" w:lineRule="auto"/>
              <w:ind w:firstLine="0"/>
              <w:jc w:val="left"/>
              <w:rPr>
                <w:szCs w:val="28"/>
              </w:rPr>
            </w:pPr>
            <w:r>
              <w:t>Розробка програмного рішення для підтримки діяльності підприємства, що займається встановленням металевих дверей</w:t>
            </w:r>
          </w:p>
        </w:tc>
      </w:tr>
      <w:tr w:rsidR="00750820" w:rsidRPr="00363878" w14:paraId="036374A1" w14:textId="77777777" w:rsidTr="003771EC">
        <w:trPr>
          <w:gridAfter w:val="1"/>
          <w:wAfter w:w="449" w:type="dxa"/>
          <w:trHeight w:val="475"/>
        </w:trPr>
        <w:tc>
          <w:tcPr>
            <w:tcW w:w="10150" w:type="dxa"/>
            <w:gridSpan w:val="15"/>
          </w:tcPr>
          <w:p w14:paraId="033EDAF9" w14:textId="77777777" w:rsidR="00750820" w:rsidRPr="00B54030" w:rsidRDefault="00750820" w:rsidP="003771EC">
            <w:pPr>
              <w:spacing w:line="240" w:lineRule="auto"/>
              <w:ind w:firstLine="0"/>
              <w:jc w:val="left"/>
              <w:rPr>
                <w:szCs w:val="28"/>
              </w:rPr>
            </w:pPr>
          </w:p>
          <w:p w14:paraId="1D633E8D" w14:textId="77777777" w:rsidR="00750820" w:rsidRPr="00B54030" w:rsidRDefault="00750820" w:rsidP="003771EC">
            <w:pPr>
              <w:spacing w:line="240" w:lineRule="auto"/>
              <w:ind w:firstLine="0"/>
              <w:jc w:val="left"/>
              <w:rPr>
                <w:szCs w:val="28"/>
              </w:rPr>
            </w:pPr>
          </w:p>
        </w:tc>
      </w:tr>
      <w:tr w:rsidR="00750820" w:rsidRPr="00363878" w14:paraId="29E54572" w14:textId="77777777" w:rsidTr="003771EC">
        <w:trPr>
          <w:gridBefore w:val="2"/>
          <w:gridAfter w:val="4"/>
          <w:wBefore w:w="1236" w:type="dxa"/>
          <w:wAfter w:w="827" w:type="dxa"/>
        </w:trPr>
        <w:tc>
          <w:tcPr>
            <w:tcW w:w="3509" w:type="dxa"/>
          </w:tcPr>
          <w:p w14:paraId="197E00F5" w14:textId="77777777" w:rsidR="00750820" w:rsidRPr="00B54030" w:rsidRDefault="00750820" w:rsidP="003771EC">
            <w:pPr>
              <w:tabs>
                <w:tab w:val="left" w:pos="2127"/>
              </w:tabs>
              <w:spacing w:line="240" w:lineRule="auto"/>
              <w:ind w:right="-108" w:firstLine="0"/>
              <w:jc w:val="left"/>
              <w:rPr>
                <w:sz w:val="24"/>
              </w:rPr>
            </w:pPr>
            <w:r w:rsidRPr="00B54030">
              <w:rPr>
                <w:sz w:val="24"/>
              </w:rPr>
              <w:t>Студента</w:t>
            </w:r>
          </w:p>
        </w:tc>
        <w:tc>
          <w:tcPr>
            <w:tcW w:w="1922" w:type="dxa"/>
            <w:gridSpan w:val="3"/>
            <w:tcBorders>
              <w:bottom w:val="single" w:sz="4" w:space="0" w:color="auto"/>
            </w:tcBorders>
          </w:tcPr>
          <w:p w14:paraId="11F780E3" w14:textId="77777777" w:rsidR="00750820" w:rsidRPr="00B54030" w:rsidRDefault="00750820" w:rsidP="003771EC">
            <w:pPr>
              <w:spacing w:line="240" w:lineRule="auto"/>
              <w:ind w:firstLine="0"/>
              <w:jc w:val="center"/>
              <w:rPr>
                <w:sz w:val="24"/>
              </w:rPr>
            </w:pPr>
            <w:r w:rsidRPr="00B54030">
              <w:rPr>
                <w:sz w:val="24"/>
              </w:rPr>
              <w:t>3</w:t>
            </w:r>
          </w:p>
        </w:tc>
        <w:tc>
          <w:tcPr>
            <w:tcW w:w="895" w:type="dxa"/>
            <w:gridSpan w:val="3"/>
          </w:tcPr>
          <w:p w14:paraId="5F183BAF" w14:textId="77777777" w:rsidR="00750820" w:rsidRPr="00B54030" w:rsidRDefault="00750820" w:rsidP="003771EC">
            <w:pPr>
              <w:spacing w:line="240" w:lineRule="auto"/>
              <w:ind w:firstLine="0"/>
              <w:jc w:val="left"/>
              <w:rPr>
                <w:sz w:val="24"/>
              </w:rPr>
            </w:pPr>
            <w:r w:rsidRPr="00B54030">
              <w:rPr>
                <w:sz w:val="24"/>
              </w:rPr>
              <w:t>курсу</w:t>
            </w:r>
          </w:p>
        </w:tc>
        <w:tc>
          <w:tcPr>
            <w:tcW w:w="1398" w:type="dxa"/>
            <w:gridSpan w:val="2"/>
            <w:tcBorders>
              <w:bottom w:val="single" w:sz="4" w:space="0" w:color="auto"/>
            </w:tcBorders>
          </w:tcPr>
          <w:p w14:paraId="3FB6A3C2" w14:textId="3845A983" w:rsidR="00750820" w:rsidRPr="00B54030" w:rsidRDefault="00750820" w:rsidP="003771EC">
            <w:pPr>
              <w:spacing w:line="240" w:lineRule="auto"/>
              <w:ind w:firstLine="0"/>
              <w:jc w:val="center"/>
              <w:rPr>
                <w:sz w:val="24"/>
              </w:rPr>
            </w:pPr>
            <w:r w:rsidRPr="00B54030">
              <w:rPr>
                <w:sz w:val="24"/>
              </w:rPr>
              <w:t>КН-</w:t>
            </w:r>
            <w:r>
              <w:rPr>
                <w:sz w:val="24"/>
              </w:rPr>
              <w:t>7</w:t>
            </w:r>
            <w:r w:rsidR="000B10BC">
              <w:rPr>
                <w:sz w:val="24"/>
              </w:rPr>
              <w:t>19</w:t>
            </w:r>
          </w:p>
        </w:tc>
        <w:tc>
          <w:tcPr>
            <w:tcW w:w="812" w:type="dxa"/>
          </w:tcPr>
          <w:p w14:paraId="5CB514A1" w14:textId="77777777" w:rsidR="00750820" w:rsidRPr="00B54030" w:rsidRDefault="00750820" w:rsidP="003771EC">
            <w:pPr>
              <w:spacing w:line="240" w:lineRule="auto"/>
              <w:ind w:firstLine="0"/>
              <w:jc w:val="right"/>
              <w:rPr>
                <w:sz w:val="24"/>
              </w:rPr>
            </w:pPr>
            <w:r w:rsidRPr="00B54030">
              <w:rPr>
                <w:sz w:val="24"/>
              </w:rPr>
              <w:t>групи</w:t>
            </w:r>
          </w:p>
        </w:tc>
      </w:tr>
      <w:tr w:rsidR="00750820" w:rsidRPr="00363878" w14:paraId="48E6D681" w14:textId="77777777" w:rsidTr="00845884">
        <w:trPr>
          <w:gridBefore w:val="2"/>
          <w:gridAfter w:val="3"/>
          <w:wBefore w:w="1236" w:type="dxa"/>
          <w:wAfter w:w="741" w:type="dxa"/>
        </w:trPr>
        <w:tc>
          <w:tcPr>
            <w:tcW w:w="4259" w:type="dxa"/>
            <w:gridSpan w:val="2"/>
          </w:tcPr>
          <w:p w14:paraId="5BA601E6" w14:textId="77777777" w:rsidR="00750820" w:rsidRPr="00B54030" w:rsidRDefault="00750820" w:rsidP="003771EC">
            <w:pPr>
              <w:spacing w:line="240" w:lineRule="auto"/>
              <w:ind w:firstLine="0"/>
              <w:jc w:val="left"/>
              <w:rPr>
                <w:sz w:val="24"/>
              </w:rPr>
            </w:pPr>
            <w:r w:rsidRPr="00B54030">
              <w:rPr>
                <w:sz w:val="24"/>
              </w:rPr>
              <w:t>спеціальності</w:t>
            </w:r>
          </w:p>
        </w:tc>
        <w:tc>
          <w:tcPr>
            <w:tcW w:w="4363" w:type="dxa"/>
            <w:gridSpan w:val="9"/>
            <w:tcBorders>
              <w:bottom w:val="single" w:sz="4" w:space="0" w:color="auto"/>
            </w:tcBorders>
          </w:tcPr>
          <w:p w14:paraId="0AA3CC72" w14:textId="521E116B" w:rsidR="00750820" w:rsidRPr="00B54030" w:rsidRDefault="00750820" w:rsidP="003771EC">
            <w:pPr>
              <w:spacing w:line="240" w:lineRule="auto"/>
              <w:ind w:firstLine="0"/>
              <w:jc w:val="left"/>
              <w:rPr>
                <w:sz w:val="24"/>
              </w:rPr>
            </w:pPr>
            <w:r w:rsidRPr="00B54030">
              <w:rPr>
                <w:sz w:val="24"/>
              </w:rPr>
              <w:t>12</w:t>
            </w:r>
            <w:r>
              <w:rPr>
                <w:sz w:val="24"/>
              </w:rPr>
              <w:t>6</w:t>
            </w:r>
            <w:r w:rsidRPr="00B54030">
              <w:rPr>
                <w:sz w:val="24"/>
              </w:rPr>
              <w:t xml:space="preserve"> </w:t>
            </w:r>
            <w:r>
              <w:rPr>
                <w:sz w:val="24"/>
              </w:rPr>
              <w:t>Інформаційні системи та технології</w:t>
            </w:r>
          </w:p>
        </w:tc>
      </w:tr>
      <w:tr w:rsidR="00750820" w:rsidRPr="00363878" w14:paraId="0F672CE3" w14:textId="77777777" w:rsidTr="003771EC">
        <w:trPr>
          <w:gridBefore w:val="2"/>
          <w:gridAfter w:val="4"/>
          <w:wBefore w:w="1236" w:type="dxa"/>
          <w:wAfter w:w="827" w:type="dxa"/>
        </w:trPr>
        <w:tc>
          <w:tcPr>
            <w:tcW w:w="8536" w:type="dxa"/>
            <w:gridSpan w:val="10"/>
            <w:tcBorders>
              <w:bottom w:val="single" w:sz="4" w:space="0" w:color="auto"/>
            </w:tcBorders>
          </w:tcPr>
          <w:p w14:paraId="5ABFE954" w14:textId="77777777" w:rsidR="00750820" w:rsidRPr="00B54030" w:rsidRDefault="00750820" w:rsidP="003771EC">
            <w:pPr>
              <w:spacing w:line="240" w:lineRule="auto"/>
              <w:ind w:firstLine="0"/>
              <w:jc w:val="left"/>
              <w:rPr>
                <w:sz w:val="24"/>
              </w:rPr>
            </w:pPr>
          </w:p>
        </w:tc>
      </w:tr>
      <w:tr w:rsidR="00750820" w:rsidRPr="00363878" w14:paraId="157B1E0D" w14:textId="77777777" w:rsidTr="00845884">
        <w:trPr>
          <w:gridBefore w:val="2"/>
          <w:gridAfter w:val="3"/>
          <w:wBefore w:w="1236" w:type="dxa"/>
          <w:wAfter w:w="741" w:type="dxa"/>
        </w:trPr>
        <w:tc>
          <w:tcPr>
            <w:tcW w:w="4259" w:type="dxa"/>
            <w:gridSpan w:val="2"/>
            <w:tcBorders>
              <w:top w:val="single" w:sz="4" w:space="0" w:color="auto"/>
            </w:tcBorders>
          </w:tcPr>
          <w:p w14:paraId="0431AD20" w14:textId="77777777" w:rsidR="00750820" w:rsidRPr="00B54030" w:rsidRDefault="00750820" w:rsidP="003771EC">
            <w:pPr>
              <w:spacing w:line="240" w:lineRule="auto"/>
              <w:ind w:firstLine="0"/>
              <w:jc w:val="left"/>
              <w:rPr>
                <w:sz w:val="24"/>
              </w:rPr>
            </w:pPr>
            <w:r>
              <w:rPr>
                <w:sz w:val="24"/>
              </w:rPr>
              <w:t>освітня програма</w:t>
            </w:r>
          </w:p>
        </w:tc>
        <w:tc>
          <w:tcPr>
            <w:tcW w:w="4363" w:type="dxa"/>
            <w:gridSpan w:val="9"/>
            <w:tcBorders>
              <w:top w:val="single" w:sz="4" w:space="0" w:color="auto"/>
              <w:bottom w:val="single" w:sz="4" w:space="0" w:color="auto"/>
            </w:tcBorders>
          </w:tcPr>
          <w:p w14:paraId="00CB61FF" w14:textId="41EC3D5D" w:rsidR="00750820" w:rsidRPr="00B54030" w:rsidRDefault="00750820" w:rsidP="003771EC">
            <w:pPr>
              <w:spacing w:line="240" w:lineRule="auto"/>
              <w:ind w:firstLine="0"/>
              <w:jc w:val="left"/>
              <w:rPr>
                <w:sz w:val="24"/>
              </w:rPr>
            </w:pPr>
            <w:r>
              <w:rPr>
                <w:sz w:val="24"/>
              </w:rPr>
              <w:t>Інформаційні системи та технології</w:t>
            </w:r>
          </w:p>
        </w:tc>
      </w:tr>
      <w:tr w:rsidR="00750820" w:rsidRPr="00363878" w14:paraId="3FC1AA60" w14:textId="77777777" w:rsidTr="003771EC">
        <w:trPr>
          <w:gridBefore w:val="2"/>
          <w:gridAfter w:val="4"/>
          <w:wBefore w:w="1236" w:type="dxa"/>
          <w:wAfter w:w="827" w:type="dxa"/>
        </w:trPr>
        <w:tc>
          <w:tcPr>
            <w:tcW w:w="8536" w:type="dxa"/>
            <w:gridSpan w:val="10"/>
            <w:tcBorders>
              <w:bottom w:val="single" w:sz="4" w:space="0" w:color="auto"/>
            </w:tcBorders>
          </w:tcPr>
          <w:p w14:paraId="2F3C84DC" w14:textId="77777777" w:rsidR="00750820" w:rsidRPr="00B54030" w:rsidRDefault="00750820" w:rsidP="003771EC">
            <w:pPr>
              <w:spacing w:line="240" w:lineRule="auto"/>
              <w:ind w:firstLine="0"/>
              <w:jc w:val="left"/>
              <w:rPr>
                <w:sz w:val="24"/>
              </w:rPr>
            </w:pPr>
          </w:p>
        </w:tc>
      </w:tr>
      <w:tr w:rsidR="00750820" w:rsidRPr="00363878" w14:paraId="5DEE9AFA" w14:textId="77777777" w:rsidTr="003771EC">
        <w:trPr>
          <w:gridBefore w:val="2"/>
          <w:gridAfter w:val="4"/>
          <w:wBefore w:w="1236" w:type="dxa"/>
          <w:wAfter w:w="827" w:type="dxa"/>
        </w:trPr>
        <w:tc>
          <w:tcPr>
            <w:tcW w:w="8536" w:type="dxa"/>
            <w:gridSpan w:val="10"/>
            <w:tcBorders>
              <w:top w:val="single" w:sz="4" w:space="0" w:color="auto"/>
              <w:bottom w:val="single" w:sz="4" w:space="0" w:color="auto"/>
            </w:tcBorders>
          </w:tcPr>
          <w:p w14:paraId="03B1FAC9" w14:textId="785072F3" w:rsidR="00750820" w:rsidRPr="00B54030" w:rsidRDefault="00A66CE4" w:rsidP="00A66CE4">
            <w:pPr>
              <w:spacing w:line="240" w:lineRule="auto"/>
              <w:ind w:firstLine="0"/>
              <w:jc w:val="center"/>
              <w:rPr>
                <w:sz w:val="24"/>
              </w:rPr>
            </w:pPr>
            <w:r>
              <w:rPr>
                <w:sz w:val="24"/>
              </w:rPr>
              <w:t>Олексій</w:t>
            </w:r>
            <w:r w:rsidR="00750820" w:rsidRPr="00B1515C">
              <w:rPr>
                <w:sz w:val="24"/>
              </w:rPr>
              <w:t xml:space="preserve"> </w:t>
            </w:r>
            <w:r>
              <w:rPr>
                <w:sz w:val="24"/>
              </w:rPr>
              <w:t>КУЗУБ</w:t>
            </w:r>
          </w:p>
        </w:tc>
      </w:tr>
      <w:tr w:rsidR="00750820" w:rsidRPr="00363878" w14:paraId="4677EF79" w14:textId="77777777" w:rsidTr="003771EC">
        <w:trPr>
          <w:gridBefore w:val="2"/>
          <w:gridAfter w:val="4"/>
          <w:wBefore w:w="1236" w:type="dxa"/>
          <w:wAfter w:w="827" w:type="dxa"/>
        </w:trPr>
        <w:tc>
          <w:tcPr>
            <w:tcW w:w="8536" w:type="dxa"/>
            <w:gridSpan w:val="10"/>
            <w:tcBorders>
              <w:top w:val="single" w:sz="4" w:space="0" w:color="auto"/>
            </w:tcBorders>
          </w:tcPr>
          <w:p w14:paraId="25BC5E3C" w14:textId="77777777" w:rsidR="00750820" w:rsidRPr="00B54030" w:rsidRDefault="00750820" w:rsidP="003771EC">
            <w:pPr>
              <w:spacing w:line="240" w:lineRule="auto"/>
              <w:ind w:firstLine="0"/>
              <w:jc w:val="center"/>
              <w:rPr>
                <w:sz w:val="20"/>
                <w:szCs w:val="20"/>
              </w:rPr>
            </w:pPr>
            <w:r w:rsidRPr="00B54030">
              <w:rPr>
                <w:sz w:val="20"/>
                <w:szCs w:val="20"/>
              </w:rPr>
              <w:t>(прізвище та ініціали)</w:t>
            </w:r>
          </w:p>
        </w:tc>
      </w:tr>
      <w:tr w:rsidR="00750820" w:rsidRPr="00B812C6" w14:paraId="36AE5177" w14:textId="77777777" w:rsidTr="003771EC">
        <w:trPr>
          <w:gridBefore w:val="2"/>
          <w:gridAfter w:val="4"/>
          <w:wBefore w:w="1236" w:type="dxa"/>
          <w:wAfter w:w="827" w:type="dxa"/>
        </w:trPr>
        <w:tc>
          <w:tcPr>
            <w:tcW w:w="3509" w:type="dxa"/>
          </w:tcPr>
          <w:p w14:paraId="022AE055" w14:textId="77777777" w:rsidR="00750820" w:rsidRPr="00B54030" w:rsidRDefault="00750820" w:rsidP="003771EC">
            <w:pPr>
              <w:spacing w:line="240" w:lineRule="auto"/>
              <w:ind w:firstLine="0"/>
              <w:jc w:val="left"/>
              <w:rPr>
                <w:sz w:val="24"/>
              </w:rPr>
            </w:pPr>
            <w:r w:rsidRPr="00B54030">
              <w:rPr>
                <w:sz w:val="24"/>
              </w:rPr>
              <w:t>Керівник</w:t>
            </w:r>
          </w:p>
        </w:tc>
        <w:tc>
          <w:tcPr>
            <w:tcW w:w="5027" w:type="dxa"/>
            <w:gridSpan w:val="9"/>
            <w:tcBorders>
              <w:bottom w:val="single" w:sz="4" w:space="0" w:color="auto"/>
            </w:tcBorders>
          </w:tcPr>
          <w:p w14:paraId="41ECDB85" w14:textId="77777777" w:rsidR="00750820" w:rsidRPr="00750820" w:rsidRDefault="00750820" w:rsidP="003771EC">
            <w:pPr>
              <w:spacing w:line="240" w:lineRule="auto"/>
              <w:ind w:firstLine="0"/>
              <w:jc w:val="left"/>
              <w:rPr>
                <w:sz w:val="24"/>
              </w:rPr>
            </w:pPr>
            <w:r w:rsidRPr="00B54030">
              <w:rPr>
                <w:sz w:val="24"/>
              </w:rPr>
              <w:t xml:space="preserve">доц. каф. ПІІТУ, </w:t>
            </w:r>
            <w:proofErr w:type="spellStart"/>
            <w:r w:rsidRPr="00B54030">
              <w:rPr>
                <w:sz w:val="24"/>
              </w:rPr>
              <w:t>к.т.н</w:t>
            </w:r>
            <w:proofErr w:type="spellEnd"/>
            <w:r w:rsidRPr="00B54030">
              <w:rPr>
                <w:sz w:val="24"/>
              </w:rPr>
              <w:t>.</w:t>
            </w:r>
            <w:r>
              <w:rPr>
                <w:sz w:val="24"/>
              </w:rPr>
              <w:t xml:space="preserve"> </w:t>
            </w:r>
            <w:r w:rsidRPr="00750820">
              <w:rPr>
                <w:sz w:val="24"/>
              </w:rPr>
              <w:t>Дмитро ОРЛОВСЬКИЙ</w:t>
            </w:r>
          </w:p>
        </w:tc>
      </w:tr>
      <w:tr w:rsidR="00750820" w:rsidRPr="00B812C6" w14:paraId="10728BE4" w14:textId="77777777" w:rsidTr="003771EC">
        <w:trPr>
          <w:gridBefore w:val="2"/>
          <w:gridAfter w:val="4"/>
          <w:wBefore w:w="1236" w:type="dxa"/>
          <w:wAfter w:w="827" w:type="dxa"/>
        </w:trPr>
        <w:tc>
          <w:tcPr>
            <w:tcW w:w="8536" w:type="dxa"/>
            <w:gridSpan w:val="10"/>
            <w:tcBorders>
              <w:bottom w:val="single" w:sz="4" w:space="0" w:color="auto"/>
            </w:tcBorders>
          </w:tcPr>
          <w:p w14:paraId="58780C09" w14:textId="77777777" w:rsidR="00750820" w:rsidRPr="00B54030" w:rsidRDefault="00750820" w:rsidP="003771EC">
            <w:pPr>
              <w:spacing w:line="240" w:lineRule="auto"/>
              <w:ind w:firstLine="0"/>
              <w:jc w:val="left"/>
              <w:rPr>
                <w:sz w:val="24"/>
              </w:rPr>
            </w:pPr>
          </w:p>
        </w:tc>
      </w:tr>
      <w:tr w:rsidR="00750820" w:rsidRPr="00363878" w14:paraId="1F7ECC90" w14:textId="77777777" w:rsidTr="003771EC">
        <w:trPr>
          <w:gridBefore w:val="2"/>
          <w:gridAfter w:val="4"/>
          <w:wBefore w:w="1236" w:type="dxa"/>
          <w:wAfter w:w="827" w:type="dxa"/>
        </w:trPr>
        <w:tc>
          <w:tcPr>
            <w:tcW w:w="8536" w:type="dxa"/>
            <w:gridSpan w:val="10"/>
            <w:tcBorders>
              <w:top w:val="single" w:sz="4" w:space="0" w:color="auto"/>
            </w:tcBorders>
          </w:tcPr>
          <w:p w14:paraId="156D5C68" w14:textId="77777777" w:rsidR="00750820" w:rsidRPr="00B54030" w:rsidRDefault="00750820" w:rsidP="003771EC">
            <w:pPr>
              <w:spacing w:line="240" w:lineRule="auto"/>
              <w:ind w:firstLine="0"/>
              <w:jc w:val="center"/>
              <w:rPr>
                <w:szCs w:val="28"/>
              </w:rPr>
            </w:pPr>
            <w:r w:rsidRPr="00B54030">
              <w:rPr>
                <w:sz w:val="16"/>
              </w:rPr>
              <w:t>(</w:t>
            </w:r>
            <w:r w:rsidRPr="00B54030">
              <w:rPr>
                <w:sz w:val="20"/>
                <w:szCs w:val="20"/>
              </w:rPr>
              <w:t>посада, вчене звання, науковий ступінь, прізвище та ініціали)</w:t>
            </w:r>
          </w:p>
        </w:tc>
      </w:tr>
      <w:tr w:rsidR="00750820" w:rsidRPr="00363878" w14:paraId="19EB3BB1" w14:textId="77777777" w:rsidTr="003771EC">
        <w:trPr>
          <w:gridBefore w:val="2"/>
          <w:gridAfter w:val="1"/>
          <w:wBefore w:w="1236" w:type="dxa"/>
          <w:wAfter w:w="449" w:type="dxa"/>
          <w:trHeight w:val="172"/>
        </w:trPr>
        <w:tc>
          <w:tcPr>
            <w:tcW w:w="8914" w:type="dxa"/>
            <w:gridSpan w:val="13"/>
          </w:tcPr>
          <w:p w14:paraId="5E7A6E6D" w14:textId="77777777" w:rsidR="00750820" w:rsidRPr="00B54030" w:rsidRDefault="00750820" w:rsidP="003771EC">
            <w:pPr>
              <w:spacing w:line="240" w:lineRule="auto"/>
              <w:ind w:firstLine="0"/>
              <w:jc w:val="left"/>
              <w:rPr>
                <w:szCs w:val="28"/>
              </w:rPr>
            </w:pPr>
          </w:p>
        </w:tc>
      </w:tr>
      <w:tr w:rsidR="00750820" w:rsidRPr="00363878" w14:paraId="7BDD8328" w14:textId="77777777" w:rsidTr="003771EC">
        <w:trPr>
          <w:gridBefore w:val="2"/>
          <w:gridAfter w:val="3"/>
          <w:wBefore w:w="1236" w:type="dxa"/>
          <w:wAfter w:w="741" w:type="dxa"/>
        </w:trPr>
        <w:tc>
          <w:tcPr>
            <w:tcW w:w="5169" w:type="dxa"/>
            <w:gridSpan w:val="3"/>
          </w:tcPr>
          <w:p w14:paraId="705DC4F2" w14:textId="77777777" w:rsidR="00750820" w:rsidRPr="00B54030" w:rsidRDefault="00750820" w:rsidP="003771EC">
            <w:pPr>
              <w:spacing w:line="240" w:lineRule="auto"/>
              <w:ind w:firstLine="0"/>
              <w:jc w:val="left"/>
              <w:rPr>
                <w:sz w:val="24"/>
              </w:rPr>
            </w:pPr>
            <w:r w:rsidRPr="00B54030">
              <w:rPr>
                <w:sz w:val="24"/>
              </w:rPr>
              <w:t>Національна шкала</w:t>
            </w:r>
          </w:p>
        </w:tc>
        <w:tc>
          <w:tcPr>
            <w:tcW w:w="3453" w:type="dxa"/>
            <w:gridSpan w:val="8"/>
            <w:tcBorders>
              <w:bottom w:val="single" w:sz="4" w:space="0" w:color="auto"/>
            </w:tcBorders>
          </w:tcPr>
          <w:p w14:paraId="58597B56" w14:textId="77777777" w:rsidR="00750820" w:rsidRPr="00B54030" w:rsidRDefault="00750820" w:rsidP="003771EC">
            <w:pPr>
              <w:spacing w:line="240" w:lineRule="auto"/>
              <w:ind w:firstLine="0"/>
              <w:jc w:val="left"/>
              <w:rPr>
                <w:sz w:val="24"/>
              </w:rPr>
            </w:pPr>
          </w:p>
        </w:tc>
      </w:tr>
      <w:tr w:rsidR="00750820" w:rsidRPr="00363878" w14:paraId="7FE5F9EC" w14:textId="77777777" w:rsidTr="003771EC">
        <w:trPr>
          <w:gridBefore w:val="2"/>
          <w:gridAfter w:val="1"/>
          <w:wBefore w:w="1236" w:type="dxa"/>
          <w:wAfter w:w="449" w:type="dxa"/>
        </w:trPr>
        <w:tc>
          <w:tcPr>
            <w:tcW w:w="3509" w:type="dxa"/>
          </w:tcPr>
          <w:p w14:paraId="7BFD8B77" w14:textId="77777777" w:rsidR="00750820" w:rsidRPr="00B54030" w:rsidRDefault="00750820" w:rsidP="003771EC">
            <w:pPr>
              <w:spacing w:line="240" w:lineRule="auto"/>
              <w:ind w:firstLine="0"/>
              <w:jc w:val="left"/>
              <w:rPr>
                <w:sz w:val="24"/>
              </w:rPr>
            </w:pPr>
            <w:r w:rsidRPr="00B54030">
              <w:rPr>
                <w:sz w:val="24"/>
              </w:rPr>
              <w:t>Кількість балів</w:t>
            </w:r>
          </w:p>
        </w:tc>
        <w:tc>
          <w:tcPr>
            <w:tcW w:w="2116" w:type="dxa"/>
            <w:gridSpan w:val="4"/>
            <w:tcBorders>
              <w:bottom w:val="single" w:sz="4" w:space="0" w:color="auto"/>
            </w:tcBorders>
          </w:tcPr>
          <w:p w14:paraId="48DC50D6" w14:textId="77777777" w:rsidR="00750820" w:rsidRPr="00B54030" w:rsidRDefault="00750820" w:rsidP="003771EC">
            <w:pPr>
              <w:spacing w:line="240" w:lineRule="auto"/>
              <w:ind w:firstLine="0"/>
              <w:jc w:val="left"/>
              <w:rPr>
                <w:sz w:val="24"/>
              </w:rPr>
            </w:pPr>
          </w:p>
        </w:tc>
        <w:tc>
          <w:tcPr>
            <w:tcW w:w="1677" w:type="dxa"/>
            <w:gridSpan w:val="3"/>
          </w:tcPr>
          <w:p w14:paraId="4715FE47" w14:textId="77777777" w:rsidR="00750820" w:rsidRPr="00B54030" w:rsidRDefault="00750820" w:rsidP="003771EC">
            <w:pPr>
              <w:spacing w:line="240" w:lineRule="auto"/>
              <w:ind w:firstLine="0"/>
              <w:jc w:val="left"/>
              <w:rPr>
                <w:sz w:val="24"/>
              </w:rPr>
            </w:pPr>
            <w:r w:rsidRPr="00B54030">
              <w:rPr>
                <w:sz w:val="24"/>
              </w:rPr>
              <w:t>Оцінка ECTS</w:t>
            </w:r>
          </w:p>
        </w:tc>
        <w:tc>
          <w:tcPr>
            <w:tcW w:w="1612" w:type="dxa"/>
            <w:gridSpan w:val="5"/>
            <w:tcBorders>
              <w:bottom w:val="single" w:sz="4" w:space="0" w:color="auto"/>
            </w:tcBorders>
          </w:tcPr>
          <w:p w14:paraId="31C8D025" w14:textId="77777777" w:rsidR="00750820" w:rsidRPr="00B54030" w:rsidRDefault="00750820" w:rsidP="003771EC">
            <w:pPr>
              <w:spacing w:line="240" w:lineRule="auto"/>
              <w:ind w:firstLine="0"/>
              <w:jc w:val="left"/>
              <w:rPr>
                <w:sz w:val="24"/>
              </w:rPr>
            </w:pPr>
          </w:p>
        </w:tc>
      </w:tr>
      <w:tr w:rsidR="00750820" w:rsidRPr="00363878" w14:paraId="253DEFA1" w14:textId="77777777" w:rsidTr="003771EC">
        <w:tc>
          <w:tcPr>
            <w:tcW w:w="10599" w:type="dxa"/>
            <w:gridSpan w:val="16"/>
          </w:tcPr>
          <w:p w14:paraId="34B1D4D0" w14:textId="77777777" w:rsidR="00750820" w:rsidRPr="00B54030" w:rsidRDefault="00750820" w:rsidP="003771EC">
            <w:pPr>
              <w:spacing w:line="240" w:lineRule="auto"/>
              <w:ind w:firstLine="0"/>
              <w:jc w:val="left"/>
              <w:rPr>
                <w:szCs w:val="28"/>
              </w:rPr>
            </w:pPr>
          </w:p>
        </w:tc>
      </w:tr>
      <w:tr w:rsidR="00750820" w:rsidRPr="00363878" w14:paraId="284A658C" w14:textId="77777777" w:rsidTr="00845884">
        <w:trPr>
          <w:gridBefore w:val="2"/>
          <w:gridAfter w:val="2"/>
          <w:wBefore w:w="1236" w:type="dxa"/>
          <w:wAfter w:w="568" w:type="dxa"/>
        </w:trPr>
        <w:tc>
          <w:tcPr>
            <w:tcW w:w="3509" w:type="dxa"/>
          </w:tcPr>
          <w:p w14:paraId="541EB294" w14:textId="77777777" w:rsidR="00750820" w:rsidRPr="00B54030" w:rsidRDefault="00750820" w:rsidP="003771EC">
            <w:pPr>
              <w:spacing w:line="240" w:lineRule="auto"/>
              <w:ind w:firstLine="0"/>
              <w:jc w:val="center"/>
              <w:rPr>
                <w:sz w:val="24"/>
              </w:rPr>
            </w:pPr>
            <w:r w:rsidRPr="00B54030">
              <w:rPr>
                <w:sz w:val="24"/>
              </w:rPr>
              <w:t>Члени комісії</w:t>
            </w:r>
          </w:p>
        </w:tc>
        <w:tc>
          <w:tcPr>
            <w:tcW w:w="2116" w:type="dxa"/>
            <w:gridSpan w:val="4"/>
            <w:tcBorders>
              <w:bottom w:val="single" w:sz="4" w:space="0" w:color="auto"/>
            </w:tcBorders>
          </w:tcPr>
          <w:p w14:paraId="38B5AF5C" w14:textId="77777777" w:rsidR="00750820" w:rsidRPr="00B54030" w:rsidRDefault="00750820" w:rsidP="003771EC">
            <w:pPr>
              <w:spacing w:line="240" w:lineRule="auto"/>
              <w:ind w:firstLine="0"/>
              <w:jc w:val="left"/>
              <w:rPr>
                <w:sz w:val="24"/>
              </w:rPr>
            </w:pPr>
          </w:p>
        </w:tc>
        <w:tc>
          <w:tcPr>
            <w:tcW w:w="263" w:type="dxa"/>
          </w:tcPr>
          <w:p w14:paraId="2D151CDD" w14:textId="77777777" w:rsidR="00750820" w:rsidRPr="00B54030" w:rsidRDefault="00750820" w:rsidP="003771EC">
            <w:pPr>
              <w:spacing w:line="240" w:lineRule="auto"/>
              <w:ind w:firstLine="0"/>
              <w:jc w:val="left"/>
              <w:rPr>
                <w:sz w:val="24"/>
              </w:rPr>
            </w:pPr>
          </w:p>
        </w:tc>
        <w:tc>
          <w:tcPr>
            <w:tcW w:w="2907" w:type="dxa"/>
            <w:gridSpan w:val="6"/>
            <w:tcBorders>
              <w:bottom w:val="single" w:sz="4" w:space="0" w:color="auto"/>
            </w:tcBorders>
          </w:tcPr>
          <w:p w14:paraId="1E0105DB" w14:textId="77777777" w:rsidR="00750820" w:rsidRPr="00B54030" w:rsidRDefault="00750820" w:rsidP="003771EC">
            <w:pPr>
              <w:spacing w:line="240" w:lineRule="auto"/>
              <w:ind w:firstLine="0"/>
              <w:jc w:val="center"/>
              <w:rPr>
                <w:sz w:val="24"/>
              </w:rPr>
            </w:pPr>
            <w:r>
              <w:rPr>
                <w:sz w:val="24"/>
              </w:rPr>
              <w:t>Орловський Д.Л.</w:t>
            </w:r>
          </w:p>
        </w:tc>
      </w:tr>
      <w:tr w:rsidR="00750820" w:rsidRPr="00363878" w14:paraId="0F2A50F9" w14:textId="77777777" w:rsidTr="003771EC">
        <w:trPr>
          <w:gridBefore w:val="2"/>
          <w:gridAfter w:val="1"/>
          <w:wBefore w:w="1236" w:type="dxa"/>
          <w:wAfter w:w="449" w:type="dxa"/>
        </w:trPr>
        <w:tc>
          <w:tcPr>
            <w:tcW w:w="3509" w:type="dxa"/>
          </w:tcPr>
          <w:p w14:paraId="49266E2C" w14:textId="77777777" w:rsidR="00750820" w:rsidRPr="00B54030" w:rsidRDefault="00750820" w:rsidP="003771EC">
            <w:pPr>
              <w:spacing w:line="240" w:lineRule="auto"/>
              <w:ind w:firstLine="0"/>
              <w:jc w:val="left"/>
              <w:rPr>
                <w:szCs w:val="28"/>
              </w:rPr>
            </w:pPr>
          </w:p>
        </w:tc>
        <w:tc>
          <w:tcPr>
            <w:tcW w:w="2116" w:type="dxa"/>
            <w:gridSpan w:val="4"/>
            <w:tcBorders>
              <w:top w:val="single" w:sz="4" w:space="0" w:color="auto"/>
            </w:tcBorders>
          </w:tcPr>
          <w:p w14:paraId="625D5E4E" w14:textId="77777777" w:rsidR="00750820" w:rsidRPr="00B54030" w:rsidRDefault="00750820" w:rsidP="003771EC">
            <w:pPr>
              <w:spacing w:line="240" w:lineRule="auto"/>
              <w:ind w:firstLine="0"/>
              <w:jc w:val="center"/>
              <w:rPr>
                <w:szCs w:val="28"/>
              </w:rPr>
            </w:pPr>
            <w:r w:rsidRPr="00B54030">
              <w:rPr>
                <w:sz w:val="20"/>
                <w:szCs w:val="20"/>
              </w:rPr>
              <w:t>(підпис)</w:t>
            </w:r>
          </w:p>
        </w:tc>
        <w:tc>
          <w:tcPr>
            <w:tcW w:w="263" w:type="dxa"/>
          </w:tcPr>
          <w:p w14:paraId="32F7CBC0" w14:textId="77777777" w:rsidR="00750820" w:rsidRPr="00B54030" w:rsidRDefault="00750820" w:rsidP="003771EC">
            <w:pPr>
              <w:spacing w:line="240" w:lineRule="auto"/>
              <w:ind w:firstLine="0"/>
              <w:jc w:val="left"/>
              <w:rPr>
                <w:szCs w:val="28"/>
              </w:rPr>
            </w:pPr>
          </w:p>
        </w:tc>
        <w:tc>
          <w:tcPr>
            <w:tcW w:w="3026" w:type="dxa"/>
            <w:gridSpan w:val="7"/>
            <w:tcBorders>
              <w:top w:val="single" w:sz="4" w:space="0" w:color="auto"/>
            </w:tcBorders>
          </w:tcPr>
          <w:p w14:paraId="6750506D" w14:textId="77777777" w:rsidR="00750820" w:rsidRPr="00B54030" w:rsidRDefault="00750820" w:rsidP="003771EC">
            <w:pPr>
              <w:spacing w:line="240" w:lineRule="auto"/>
              <w:ind w:firstLine="0"/>
              <w:jc w:val="center"/>
              <w:rPr>
                <w:szCs w:val="28"/>
              </w:rPr>
            </w:pPr>
            <w:r w:rsidRPr="00B54030">
              <w:rPr>
                <w:sz w:val="20"/>
                <w:szCs w:val="20"/>
              </w:rPr>
              <w:t>(прізвище та ініціали)</w:t>
            </w:r>
          </w:p>
        </w:tc>
      </w:tr>
      <w:tr w:rsidR="00750820" w:rsidRPr="00363878" w14:paraId="29A817CD" w14:textId="77777777" w:rsidTr="003771EC">
        <w:trPr>
          <w:gridBefore w:val="2"/>
          <w:gridAfter w:val="1"/>
          <w:wBefore w:w="1236" w:type="dxa"/>
          <w:wAfter w:w="449" w:type="dxa"/>
        </w:trPr>
        <w:tc>
          <w:tcPr>
            <w:tcW w:w="3509" w:type="dxa"/>
          </w:tcPr>
          <w:p w14:paraId="65711F18" w14:textId="77777777" w:rsidR="00750820" w:rsidRPr="00B54030" w:rsidRDefault="00750820" w:rsidP="003771EC">
            <w:pPr>
              <w:spacing w:line="240" w:lineRule="auto"/>
              <w:ind w:firstLine="0"/>
              <w:jc w:val="left"/>
              <w:rPr>
                <w:sz w:val="24"/>
              </w:rPr>
            </w:pPr>
          </w:p>
        </w:tc>
        <w:tc>
          <w:tcPr>
            <w:tcW w:w="2116" w:type="dxa"/>
            <w:gridSpan w:val="4"/>
            <w:tcBorders>
              <w:bottom w:val="single" w:sz="4" w:space="0" w:color="auto"/>
            </w:tcBorders>
          </w:tcPr>
          <w:p w14:paraId="3FC2D63A" w14:textId="77777777" w:rsidR="00750820" w:rsidRPr="00B54030" w:rsidRDefault="00750820" w:rsidP="003771EC">
            <w:pPr>
              <w:spacing w:line="240" w:lineRule="auto"/>
              <w:ind w:firstLine="0"/>
              <w:jc w:val="left"/>
              <w:rPr>
                <w:sz w:val="24"/>
              </w:rPr>
            </w:pPr>
          </w:p>
        </w:tc>
        <w:tc>
          <w:tcPr>
            <w:tcW w:w="263" w:type="dxa"/>
          </w:tcPr>
          <w:p w14:paraId="30A1483C" w14:textId="77777777" w:rsidR="00750820" w:rsidRPr="00B54030" w:rsidRDefault="00750820" w:rsidP="003771EC">
            <w:pPr>
              <w:spacing w:line="240" w:lineRule="auto"/>
              <w:ind w:firstLine="0"/>
              <w:jc w:val="left"/>
              <w:rPr>
                <w:sz w:val="24"/>
              </w:rPr>
            </w:pPr>
          </w:p>
        </w:tc>
        <w:tc>
          <w:tcPr>
            <w:tcW w:w="3026" w:type="dxa"/>
            <w:gridSpan w:val="7"/>
            <w:tcBorders>
              <w:bottom w:val="single" w:sz="4" w:space="0" w:color="auto"/>
            </w:tcBorders>
          </w:tcPr>
          <w:p w14:paraId="365D057B" w14:textId="0EDFA3F1" w:rsidR="00750820" w:rsidRPr="00B54030" w:rsidRDefault="00750820" w:rsidP="003771EC">
            <w:pPr>
              <w:spacing w:line="240" w:lineRule="auto"/>
              <w:ind w:firstLine="0"/>
              <w:jc w:val="center"/>
              <w:rPr>
                <w:sz w:val="24"/>
              </w:rPr>
            </w:pPr>
          </w:p>
        </w:tc>
      </w:tr>
      <w:tr w:rsidR="00750820" w:rsidRPr="00363878" w14:paraId="3E9DFB36" w14:textId="77777777" w:rsidTr="003771EC">
        <w:trPr>
          <w:gridBefore w:val="2"/>
          <w:gridAfter w:val="1"/>
          <w:wBefore w:w="1236" w:type="dxa"/>
          <w:wAfter w:w="449" w:type="dxa"/>
        </w:trPr>
        <w:tc>
          <w:tcPr>
            <w:tcW w:w="3509" w:type="dxa"/>
          </w:tcPr>
          <w:p w14:paraId="30A5DE54" w14:textId="77777777" w:rsidR="00750820" w:rsidRPr="00B54030" w:rsidRDefault="00750820" w:rsidP="003771EC">
            <w:pPr>
              <w:spacing w:line="240" w:lineRule="auto"/>
              <w:ind w:firstLine="0"/>
              <w:jc w:val="left"/>
              <w:rPr>
                <w:szCs w:val="28"/>
              </w:rPr>
            </w:pPr>
          </w:p>
        </w:tc>
        <w:tc>
          <w:tcPr>
            <w:tcW w:w="2116" w:type="dxa"/>
            <w:gridSpan w:val="4"/>
            <w:tcBorders>
              <w:top w:val="single" w:sz="4" w:space="0" w:color="auto"/>
            </w:tcBorders>
          </w:tcPr>
          <w:p w14:paraId="664F0199" w14:textId="77777777" w:rsidR="00750820" w:rsidRPr="00B54030" w:rsidRDefault="00750820" w:rsidP="003771EC">
            <w:pPr>
              <w:spacing w:line="240" w:lineRule="auto"/>
              <w:ind w:firstLine="0"/>
              <w:jc w:val="center"/>
              <w:rPr>
                <w:szCs w:val="28"/>
              </w:rPr>
            </w:pPr>
            <w:r w:rsidRPr="00B54030">
              <w:rPr>
                <w:sz w:val="20"/>
                <w:szCs w:val="20"/>
              </w:rPr>
              <w:t>(підпис)</w:t>
            </w:r>
          </w:p>
        </w:tc>
        <w:tc>
          <w:tcPr>
            <w:tcW w:w="263" w:type="dxa"/>
          </w:tcPr>
          <w:p w14:paraId="7FFD368D" w14:textId="77777777" w:rsidR="00750820" w:rsidRPr="00B54030" w:rsidRDefault="00750820" w:rsidP="003771EC">
            <w:pPr>
              <w:spacing w:line="240" w:lineRule="auto"/>
              <w:ind w:firstLine="0"/>
              <w:jc w:val="left"/>
              <w:rPr>
                <w:szCs w:val="28"/>
              </w:rPr>
            </w:pPr>
          </w:p>
        </w:tc>
        <w:tc>
          <w:tcPr>
            <w:tcW w:w="3026" w:type="dxa"/>
            <w:gridSpan w:val="7"/>
            <w:tcBorders>
              <w:top w:val="single" w:sz="4" w:space="0" w:color="auto"/>
            </w:tcBorders>
          </w:tcPr>
          <w:p w14:paraId="3022B59C" w14:textId="77777777" w:rsidR="00750820" w:rsidRPr="00B54030" w:rsidRDefault="00750820" w:rsidP="003771EC">
            <w:pPr>
              <w:spacing w:line="240" w:lineRule="auto"/>
              <w:ind w:firstLine="0"/>
              <w:jc w:val="center"/>
              <w:rPr>
                <w:szCs w:val="28"/>
              </w:rPr>
            </w:pPr>
            <w:r w:rsidRPr="00B54030">
              <w:rPr>
                <w:sz w:val="20"/>
                <w:szCs w:val="20"/>
              </w:rPr>
              <w:t>(прізвище та ініціали)</w:t>
            </w:r>
          </w:p>
        </w:tc>
      </w:tr>
      <w:tr w:rsidR="00750820" w:rsidRPr="00363878" w14:paraId="6EC2F5A7" w14:textId="77777777" w:rsidTr="003771EC">
        <w:trPr>
          <w:gridBefore w:val="2"/>
          <w:gridAfter w:val="1"/>
          <w:wBefore w:w="1236" w:type="dxa"/>
          <w:wAfter w:w="449" w:type="dxa"/>
          <w:trHeight w:val="237"/>
        </w:trPr>
        <w:tc>
          <w:tcPr>
            <w:tcW w:w="3509" w:type="dxa"/>
          </w:tcPr>
          <w:p w14:paraId="4DBB22C7" w14:textId="77777777" w:rsidR="00750820" w:rsidRPr="00B54030" w:rsidRDefault="00750820" w:rsidP="003771EC">
            <w:pPr>
              <w:spacing w:line="240" w:lineRule="auto"/>
              <w:ind w:firstLine="0"/>
              <w:jc w:val="left"/>
              <w:rPr>
                <w:sz w:val="24"/>
              </w:rPr>
            </w:pPr>
          </w:p>
        </w:tc>
        <w:tc>
          <w:tcPr>
            <w:tcW w:w="2116" w:type="dxa"/>
            <w:gridSpan w:val="4"/>
            <w:tcBorders>
              <w:bottom w:val="single" w:sz="4" w:space="0" w:color="auto"/>
            </w:tcBorders>
          </w:tcPr>
          <w:p w14:paraId="1F32162B" w14:textId="77777777" w:rsidR="00750820" w:rsidRPr="00B54030" w:rsidRDefault="00750820" w:rsidP="003771EC">
            <w:pPr>
              <w:spacing w:line="240" w:lineRule="auto"/>
              <w:ind w:firstLine="0"/>
              <w:jc w:val="left"/>
              <w:rPr>
                <w:sz w:val="24"/>
              </w:rPr>
            </w:pPr>
          </w:p>
        </w:tc>
        <w:tc>
          <w:tcPr>
            <w:tcW w:w="263" w:type="dxa"/>
          </w:tcPr>
          <w:p w14:paraId="5F893C59" w14:textId="77777777" w:rsidR="00750820" w:rsidRPr="00B54030" w:rsidRDefault="00750820" w:rsidP="003771EC">
            <w:pPr>
              <w:spacing w:line="240" w:lineRule="auto"/>
              <w:ind w:firstLine="0"/>
              <w:jc w:val="left"/>
              <w:rPr>
                <w:sz w:val="24"/>
              </w:rPr>
            </w:pPr>
          </w:p>
        </w:tc>
        <w:tc>
          <w:tcPr>
            <w:tcW w:w="3026" w:type="dxa"/>
            <w:gridSpan w:val="7"/>
            <w:tcBorders>
              <w:bottom w:val="single" w:sz="4" w:space="0" w:color="auto"/>
            </w:tcBorders>
          </w:tcPr>
          <w:p w14:paraId="2EDCFC2C" w14:textId="34A11178" w:rsidR="00750820" w:rsidRPr="00B54030" w:rsidRDefault="00750820" w:rsidP="003771EC">
            <w:pPr>
              <w:spacing w:line="240" w:lineRule="auto"/>
              <w:ind w:firstLine="0"/>
              <w:jc w:val="center"/>
              <w:rPr>
                <w:sz w:val="24"/>
              </w:rPr>
            </w:pPr>
          </w:p>
        </w:tc>
      </w:tr>
      <w:tr w:rsidR="00750820" w:rsidRPr="00363878" w14:paraId="6273B8BE" w14:textId="77777777" w:rsidTr="003771EC">
        <w:trPr>
          <w:gridBefore w:val="2"/>
          <w:gridAfter w:val="1"/>
          <w:wBefore w:w="1236" w:type="dxa"/>
          <w:wAfter w:w="449" w:type="dxa"/>
        </w:trPr>
        <w:tc>
          <w:tcPr>
            <w:tcW w:w="3509" w:type="dxa"/>
          </w:tcPr>
          <w:p w14:paraId="4857076C" w14:textId="77777777" w:rsidR="00750820" w:rsidRPr="00B54030" w:rsidRDefault="00750820" w:rsidP="003771EC">
            <w:pPr>
              <w:spacing w:line="240" w:lineRule="auto"/>
              <w:ind w:firstLine="0"/>
              <w:jc w:val="left"/>
              <w:rPr>
                <w:szCs w:val="28"/>
              </w:rPr>
            </w:pPr>
          </w:p>
        </w:tc>
        <w:tc>
          <w:tcPr>
            <w:tcW w:w="2116" w:type="dxa"/>
            <w:gridSpan w:val="4"/>
            <w:tcBorders>
              <w:top w:val="single" w:sz="4" w:space="0" w:color="auto"/>
            </w:tcBorders>
          </w:tcPr>
          <w:p w14:paraId="4DC48889" w14:textId="77777777" w:rsidR="00750820" w:rsidRPr="00B54030" w:rsidRDefault="00750820" w:rsidP="003771EC">
            <w:pPr>
              <w:spacing w:line="240" w:lineRule="auto"/>
              <w:ind w:firstLine="0"/>
              <w:jc w:val="center"/>
              <w:rPr>
                <w:szCs w:val="28"/>
              </w:rPr>
            </w:pPr>
            <w:r w:rsidRPr="00B54030">
              <w:rPr>
                <w:sz w:val="20"/>
                <w:szCs w:val="20"/>
              </w:rPr>
              <w:t>(підпис)</w:t>
            </w:r>
          </w:p>
        </w:tc>
        <w:tc>
          <w:tcPr>
            <w:tcW w:w="263" w:type="dxa"/>
          </w:tcPr>
          <w:p w14:paraId="07B6C27E" w14:textId="77777777" w:rsidR="00750820" w:rsidRPr="00B54030" w:rsidRDefault="00750820" w:rsidP="003771EC">
            <w:pPr>
              <w:spacing w:line="240" w:lineRule="auto"/>
              <w:ind w:firstLine="0"/>
              <w:jc w:val="left"/>
              <w:rPr>
                <w:szCs w:val="28"/>
              </w:rPr>
            </w:pPr>
          </w:p>
        </w:tc>
        <w:tc>
          <w:tcPr>
            <w:tcW w:w="3026" w:type="dxa"/>
            <w:gridSpan w:val="7"/>
            <w:tcBorders>
              <w:top w:val="single" w:sz="4" w:space="0" w:color="auto"/>
            </w:tcBorders>
          </w:tcPr>
          <w:p w14:paraId="095023A2" w14:textId="77777777" w:rsidR="00750820" w:rsidRPr="00B54030" w:rsidRDefault="00750820" w:rsidP="003771EC">
            <w:pPr>
              <w:spacing w:line="240" w:lineRule="auto"/>
              <w:ind w:firstLine="0"/>
              <w:jc w:val="center"/>
              <w:rPr>
                <w:szCs w:val="28"/>
              </w:rPr>
            </w:pPr>
            <w:r w:rsidRPr="00B54030">
              <w:rPr>
                <w:sz w:val="20"/>
                <w:szCs w:val="20"/>
              </w:rPr>
              <w:t>(прізвище та ініціали)</w:t>
            </w:r>
          </w:p>
        </w:tc>
      </w:tr>
      <w:tr w:rsidR="00750820" w:rsidRPr="00363878" w14:paraId="273D1AAB" w14:textId="77777777" w:rsidTr="003771EC">
        <w:trPr>
          <w:gridAfter w:val="1"/>
          <w:wAfter w:w="449" w:type="dxa"/>
          <w:trHeight w:val="407"/>
        </w:trPr>
        <w:tc>
          <w:tcPr>
            <w:tcW w:w="10150" w:type="dxa"/>
            <w:gridSpan w:val="15"/>
          </w:tcPr>
          <w:p w14:paraId="46AAF31B" w14:textId="77777777" w:rsidR="00750820" w:rsidRPr="00B54030" w:rsidRDefault="00750820" w:rsidP="003771EC">
            <w:pPr>
              <w:spacing w:line="240" w:lineRule="auto"/>
              <w:ind w:firstLine="0"/>
              <w:jc w:val="left"/>
              <w:rPr>
                <w:szCs w:val="28"/>
              </w:rPr>
            </w:pPr>
          </w:p>
        </w:tc>
      </w:tr>
      <w:tr w:rsidR="00750820" w:rsidRPr="00363878" w14:paraId="0735839D" w14:textId="77777777" w:rsidTr="003771EC">
        <w:trPr>
          <w:gridAfter w:val="1"/>
          <w:wAfter w:w="449" w:type="dxa"/>
        </w:trPr>
        <w:tc>
          <w:tcPr>
            <w:tcW w:w="10150" w:type="dxa"/>
            <w:gridSpan w:val="15"/>
          </w:tcPr>
          <w:p w14:paraId="6E34CD03" w14:textId="77777777" w:rsidR="00750820" w:rsidRPr="00B54030" w:rsidRDefault="00750820" w:rsidP="003771EC">
            <w:pPr>
              <w:spacing w:line="240" w:lineRule="auto"/>
              <w:ind w:firstLine="0"/>
              <w:jc w:val="center"/>
              <w:rPr>
                <w:szCs w:val="28"/>
              </w:rPr>
            </w:pPr>
          </w:p>
          <w:p w14:paraId="7AA9E373" w14:textId="2227F5EC" w:rsidR="00750820" w:rsidRDefault="00750820" w:rsidP="003771EC">
            <w:pPr>
              <w:spacing w:line="240" w:lineRule="auto"/>
              <w:ind w:firstLine="0"/>
              <w:jc w:val="center"/>
              <w:rPr>
                <w:szCs w:val="28"/>
              </w:rPr>
            </w:pPr>
          </w:p>
          <w:p w14:paraId="72122397" w14:textId="3CEC5549" w:rsidR="00845884" w:rsidRDefault="00845884" w:rsidP="003771EC">
            <w:pPr>
              <w:spacing w:line="240" w:lineRule="auto"/>
              <w:ind w:firstLine="0"/>
              <w:jc w:val="center"/>
              <w:rPr>
                <w:szCs w:val="28"/>
              </w:rPr>
            </w:pPr>
          </w:p>
          <w:p w14:paraId="5190AE0E" w14:textId="36723570" w:rsidR="00845884" w:rsidRDefault="00845884" w:rsidP="003771EC">
            <w:pPr>
              <w:spacing w:line="240" w:lineRule="auto"/>
              <w:ind w:firstLine="0"/>
              <w:jc w:val="center"/>
              <w:rPr>
                <w:szCs w:val="28"/>
              </w:rPr>
            </w:pPr>
          </w:p>
          <w:p w14:paraId="55D50FCD" w14:textId="77777777" w:rsidR="00A84457" w:rsidRPr="00B54030" w:rsidRDefault="00A84457" w:rsidP="003771EC">
            <w:pPr>
              <w:spacing w:line="240" w:lineRule="auto"/>
              <w:ind w:firstLine="0"/>
              <w:jc w:val="center"/>
              <w:rPr>
                <w:szCs w:val="28"/>
              </w:rPr>
            </w:pPr>
          </w:p>
          <w:p w14:paraId="62879A40" w14:textId="77777777" w:rsidR="00750820" w:rsidRPr="00B54030" w:rsidRDefault="00750820" w:rsidP="003771EC">
            <w:pPr>
              <w:spacing w:line="240" w:lineRule="auto"/>
              <w:ind w:firstLine="0"/>
              <w:jc w:val="center"/>
              <w:rPr>
                <w:szCs w:val="28"/>
              </w:rPr>
            </w:pPr>
            <w:r w:rsidRPr="00B54030">
              <w:rPr>
                <w:szCs w:val="28"/>
              </w:rPr>
              <w:t>м. Харків – 202</w:t>
            </w:r>
            <w:r>
              <w:rPr>
                <w:szCs w:val="28"/>
              </w:rPr>
              <w:t>2</w:t>
            </w:r>
            <w:r w:rsidRPr="00B54030">
              <w:rPr>
                <w:szCs w:val="28"/>
              </w:rPr>
              <w:t xml:space="preserve"> рік</w:t>
            </w:r>
          </w:p>
        </w:tc>
      </w:tr>
    </w:tbl>
    <w:tbl>
      <w:tblPr>
        <w:tblStyle w:val="23"/>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3"/>
        <w:gridCol w:w="458"/>
        <w:gridCol w:w="709"/>
        <w:gridCol w:w="992"/>
        <w:gridCol w:w="891"/>
        <w:gridCol w:w="669"/>
        <w:gridCol w:w="835"/>
        <w:gridCol w:w="68"/>
        <w:gridCol w:w="2235"/>
        <w:gridCol w:w="32"/>
        <w:gridCol w:w="1649"/>
      </w:tblGrid>
      <w:tr w:rsidR="00EE1444" w:rsidRPr="007123F4" w14:paraId="1500270C" w14:textId="77777777" w:rsidTr="003771EC">
        <w:tc>
          <w:tcPr>
            <w:tcW w:w="9781" w:type="dxa"/>
            <w:gridSpan w:val="11"/>
          </w:tcPr>
          <w:p w14:paraId="5DE0D2B4" w14:textId="6290F6AA" w:rsidR="00E30B5D" w:rsidRPr="002A4344" w:rsidRDefault="00EE1444" w:rsidP="00913C40">
            <w:pPr>
              <w:spacing w:line="240" w:lineRule="auto"/>
              <w:jc w:val="center"/>
              <w:rPr>
                <w:rFonts w:cs="Times New Roman"/>
                <w:szCs w:val="28"/>
              </w:rPr>
            </w:pPr>
            <w:r w:rsidRPr="002A4344">
              <w:rPr>
                <w:rFonts w:cs="Times New Roman"/>
                <w:szCs w:val="28"/>
              </w:rPr>
              <w:lastRenderedPageBreak/>
              <w:t>МІНІСТЕРСТВО ОСВІТИ І НАУКИ УКРАЇНИ</w:t>
            </w:r>
          </w:p>
        </w:tc>
      </w:tr>
      <w:tr w:rsidR="00EE1444" w:rsidRPr="007123F4" w14:paraId="025D1E35" w14:textId="77777777" w:rsidTr="003771EC">
        <w:tc>
          <w:tcPr>
            <w:tcW w:w="9781" w:type="dxa"/>
            <w:gridSpan w:val="11"/>
          </w:tcPr>
          <w:p w14:paraId="41E6C12A" w14:textId="77777777" w:rsidR="00EE1444" w:rsidRPr="002A4344" w:rsidRDefault="00EE1444" w:rsidP="00913C40">
            <w:pPr>
              <w:spacing w:line="240" w:lineRule="auto"/>
              <w:jc w:val="center"/>
              <w:rPr>
                <w:rFonts w:cs="Times New Roman"/>
                <w:szCs w:val="28"/>
              </w:rPr>
            </w:pPr>
            <w:r w:rsidRPr="002A4344">
              <w:rPr>
                <w:rFonts w:cs="Times New Roman"/>
                <w:szCs w:val="28"/>
              </w:rPr>
              <w:t>НАЦІОНАЛЬНИЙ ТЕХНІЧНИЙ УНІВЕРСИТЕТ</w:t>
            </w:r>
          </w:p>
          <w:p w14:paraId="4C8D3EE0" w14:textId="77777777" w:rsidR="00EE1444" w:rsidRDefault="00EE1444" w:rsidP="00913C40">
            <w:pPr>
              <w:spacing w:line="240" w:lineRule="auto"/>
              <w:jc w:val="center"/>
              <w:rPr>
                <w:rFonts w:cs="Times New Roman"/>
                <w:szCs w:val="28"/>
              </w:rPr>
            </w:pPr>
            <w:r w:rsidRPr="002A4344">
              <w:rPr>
                <w:rFonts w:cs="Times New Roman"/>
                <w:szCs w:val="28"/>
              </w:rPr>
              <w:t>«ХАРКІВСЬКИЙ ПОЛІТЕХНІЧНИЙ ІНСТИТУТ»</w:t>
            </w:r>
          </w:p>
          <w:p w14:paraId="61B1F050" w14:textId="77777777" w:rsidR="00EE1444" w:rsidRPr="00EE1444" w:rsidRDefault="00EE1444" w:rsidP="00913C40">
            <w:pPr>
              <w:spacing w:line="240" w:lineRule="auto"/>
              <w:jc w:val="center"/>
              <w:rPr>
                <w:rFonts w:cs="Times New Roman"/>
                <w:szCs w:val="28"/>
                <w:lang w:val="ru-RU"/>
              </w:rPr>
            </w:pPr>
          </w:p>
        </w:tc>
      </w:tr>
      <w:tr w:rsidR="00EE1444" w:rsidRPr="007123F4" w14:paraId="7FDB273D" w14:textId="77777777" w:rsidTr="003771EC">
        <w:tc>
          <w:tcPr>
            <w:tcW w:w="9781" w:type="dxa"/>
            <w:gridSpan w:val="11"/>
          </w:tcPr>
          <w:p w14:paraId="495C955F" w14:textId="77777777" w:rsidR="00EE1444" w:rsidRPr="002A4344" w:rsidRDefault="00EE1444" w:rsidP="00913C40">
            <w:pPr>
              <w:spacing w:line="240" w:lineRule="auto"/>
              <w:jc w:val="center"/>
              <w:rPr>
                <w:rFonts w:cs="Times New Roman"/>
                <w:szCs w:val="28"/>
              </w:rPr>
            </w:pPr>
            <w:r w:rsidRPr="002A4344">
              <w:rPr>
                <w:rFonts w:cs="Times New Roman"/>
                <w:szCs w:val="28"/>
              </w:rPr>
              <w:t>Кафедра програмної інженерії та інформаційних технологій управління</w:t>
            </w:r>
          </w:p>
        </w:tc>
      </w:tr>
      <w:tr w:rsidR="00EE1444" w:rsidRPr="007123F4" w14:paraId="0545FE7F" w14:textId="77777777" w:rsidTr="003771EC">
        <w:tc>
          <w:tcPr>
            <w:tcW w:w="9781" w:type="dxa"/>
            <w:gridSpan w:val="11"/>
          </w:tcPr>
          <w:p w14:paraId="157D5C2E" w14:textId="77777777" w:rsidR="00EE1444" w:rsidRPr="00D958BA" w:rsidRDefault="00EE1444" w:rsidP="00913C40">
            <w:pPr>
              <w:spacing w:line="240" w:lineRule="auto"/>
              <w:jc w:val="center"/>
              <w:rPr>
                <w:rFonts w:cs="Times New Roman"/>
                <w:sz w:val="16"/>
                <w:szCs w:val="16"/>
              </w:rPr>
            </w:pPr>
          </w:p>
        </w:tc>
      </w:tr>
      <w:tr w:rsidR="00EE1444" w:rsidRPr="002A4344" w14:paraId="75D76531" w14:textId="77777777" w:rsidTr="00B35F27">
        <w:trPr>
          <w:trHeight w:val="64"/>
        </w:trPr>
        <w:tc>
          <w:tcPr>
            <w:tcW w:w="1243" w:type="dxa"/>
          </w:tcPr>
          <w:p w14:paraId="694100F0" w14:textId="77777777" w:rsidR="00EE1444" w:rsidRPr="002A4344" w:rsidRDefault="00EE1444" w:rsidP="00913C40">
            <w:pPr>
              <w:spacing w:line="240" w:lineRule="auto"/>
              <w:ind w:firstLine="0"/>
              <w:rPr>
                <w:rFonts w:cs="Times New Roman"/>
                <w:szCs w:val="28"/>
              </w:rPr>
            </w:pPr>
            <w:r w:rsidRPr="002A4344">
              <w:rPr>
                <w:rFonts w:cs="Times New Roman"/>
                <w:szCs w:val="28"/>
              </w:rPr>
              <w:t>Студент</w:t>
            </w:r>
          </w:p>
        </w:tc>
        <w:tc>
          <w:tcPr>
            <w:tcW w:w="3050" w:type="dxa"/>
            <w:gridSpan w:val="4"/>
            <w:tcBorders>
              <w:bottom w:val="single" w:sz="4" w:space="0" w:color="auto"/>
            </w:tcBorders>
          </w:tcPr>
          <w:p w14:paraId="7DCDD6DE" w14:textId="37D41517" w:rsidR="00EE1444" w:rsidRPr="00EE1444" w:rsidRDefault="00EE1444" w:rsidP="00913C40">
            <w:pPr>
              <w:spacing w:line="240" w:lineRule="auto"/>
              <w:ind w:firstLine="0"/>
              <w:jc w:val="center"/>
              <w:rPr>
                <w:rFonts w:cs="Times New Roman"/>
                <w:szCs w:val="28"/>
              </w:rPr>
            </w:pPr>
            <w:r>
              <w:rPr>
                <w:rFonts w:cs="Times New Roman"/>
                <w:szCs w:val="28"/>
              </w:rPr>
              <w:t>Олексій КУЗУБ</w:t>
            </w:r>
          </w:p>
        </w:tc>
        <w:tc>
          <w:tcPr>
            <w:tcW w:w="1572" w:type="dxa"/>
            <w:gridSpan w:val="3"/>
          </w:tcPr>
          <w:p w14:paraId="5CB90120" w14:textId="77777777" w:rsidR="00EE1444" w:rsidRPr="002A4344" w:rsidRDefault="00EE1444" w:rsidP="00913C40">
            <w:pPr>
              <w:spacing w:line="240" w:lineRule="auto"/>
              <w:rPr>
                <w:rFonts w:cs="Times New Roman"/>
                <w:szCs w:val="28"/>
              </w:rPr>
            </w:pPr>
          </w:p>
        </w:tc>
        <w:tc>
          <w:tcPr>
            <w:tcW w:w="2235" w:type="dxa"/>
          </w:tcPr>
          <w:p w14:paraId="406D19D8" w14:textId="77777777" w:rsidR="00EE1444" w:rsidRPr="002A4344" w:rsidRDefault="00EE1444" w:rsidP="00913C40">
            <w:pPr>
              <w:spacing w:line="240" w:lineRule="auto"/>
              <w:jc w:val="right"/>
              <w:rPr>
                <w:rFonts w:cs="Times New Roman"/>
                <w:szCs w:val="28"/>
              </w:rPr>
            </w:pPr>
            <w:r w:rsidRPr="002A4344">
              <w:rPr>
                <w:rFonts w:cs="Times New Roman"/>
                <w:szCs w:val="28"/>
              </w:rPr>
              <w:t>Група</w:t>
            </w:r>
          </w:p>
        </w:tc>
        <w:tc>
          <w:tcPr>
            <w:tcW w:w="1681" w:type="dxa"/>
            <w:gridSpan w:val="2"/>
            <w:tcBorders>
              <w:bottom w:val="single" w:sz="4" w:space="0" w:color="auto"/>
            </w:tcBorders>
          </w:tcPr>
          <w:p w14:paraId="3485388E" w14:textId="720573E4" w:rsidR="00EE1444" w:rsidRPr="00FF107F" w:rsidRDefault="00EE1444" w:rsidP="00913C40">
            <w:pPr>
              <w:spacing w:line="240" w:lineRule="auto"/>
              <w:ind w:hanging="20"/>
              <w:jc w:val="center"/>
              <w:rPr>
                <w:rFonts w:cs="Times New Roman"/>
                <w:szCs w:val="28"/>
              </w:rPr>
            </w:pPr>
            <w:r>
              <w:rPr>
                <w:rFonts w:cs="Times New Roman"/>
                <w:szCs w:val="28"/>
              </w:rPr>
              <w:t>КН-719</w:t>
            </w:r>
          </w:p>
        </w:tc>
      </w:tr>
      <w:tr w:rsidR="00EE1444" w:rsidRPr="00FF107F" w14:paraId="6244CA2F" w14:textId="77777777" w:rsidTr="003771EC">
        <w:tc>
          <w:tcPr>
            <w:tcW w:w="1243" w:type="dxa"/>
          </w:tcPr>
          <w:p w14:paraId="6351FF30" w14:textId="77777777" w:rsidR="00EE1444" w:rsidRPr="00FF107F" w:rsidRDefault="00EE1444" w:rsidP="00913C40">
            <w:pPr>
              <w:spacing w:line="240" w:lineRule="auto"/>
              <w:rPr>
                <w:rFonts w:cs="Times New Roman"/>
                <w:sz w:val="20"/>
                <w:szCs w:val="20"/>
              </w:rPr>
            </w:pPr>
          </w:p>
        </w:tc>
        <w:tc>
          <w:tcPr>
            <w:tcW w:w="3050" w:type="dxa"/>
            <w:gridSpan w:val="4"/>
          </w:tcPr>
          <w:p w14:paraId="5BB7ADFA" w14:textId="77777777" w:rsidR="00EE1444" w:rsidRPr="00FF107F" w:rsidRDefault="00EE1444" w:rsidP="00913C40">
            <w:pPr>
              <w:spacing w:line="240" w:lineRule="auto"/>
              <w:jc w:val="center"/>
              <w:rPr>
                <w:rFonts w:cs="Times New Roman"/>
                <w:sz w:val="20"/>
                <w:szCs w:val="20"/>
              </w:rPr>
            </w:pPr>
          </w:p>
        </w:tc>
        <w:tc>
          <w:tcPr>
            <w:tcW w:w="1572" w:type="dxa"/>
            <w:gridSpan w:val="3"/>
          </w:tcPr>
          <w:p w14:paraId="309A2BFC" w14:textId="77777777" w:rsidR="00AA2387" w:rsidRPr="00FF107F" w:rsidRDefault="00AA2387" w:rsidP="00913C40">
            <w:pPr>
              <w:spacing w:line="240" w:lineRule="auto"/>
              <w:rPr>
                <w:rFonts w:cs="Times New Roman"/>
                <w:sz w:val="20"/>
                <w:szCs w:val="20"/>
              </w:rPr>
            </w:pPr>
          </w:p>
        </w:tc>
        <w:tc>
          <w:tcPr>
            <w:tcW w:w="2235" w:type="dxa"/>
          </w:tcPr>
          <w:p w14:paraId="2596260F" w14:textId="77777777" w:rsidR="00EE1444" w:rsidRPr="00FF107F" w:rsidRDefault="00EE1444" w:rsidP="00913C40">
            <w:pPr>
              <w:spacing w:line="240" w:lineRule="auto"/>
              <w:jc w:val="right"/>
              <w:rPr>
                <w:rFonts w:cs="Times New Roman"/>
                <w:sz w:val="20"/>
                <w:szCs w:val="20"/>
              </w:rPr>
            </w:pPr>
          </w:p>
        </w:tc>
        <w:tc>
          <w:tcPr>
            <w:tcW w:w="1681" w:type="dxa"/>
            <w:gridSpan w:val="2"/>
          </w:tcPr>
          <w:p w14:paraId="0C3EDA2E" w14:textId="77777777" w:rsidR="00EE1444" w:rsidRDefault="00EE1444" w:rsidP="00913C40">
            <w:pPr>
              <w:spacing w:line="240" w:lineRule="auto"/>
              <w:jc w:val="center"/>
              <w:rPr>
                <w:rFonts w:cs="Times New Roman"/>
                <w:sz w:val="20"/>
                <w:szCs w:val="20"/>
              </w:rPr>
            </w:pPr>
          </w:p>
        </w:tc>
      </w:tr>
      <w:tr w:rsidR="00EE1444" w:rsidRPr="002A4344" w14:paraId="10ECBC91" w14:textId="77777777" w:rsidTr="003771EC">
        <w:tc>
          <w:tcPr>
            <w:tcW w:w="9781" w:type="dxa"/>
            <w:gridSpan w:val="11"/>
          </w:tcPr>
          <w:p w14:paraId="040D651D" w14:textId="77777777" w:rsidR="00EE1444" w:rsidRPr="002A4344" w:rsidRDefault="00EE1444" w:rsidP="00913C40">
            <w:pPr>
              <w:spacing w:line="240" w:lineRule="auto"/>
              <w:jc w:val="center"/>
              <w:rPr>
                <w:rFonts w:cs="Times New Roman"/>
                <w:szCs w:val="28"/>
              </w:rPr>
            </w:pPr>
            <w:r>
              <w:rPr>
                <w:rFonts w:cs="Times New Roman"/>
                <w:szCs w:val="28"/>
              </w:rPr>
              <w:t>ЗАВДАННЯ</w:t>
            </w:r>
          </w:p>
        </w:tc>
      </w:tr>
      <w:tr w:rsidR="00EE1444" w:rsidRPr="007123F4" w14:paraId="65D6AFE2" w14:textId="77777777" w:rsidTr="003771EC">
        <w:tc>
          <w:tcPr>
            <w:tcW w:w="9781" w:type="dxa"/>
            <w:gridSpan w:val="11"/>
          </w:tcPr>
          <w:p w14:paraId="650AAE89" w14:textId="77777777" w:rsidR="00EE1444" w:rsidRPr="002A4344" w:rsidRDefault="00EE1444" w:rsidP="00913C40">
            <w:pPr>
              <w:spacing w:line="240" w:lineRule="auto"/>
              <w:jc w:val="center"/>
              <w:rPr>
                <w:rFonts w:cs="Times New Roman"/>
                <w:szCs w:val="28"/>
              </w:rPr>
            </w:pPr>
            <w:r>
              <w:rPr>
                <w:rFonts w:cs="Times New Roman"/>
                <w:szCs w:val="28"/>
              </w:rPr>
              <w:t xml:space="preserve">на курсову роботу з дисципліни </w:t>
            </w:r>
          </w:p>
        </w:tc>
      </w:tr>
      <w:tr w:rsidR="00EE1444" w:rsidRPr="007123F4" w14:paraId="73C1C6EE" w14:textId="77777777" w:rsidTr="003771EC">
        <w:tc>
          <w:tcPr>
            <w:tcW w:w="9781" w:type="dxa"/>
            <w:gridSpan w:val="11"/>
          </w:tcPr>
          <w:p w14:paraId="78266370" w14:textId="77777777" w:rsidR="00EE1444" w:rsidRPr="00CB04E3" w:rsidRDefault="00EE1444" w:rsidP="00913C40">
            <w:pPr>
              <w:spacing w:line="240" w:lineRule="auto"/>
              <w:ind w:firstLine="0"/>
              <w:jc w:val="center"/>
              <w:rPr>
                <w:rFonts w:cs="Times New Roman"/>
                <w:szCs w:val="28"/>
              </w:rPr>
            </w:pPr>
            <w:r w:rsidRPr="00CB04E3">
              <w:rPr>
                <w:rFonts w:cs="Times New Roman"/>
                <w:szCs w:val="28"/>
              </w:rPr>
              <w:t xml:space="preserve"> «Практичний семінар з проектування програмного забезпечення»</w:t>
            </w:r>
            <w:r>
              <w:rPr>
                <w:rFonts w:cs="Times New Roman"/>
                <w:szCs w:val="28"/>
              </w:rPr>
              <w:t xml:space="preserve"> </w:t>
            </w:r>
            <w:r w:rsidRPr="00CB04E3">
              <w:rPr>
                <w:rFonts w:cs="Times New Roman"/>
                <w:szCs w:val="28"/>
              </w:rPr>
              <w:t>на тему</w:t>
            </w:r>
            <w:r>
              <w:rPr>
                <w:rFonts w:cs="Times New Roman"/>
                <w:szCs w:val="28"/>
              </w:rPr>
              <w:t>:</w:t>
            </w:r>
          </w:p>
        </w:tc>
      </w:tr>
      <w:tr w:rsidR="00EE1444" w:rsidRPr="007123F4" w14:paraId="741AD7F2" w14:textId="77777777" w:rsidTr="003771EC">
        <w:tc>
          <w:tcPr>
            <w:tcW w:w="9781" w:type="dxa"/>
            <w:gridSpan w:val="11"/>
          </w:tcPr>
          <w:p w14:paraId="6BF9936A" w14:textId="4EE90C2F" w:rsidR="00EE1444" w:rsidRDefault="00EE1444" w:rsidP="00913C40">
            <w:pPr>
              <w:spacing w:line="240" w:lineRule="auto"/>
              <w:ind w:firstLine="0"/>
              <w:jc w:val="center"/>
              <w:rPr>
                <w:rFonts w:cs="Times New Roman"/>
                <w:szCs w:val="28"/>
              </w:rPr>
            </w:pPr>
            <w:r>
              <w:rPr>
                <w:rFonts w:cs="Times New Roman"/>
                <w:szCs w:val="28"/>
              </w:rPr>
              <w:t>Розробка програмного забезпечення</w:t>
            </w:r>
            <w:r w:rsidR="00B35F27">
              <w:rPr>
                <w:rFonts w:cs="Times New Roman"/>
                <w:szCs w:val="28"/>
              </w:rPr>
              <w:t xml:space="preserve"> д</w:t>
            </w:r>
            <w:r w:rsidR="00721B92">
              <w:rPr>
                <w:rFonts w:cs="Times New Roman"/>
                <w:szCs w:val="28"/>
              </w:rPr>
              <w:t xml:space="preserve">ля підтримки вирішення задач </w:t>
            </w:r>
            <w:r w:rsidR="004A59C4">
              <w:t>підприємства, що займається встановленням металевих дверей</w:t>
            </w:r>
          </w:p>
          <w:p w14:paraId="60994C8E" w14:textId="77777777" w:rsidR="00EE1444" w:rsidRPr="00CB04E3" w:rsidRDefault="00EE1444" w:rsidP="00913C40">
            <w:pPr>
              <w:spacing w:line="240" w:lineRule="auto"/>
              <w:jc w:val="center"/>
              <w:rPr>
                <w:rFonts w:cs="Times New Roman"/>
                <w:szCs w:val="28"/>
              </w:rPr>
            </w:pPr>
          </w:p>
        </w:tc>
      </w:tr>
      <w:tr w:rsidR="00EE1444" w:rsidRPr="007123F4" w14:paraId="2F5E2DC1" w14:textId="77777777" w:rsidTr="003771EC">
        <w:tc>
          <w:tcPr>
            <w:tcW w:w="9781" w:type="dxa"/>
            <w:gridSpan w:val="11"/>
          </w:tcPr>
          <w:p w14:paraId="44DB627D" w14:textId="77777777" w:rsidR="00EE1444" w:rsidRPr="00CB04E3" w:rsidRDefault="00EE1444" w:rsidP="00913C40">
            <w:pPr>
              <w:spacing w:line="240" w:lineRule="auto"/>
              <w:ind w:firstLine="720"/>
              <w:jc w:val="center"/>
              <w:rPr>
                <w:rFonts w:cs="Times New Roman"/>
                <w:szCs w:val="28"/>
              </w:rPr>
            </w:pPr>
          </w:p>
        </w:tc>
      </w:tr>
      <w:tr w:rsidR="00EE1444" w:rsidRPr="00CB04E3" w14:paraId="72E9A04F" w14:textId="77777777" w:rsidTr="003771EC">
        <w:tc>
          <w:tcPr>
            <w:tcW w:w="9781" w:type="dxa"/>
            <w:gridSpan w:val="11"/>
          </w:tcPr>
          <w:p w14:paraId="4B0DFE82" w14:textId="77777777" w:rsidR="00EE1444" w:rsidRPr="00CB04E3" w:rsidRDefault="00EE1444" w:rsidP="00913C40">
            <w:pPr>
              <w:pStyle w:val="Default"/>
              <w:jc w:val="both"/>
              <w:rPr>
                <w:u w:val="single"/>
                <w:lang w:val="uk-UA"/>
              </w:rPr>
            </w:pPr>
            <w:r w:rsidRPr="005349AB">
              <w:rPr>
                <w:b/>
                <w:bCs/>
                <w:sz w:val="28"/>
                <w:szCs w:val="28"/>
                <w:lang w:val="uk-UA"/>
              </w:rPr>
              <w:t xml:space="preserve">Короткий зміст роботи: </w:t>
            </w:r>
          </w:p>
        </w:tc>
      </w:tr>
      <w:tr w:rsidR="00EE1444" w:rsidRPr="007123F4" w14:paraId="6A82C5BB" w14:textId="77777777" w:rsidTr="003771EC">
        <w:tc>
          <w:tcPr>
            <w:tcW w:w="9781" w:type="dxa"/>
            <w:gridSpan w:val="11"/>
          </w:tcPr>
          <w:p w14:paraId="07B7E3CC" w14:textId="77777777" w:rsidR="00EE1444" w:rsidRPr="008D7E27" w:rsidRDefault="00EE1444" w:rsidP="00913C40">
            <w:pPr>
              <w:pStyle w:val="Default"/>
              <w:jc w:val="both"/>
              <w:rPr>
                <w:i/>
                <w:iCs/>
                <w:sz w:val="28"/>
                <w:szCs w:val="28"/>
                <w:lang w:val="uk-UA"/>
              </w:rPr>
            </w:pPr>
            <w:r w:rsidRPr="008D7E27">
              <w:rPr>
                <w:i/>
                <w:iCs/>
                <w:sz w:val="28"/>
                <w:szCs w:val="28"/>
                <w:lang w:val="uk-UA"/>
              </w:rPr>
              <w:t xml:space="preserve">а) аналітична частина </w:t>
            </w:r>
          </w:p>
          <w:p w14:paraId="34AACE92" w14:textId="77777777" w:rsidR="00EE1444" w:rsidRPr="008D7E27" w:rsidRDefault="00EE1444" w:rsidP="00913C40">
            <w:pPr>
              <w:pStyle w:val="Default"/>
              <w:ind w:firstLine="342"/>
              <w:jc w:val="both"/>
              <w:rPr>
                <w:sz w:val="28"/>
                <w:szCs w:val="28"/>
                <w:lang w:val="uk-UA"/>
              </w:rPr>
            </w:pPr>
            <w:r w:rsidRPr="6E70D214">
              <w:rPr>
                <w:sz w:val="28"/>
                <w:szCs w:val="28"/>
                <w:lang w:val="uk-UA"/>
              </w:rPr>
              <w:t xml:space="preserve">  Питання для розробки: </w:t>
            </w:r>
          </w:p>
          <w:p w14:paraId="17C37921" w14:textId="77777777" w:rsidR="00EE1444" w:rsidRPr="008D7E27" w:rsidRDefault="00EE1444" w:rsidP="00913C40">
            <w:pPr>
              <w:pStyle w:val="Default"/>
              <w:numPr>
                <w:ilvl w:val="0"/>
                <w:numId w:val="16"/>
              </w:numPr>
              <w:ind w:left="792"/>
              <w:jc w:val="both"/>
              <w:rPr>
                <w:sz w:val="28"/>
                <w:szCs w:val="28"/>
                <w:lang w:val="uk-UA"/>
              </w:rPr>
            </w:pPr>
            <w:r w:rsidRPr="008D7E27">
              <w:rPr>
                <w:sz w:val="28"/>
                <w:szCs w:val="28"/>
                <w:lang w:val="uk-UA"/>
              </w:rPr>
              <w:t xml:space="preserve">аналіз предметної області, опис бізнес-процесів та інформаційних потоків; </w:t>
            </w:r>
          </w:p>
          <w:p w14:paraId="410AA268" w14:textId="77777777" w:rsidR="00EE1444" w:rsidRPr="008D7E27" w:rsidRDefault="00EE1444" w:rsidP="00913C40">
            <w:pPr>
              <w:pStyle w:val="Default"/>
              <w:numPr>
                <w:ilvl w:val="0"/>
                <w:numId w:val="16"/>
              </w:numPr>
              <w:ind w:left="792"/>
              <w:jc w:val="both"/>
              <w:rPr>
                <w:sz w:val="28"/>
                <w:szCs w:val="28"/>
                <w:lang w:val="uk-UA"/>
              </w:rPr>
            </w:pPr>
            <w:r w:rsidRPr="008D7E27">
              <w:rPr>
                <w:sz w:val="28"/>
                <w:szCs w:val="28"/>
                <w:lang w:val="uk-UA"/>
              </w:rPr>
              <w:t xml:space="preserve">розробка вимог до програмного забезпечення; </w:t>
            </w:r>
          </w:p>
          <w:p w14:paraId="50054B31" w14:textId="77777777" w:rsidR="00EE1444" w:rsidRDefault="00EE1444" w:rsidP="00913C40">
            <w:pPr>
              <w:pStyle w:val="Default"/>
              <w:numPr>
                <w:ilvl w:val="0"/>
                <w:numId w:val="16"/>
              </w:numPr>
              <w:ind w:left="792"/>
              <w:jc w:val="both"/>
              <w:rPr>
                <w:sz w:val="28"/>
                <w:szCs w:val="28"/>
                <w:lang w:val="uk-UA"/>
              </w:rPr>
            </w:pPr>
            <w:r w:rsidRPr="008D7E27">
              <w:rPr>
                <w:sz w:val="28"/>
                <w:szCs w:val="28"/>
                <w:lang w:val="uk-UA"/>
              </w:rPr>
              <w:t>проектування бази даних;</w:t>
            </w:r>
          </w:p>
          <w:p w14:paraId="762287B7" w14:textId="77777777" w:rsidR="00EE1444" w:rsidRDefault="00EE1444" w:rsidP="00913C40">
            <w:pPr>
              <w:pStyle w:val="Default"/>
              <w:numPr>
                <w:ilvl w:val="0"/>
                <w:numId w:val="16"/>
              </w:numPr>
              <w:ind w:left="792"/>
              <w:jc w:val="both"/>
              <w:rPr>
                <w:sz w:val="28"/>
                <w:szCs w:val="28"/>
                <w:lang w:val="uk-UA"/>
              </w:rPr>
            </w:pPr>
            <w:r w:rsidRPr="008D7E27">
              <w:rPr>
                <w:sz w:val="28"/>
                <w:szCs w:val="28"/>
                <w:lang w:val="uk-UA"/>
              </w:rPr>
              <w:t xml:space="preserve">проектування та конструювання програмного забезпечення із розробкою діаграм UML, DFD, IDEF0, IDEF3, IDEF1X, </w:t>
            </w:r>
            <w:proofErr w:type="spellStart"/>
            <w:r w:rsidRPr="008D7E27">
              <w:rPr>
                <w:sz w:val="28"/>
                <w:szCs w:val="28"/>
                <w:lang w:val="uk-UA"/>
              </w:rPr>
              <w:t>Archimate</w:t>
            </w:r>
            <w:proofErr w:type="spellEnd"/>
            <w:r>
              <w:rPr>
                <w:sz w:val="28"/>
                <w:szCs w:val="28"/>
                <w:lang w:val="uk-UA"/>
              </w:rPr>
              <w:t>;</w:t>
            </w:r>
          </w:p>
          <w:p w14:paraId="25BD6D6B" w14:textId="77777777" w:rsidR="00EE1444" w:rsidRPr="008D7E27" w:rsidRDefault="00EE1444" w:rsidP="00913C40">
            <w:pPr>
              <w:pStyle w:val="Default"/>
              <w:numPr>
                <w:ilvl w:val="0"/>
                <w:numId w:val="16"/>
              </w:numPr>
              <w:ind w:left="792"/>
              <w:jc w:val="both"/>
              <w:rPr>
                <w:sz w:val="28"/>
                <w:szCs w:val="28"/>
                <w:lang w:val="uk-UA"/>
              </w:rPr>
            </w:pPr>
            <w:proofErr w:type="spellStart"/>
            <w:r>
              <w:rPr>
                <w:sz w:val="28"/>
                <w:szCs w:val="28"/>
                <w:lang w:val="uk-UA"/>
              </w:rPr>
              <w:t>обгрунтування</w:t>
            </w:r>
            <w:proofErr w:type="spellEnd"/>
            <w:r>
              <w:rPr>
                <w:sz w:val="28"/>
                <w:szCs w:val="28"/>
                <w:lang w:val="uk-UA"/>
              </w:rPr>
              <w:t xml:space="preserve"> вибору СУБД та засобів розробки програмного забезпечення.</w:t>
            </w:r>
          </w:p>
          <w:p w14:paraId="6F1B781C" w14:textId="77777777" w:rsidR="00EE1444" w:rsidRPr="008D7E27" w:rsidRDefault="00EE1444" w:rsidP="00913C40">
            <w:pPr>
              <w:pStyle w:val="Default"/>
              <w:jc w:val="both"/>
              <w:rPr>
                <w:sz w:val="28"/>
                <w:szCs w:val="28"/>
                <w:lang w:val="uk-UA"/>
              </w:rPr>
            </w:pPr>
            <w:r w:rsidRPr="008D7E27">
              <w:rPr>
                <w:i/>
                <w:iCs/>
                <w:sz w:val="28"/>
                <w:szCs w:val="28"/>
                <w:lang w:val="uk-UA"/>
              </w:rPr>
              <w:t>б) практична частина</w:t>
            </w:r>
          </w:p>
          <w:p w14:paraId="0BDBCD00" w14:textId="77777777" w:rsidR="00EE1444" w:rsidRPr="008D7E27" w:rsidRDefault="00EE1444" w:rsidP="00913C40">
            <w:pPr>
              <w:pStyle w:val="Default"/>
              <w:ind w:firstLine="342"/>
              <w:jc w:val="both"/>
              <w:rPr>
                <w:sz w:val="28"/>
                <w:szCs w:val="28"/>
                <w:lang w:val="uk-UA"/>
              </w:rPr>
            </w:pPr>
            <w:r w:rsidRPr="008D7E27">
              <w:rPr>
                <w:sz w:val="28"/>
                <w:szCs w:val="28"/>
                <w:lang w:val="uk-UA"/>
              </w:rPr>
              <w:t xml:space="preserve">Питання для розробки: </w:t>
            </w:r>
          </w:p>
          <w:p w14:paraId="0A54322D" w14:textId="77777777" w:rsidR="00EE1444" w:rsidRPr="008D7E27" w:rsidRDefault="00EE1444" w:rsidP="00913C40">
            <w:pPr>
              <w:pStyle w:val="Default"/>
              <w:numPr>
                <w:ilvl w:val="0"/>
                <w:numId w:val="16"/>
              </w:numPr>
              <w:ind w:left="792"/>
              <w:jc w:val="both"/>
              <w:rPr>
                <w:sz w:val="28"/>
                <w:szCs w:val="28"/>
                <w:lang w:val="uk-UA"/>
              </w:rPr>
            </w:pPr>
            <w:r w:rsidRPr="008D7E27">
              <w:rPr>
                <w:sz w:val="28"/>
                <w:szCs w:val="28"/>
                <w:lang w:val="uk-UA"/>
              </w:rPr>
              <w:t xml:space="preserve">розробка діаграм UML; </w:t>
            </w:r>
          </w:p>
          <w:p w14:paraId="5B158C29" w14:textId="77777777" w:rsidR="00EE1444" w:rsidRPr="008D7E27" w:rsidRDefault="00EE1444" w:rsidP="00913C40">
            <w:pPr>
              <w:pStyle w:val="Default"/>
              <w:numPr>
                <w:ilvl w:val="0"/>
                <w:numId w:val="16"/>
              </w:numPr>
              <w:ind w:left="792"/>
              <w:jc w:val="both"/>
              <w:rPr>
                <w:sz w:val="28"/>
                <w:szCs w:val="28"/>
                <w:lang w:val="uk-UA"/>
              </w:rPr>
            </w:pPr>
            <w:r w:rsidRPr="008D7E27">
              <w:rPr>
                <w:sz w:val="28"/>
                <w:szCs w:val="28"/>
                <w:lang w:val="uk-UA"/>
              </w:rPr>
              <w:t xml:space="preserve">розробка діаграм UML, DFD, IDEF0, IDEF3, IDEF1X, </w:t>
            </w:r>
            <w:proofErr w:type="spellStart"/>
            <w:r w:rsidRPr="008D7E27">
              <w:rPr>
                <w:sz w:val="28"/>
                <w:szCs w:val="28"/>
                <w:lang w:val="uk-UA"/>
              </w:rPr>
              <w:t>Archimate</w:t>
            </w:r>
            <w:proofErr w:type="spellEnd"/>
          </w:p>
          <w:p w14:paraId="64AEFA5A" w14:textId="77777777" w:rsidR="00EE1444" w:rsidRDefault="00EE1444" w:rsidP="00913C40">
            <w:pPr>
              <w:pStyle w:val="Default"/>
              <w:numPr>
                <w:ilvl w:val="0"/>
                <w:numId w:val="16"/>
              </w:numPr>
              <w:ind w:left="792"/>
              <w:jc w:val="both"/>
              <w:rPr>
                <w:sz w:val="28"/>
                <w:szCs w:val="28"/>
                <w:lang w:val="uk-UA"/>
              </w:rPr>
            </w:pPr>
            <w:r w:rsidRPr="008D7E27">
              <w:rPr>
                <w:sz w:val="28"/>
                <w:szCs w:val="28"/>
                <w:lang w:val="uk-UA"/>
              </w:rPr>
              <w:t>створення бази даних у форматі обраної С</w:t>
            </w:r>
            <w:r>
              <w:rPr>
                <w:sz w:val="28"/>
                <w:szCs w:val="28"/>
                <w:lang w:val="uk-UA"/>
              </w:rPr>
              <w:t>У</w:t>
            </w:r>
            <w:r w:rsidRPr="008D7E27">
              <w:rPr>
                <w:sz w:val="28"/>
                <w:szCs w:val="28"/>
                <w:lang w:val="uk-UA"/>
              </w:rPr>
              <w:t>БД</w:t>
            </w:r>
            <w:r>
              <w:rPr>
                <w:sz w:val="28"/>
                <w:szCs w:val="28"/>
                <w:lang w:val="uk-UA"/>
              </w:rPr>
              <w:t>;</w:t>
            </w:r>
          </w:p>
          <w:p w14:paraId="27C73965" w14:textId="77777777" w:rsidR="00EE1444" w:rsidRDefault="00EE1444" w:rsidP="00913C40">
            <w:pPr>
              <w:pStyle w:val="Default"/>
              <w:numPr>
                <w:ilvl w:val="0"/>
                <w:numId w:val="16"/>
              </w:numPr>
              <w:ind w:left="792"/>
              <w:jc w:val="both"/>
              <w:rPr>
                <w:sz w:val="28"/>
                <w:szCs w:val="28"/>
                <w:lang w:val="uk-UA"/>
              </w:rPr>
            </w:pPr>
            <w:r>
              <w:rPr>
                <w:sz w:val="28"/>
                <w:szCs w:val="28"/>
                <w:lang w:val="uk-UA"/>
              </w:rPr>
              <w:t>розробка програмного забезпечення із використанням обраних засобів розробки.</w:t>
            </w:r>
          </w:p>
          <w:p w14:paraId="20F1A458" w14:textId="77777777" w:rsidR="00EE1444" w:rsidRPr="008D7E27" w:rsidRDefault="00EE1444" w:rsidP="00913C40">
            <w:pPr>
              <w:pStyle w:val="Default"/>
              <w:jc w:val="both"/>
              <w:rPr>
                <w:sz w:val="28"/>
                <w:szCs w:val="28"/>
                <w:lang w:val="uk-UA"/>
              </w:rPr>
            </w:pPr>
            <w:r w:rsidRPr="008D7E27">
              <w:rPr>
                <w:i/>
                <w:iCs/>
                <w:sz w:val="28"/>
                <w:szCs w:val="28"/>
                <w:lang w:val="uk-UA"/>
              </w:rPr>
              <w:t>в) експериментальна частина</w:t>
            </w:r>
          </w:p>
          <w:p w14:paraId="713A96D6" w14:textId="77777777" w:rsidR="00EE1444" w:rsidRDefault="00EE1444" w:rsidP="00913C40">
            <w:pPr>
              <w:pStyle w:val="afff"/>
              <w:ind w:firstLine="346"/>
            </w:pPr>
            <w:r w:rsidRPr="008D7E27">
              <w:t>Питання для розробки:</w:t>
            </w:r>
            <w:r>
              <w:t xml:space="preserve"> </w:t>
            </w:r>
          </w:p>
          <w:p w14:paraId="6FB98BE5" w14:textId="77777777" w:rsidR="00EE1444" w:rsidRPr="008D7E27" w:rsidRDefault="00EE1444" w:rsidP="00913C40">
            <w:pPr>
              <w:pStyle w:val="Default"/>
              <w:numPr>
                <w:ilvl w:val="0"/>
                <w:numId w:val="16"/>
              </w:numPr>
              <w:ind w:left="792"/>
              <w:jc w:val="both"/>
              <w:rPr>
                <w:sz w:val="28"/>
                <w:szCs w:val="28"/>
                <w:lang w:val="uk-UA"/>
              </w:rPr>
            </w:pPr>
            <w:r>
              <w:rPr>
                <w:sz w:val="28"/>
                <w:szCs w:val="28"/>
                <w:lang w:val="uk-UA"/>
              </w:rPr>
              <w:t>тестування програмного забезпечення та перевірка його працездатності.</w:t>
            </w:r>
          </w:p>
          <w:p w14:paraId="3C38CFA5" w14:textId="77777777" w:rsidR="00EE1444" w:rsidRPr="00CB04E3" w:rsidRDefault="00EE1444" w:rsidP="00913C40">
            <w:pPr>
              <w:pStyle w:val="afff"/>
              <w:ind w:firstLine="342"/>
              <w:rPr>
                <w:sz w:val="16"/>
                <w:szCs w:val="16"/>
                <w:u w:val="single"/>
              </w:rPr>
            </w:pPr>
          </w:p>
        </w:tc>
      </w:tr>
      <w:tr w:rsidR="00EE1444" w:rsidRPr="007123F4" w14:paraId="32A27D70" w14:textId="77777777" w:rsidTr="003771EC">
        <w:tc>
          <w:tcPr>
            <w:tcW w:w="9781" w:type="dxa"/>
            <w:gridSpan w:val="11"/>
          </w:tcPr>
          <w:p w14:paraId="35E87A24" w14:textId="77777777" w:rsidR="00EE1444" w:rsidRPr="00DA0E98" w:rsidRDefault="00EE1444" w:rsidP="00913C40">
            <w:pPr>
              <w:pStyle w:val="afff"/>
              <w:ind w:firstLine="851"/>
            </w:pPr>
          </w:p>
        </w:tc>
      </w:tr>
      <w:tr w:rsidR="00EE1444" w:rsidRPr="00107A06" w14:paraId="4078D6E8" w14:textId="77777777" w:rsidTr="00DC21AF">
        <w:trPr>
          <w:trHeight w:val="181"/>
        </w:trPr>
        <w:tc>
          <w:tcPr>
            <w:tcW w:w="1701" w:type="dxa"/>
            <w:gridSpan w:val="2"/>
          </w:tcPr>
          <w:p w14:paraId="1EB2FAAC" w14:textId="77777777" w:rsidR="00EE1444" w:rsidRPr="00DA0E98" w:rsidRDefault="00EE1444" w:rsidP="00E30B5D">
            <w:pPr>
              <w:spacing w:line="240" w:lineRule="auto"/>
              <w:ind w:firstLine="0"/>
              <w:rPr>
                <w:rFonts w:cs="Times New Roman"/>
                <w:szCs w:val="28"/>
              </w:rPr>
            </w:pPr>
            <w:r w:rsidRPr="00DA0E98">
              <w:rPr>
                <w:rFonts w:cs="Times New Roman"/>
                <w:szCs w:val="28"/>
              </w:rPr>
              <w:t>Дата видачі:</w:t>
            </w:r>
          </w:p>
        </w:tc>
        <w:tc>
          <w:tcPr>
            <w:tcW w:w="1701" w:type="dxa"/>
            <w:gridSpan w:val="2"/>
            <w:tcBorders>
              <w:bottom w:val="single" w:sz="4" w:space="0" w:color="auto"/>
            </w:tcBorders>
          </w:tcPr>
          <w:p w14:paraId="534748D0" w14:textId="1F43F8EC" w:rsidR="00EE1444" w:rsidRPr="00DA0E98" w:rsidRDefault="00E30B5D" w:rsidP="00E30B5D">
            <w:pPr>
              <w:spacing w:line="240" w:lineRule="auto"/>
              <w:ind w:firstLine="0"/>
              <w:jc w:val="center"/>
              <w:rPr>
                <w:rFonts w:cs="Times New Roman"/>
                <w:szCs w:val="28"/>
              </w:rPr>
            </w:pPr>
            <w:r>
              <w:rPr>
                <w:rFonts w:cs="Times New Roman"/>
                <w:szCs w:val="28"/>
              </w:rPr>
              <w:t>9.02.2022</w:t>
            </w:r>
          </w:p>
        </w:tc>
        <w:tc>
          <w:tcPr>
            <w:tcW w:w="1560" w:type="dxa"/>
            <w:gridSpan w:val="2"/>
          </w:tcPr>
          <w:p w14:paraId="70C13378" w14:textId="77777777" w:rsidR="00EE1444" w:rsidRPr="00DA0E98" w:rsidRDefault="00EE1444" w:rsidP="00913C40">
            <w:pPr>
              <w:spacing w:line="240" w:lineRule="auto"/>
              <w:jc w:val="center"/>
              <w:rPr>
                <w:rFonts w:cs="Times New Roman"/>
                <w:szCs w:val="28"/>
              </w:rPr>
            </w:pPr>
          </w:p>
        </w:tc>
        <w:tc>
          <w:tcPr>
            <w:tcW w:w="3170" w:type="dxa"/>
            <w:gridSpan w:val="4"/>
          </w:tcPr>
          <w:p w14:paraId="3EE06F9D" w14:textId="77777777" w:rsidR="00EE1444" w:rsidRPr="00DA0E98" w:rsidRDefault="00EE1444" w:rsidP="00913C40">
            <w:pPr>
              <w:spacing w:line="240" w:lineRule="auto"/>
              <w:jc w:val="right"/>
              <w:rPr>
                <w:rFonts w:cs="Times New Roman"/>
                <w:szCs w:val="28"/>
              </w:rPr>
            </w:pPr>
            <w:r>
              <w:rPr>
                <w:rFonts w:cs="Times New Roman"/>
                <w:szCs w:val="28"/>
              </w:rPr>
              <w:t>Термін</w:t>
            </w:r>
            <w:r w:rsidRPr="00DA0E98">
              <w:rPr>
                <w:rFonts w:cs="Times New Roman"/>
                <w:szCs w:val="28"/>
              </w:rPr>
              <w:t xml:space="preserve"> захисту</w:t>
            </w:r>
            <w:r>
              <w:rPr>
                <w:rFonts w:cs="Times New Roman"/>
                <w:szCs w:val="28"/>
              </w:rPr>
              <w:t>:</w:t>
            </w:r>
          </w:p>
        </w:tc>
        <w:tc>
          <w:tcPr>
            <w:tcW w:w="1649" w:type="dxa"/>
            <w:tcBorders>
              <w:bottom w:val="single" w:sz="4" w:space="0" w:color="auto"/>
            </w:tcBorders>
          </w:tcPr>
          <w:p w14:paraId="4326BEF7" w14:textId="6CF6A599" w:rsidR="00EE1444" w:rsidRPr="008D677D" w:rsidRDefault="00E30B5D" w:rsidP="00E30B5D">
            <w:pPr>
              <w:spacing w:line="240" w:lineRule="auto"/>
              <w:ind w:firstLine="0"/>
              <w:rPr>
                <w:rFonts w:cs="Times New Roman"/>
                <w:sz w:val="24"/>
                <w:szCs w:val="24"/>
              </w:rPr>
            </w:pPr>
            <w:r>
              <w:rPr>
                <w:rFonts w:cs="Times New Roman"/>
                <w:sz w:val="24"/>
                <w:szCs w:val="24"/>
              </w:rPr>
              <w:t>травень 2022</w:t>
            </w:r>
          </w:p>
        </w:tc>
      </w:tr>
      <w:tr w:rsidR="00EE1444" w:rsidRPr="00483FD0" w14:paraId="71A7A988" w14:textId="77777777" w:rsidTr="003771EC">
        <w:trPr>
          <w:trHeight w:val="285"/>
        </w:trPr>
        <w:tc>
          <w:tcPr>
            <w:tcW w:w="2410" w:type="dxa"/>
            <w:gridSpan w:val="3"/>
            <w:vAlign w:val="bottom"/>
          </w:tcPr>
          <w:p w14:paraId="76D95F90" w14:textId="77777777" w:rsidR="00EE1444" w:rsidRPr="00DA0E98" w:rsidRDefault="00EE1444" w:rsidP="00913C40">
            <w:pPr>
              <w:pStyle w:val="afff"/>
              <w:ind w:firstLine="0"/>
              <w:jc w:val="left"/>
            </w:pPr>
            <w:r w:rsidRPr="00DA0E98">
              <w:t>Керівник:</w:t>
            </w:r>
          </w:p>
        </w:tc>
        <w:tc>
          <w:tcPr>
            <w:tcW w:w="3387" w:type="dxa"/>
            <w:gridSpan w:val="4"/>
            <w:tcBorders>
              <w:bottom w:val="single" w:sz="4" w:space="0" w:color="auto"/>
            </w:tcBorders>
            <w:vAlign w:val="bottom"/>
          </w:tcPr>
          <w:p w14:paraId="0C341CFD" w14:textId="3ED127FA" w:rsidR="00EE1444" w:rsidRPr="00DA0E98" w:rsidRDefault="00E30B5D" w:rsidP="00913C40">
            <w:pPr>
              <w:pStyle w:val="afff"/>
              <w:ind w:firstLine="0"/>
            </w:pPr>
            <w:r>
              <w:t>Дмитро ОРЛОВСЬКИЙ</w:t>
            </w:r>
          </w:p>
        </w:tc>
        <w:tc>
          <w:tcPr>
            <w:tcW w:w="3984" w:type="dxa"/>
            <w:gridSpan w:val="4"/>
            <w:vAlign w:val="bottom"/>
          </w:tcPr>
          <w:p w14:paraId="4648CB2F" w14:textId="77777777" w:rsidR="00EE1444" w:rsidRPr="00DA0E98" w:rsidRDefault="00EE1444" w:rsidP="00913C40">
            <w:pPr>
              <w:pStyle w:val="afff"/>
              <w:ind w:firstLine="0"/>
              <w:jc w:val="right"/>
            </w:pPr>
            <w:r w:rsidRPr="00D95746">
              <w:t xml:space="preserve">/ </w:t>
            </w:r>
            <w:r>
              <w:t xml:space="preserve">                                              </w:t>
            </w:r>
            <w:r w:rsidRPr="00D95746">
              <w:t xml:space="preserve"> /</w:t>
            </w:r>
          </w:p>
        </w:tc>
      </w:tr>
      <w:tr w:rsidR="00EE1444" w:rsidRPr="00483FD0" w14:paraId="1EC9C94F" w14:textId="77777777" w:rsidTr="003771EC">
        <w:trPr>
          <w:trHeight w:val="285"/>
        </w:trPr>
        <w:tc>
          <w:tcPr>
            <w:tcW w:w="2410" w:type="dxa"/>
            <w:gridSpan w:val="3"/>
            <w:vAlign w:val="bottom"/>
          </w:tcPr>
          <w:p w14:paraId="481FAFFB" w14:textId="77777777" w:rsidR="00EE1444" w:rsidRPr="00DA0E98" w:rsidRDefault="00EE1444" w:rsidP="00913C40">
            <w:pPr>
              <w:pStyle w:val="afff"/>
              <w:ind w:firstLine="0"/>
              <w:jc w:val="left"/>
            </w:pPr>
            <w:r>
              <w:t>Студент</w:t>
            </w:r>
            <w:r w:rsidRPr="00D95746">
              <w:t>:</w:t>
            </w:r>
          </w:p>
        </w:tc>
        <w:tc>
          <w:tcPr>
            <w:tcW w:w="3387" w:type="dxa"/>
            <w:gridSpan w:val="4"/>
            <w:tcBorders>
              <w:bottom w:val="single" w:sz="4" w:space="0" w:color="auto"/>
            </w:tcBorders>
            <w:vAlign w:val="bottom"/>
          </w:tcPr>
          <w:p w14:paraId="02AF077B" w14:textId="49F17B14" w:rsidR="00EE1444" w:rsidRPr="00E30B5D" w:rsidRDefault="00E30B5D" w:rsidP="00913C40">
            <w:pPr>
              <w:pStyle w:val="afff"/>
              <w:ind w:firstLine="0"/>
            </w:pPr>
            <w:r>
              <w:t>Олексій КУЗУБ</w:t>
            </w:r>
          </w:p>
        </w:tc>
        <w:tc>
          <w:tcPr>
            <w:tcW w:w="3984" w:type="dxa"/>
            <w:gridSpan w:val="4"/>
            <w:vAlign w:val="bottom"/>
          </w:tcPr>
          <w:p w14:paraId="0FBE9E40" w14:textId="77777777" w:rsidR="00EE1444" w:rsidRDefault="00EE1444" w:rsidP="00913C40">
            <w:pPr>
              <w:pStyle w:val="afff"/>
              <w:ind w:firstLine="0"/>
              <w:jc w:val="right"/>
            </w:pPr>
            <w:r w:rsidRPr="00D95746">
              <w:t xml:space="preserve">/ </w:t>
            </w:r>
            <w:r>
              <w:t xml:space="preserve">                                               </w:t>
            </w:r>
            <w:r w:rsidRPr="00D95746">
              <w:t>/</w:t>
            </w:r>
          </w:p>
        </w:tc>
      </w:tr>
    </w:tbl>
    <w:p w14:paraId="2ADFB1E1" w14:textId="276BDC8E" w:rsidR="004A4218" w:rsidRDefault="004A4218">
      <w:pPr>
        <w:spacing w:line="240" w:lineRule="auto"/>
        <w:ind w:firstLine="0"/>
        <w:jc w:val="left"/>
        <w:rPr>
          <w:lang w:val="ru-RU"/>
        </w:rPr>
        <w:sectPr w:rsidR="004A4218" w:rsidSect="00176768">
          <w:headerReference w:type="even" r:id="rId9"/>
          <w:headerReference w:type="default" r:id="rId10"/>
          <w:footerReference w:type="even" r:id="rId11"/>
          <w:footerReference w:type="default" r:id="rId12"/>
          <w:pgSz w:w="11906" w:h="16838" w:code="9"/>
          <w:pgMar w:top="1134" w:right="680" w:bottom="1134" w:left="1247" w:header="510" w:footer="510" w:gutter="0"/>
          <w:pgNumType w:start="1"/>
          <w:cols w:space="708"/>
          <w:docGrid w:linePitch="381"/>
        </w:sectPr>
      </w:pPr>
    </w:p>
    <w:p w14:paraId="5FE7B890" w14:textId="77777777" w:rsidR="00514F7B" w:rsidRDefault="00514F7B" w:rsidP="00913C40">
      <w:pPr>
        <w:spacing w:line="240" w:lineRule="auto"/>
        <w:ind w:firstLine="0"/>
        <w:rPr>
          <w:lang w:val="ru-RU"/>
        </w:rPr>
        <w:sectPr w:rsidR="00514F7B" w:rsidSect="004A4218">
          <w:type w:val="continuous"/>
          <w:pgSz w:w="11906" w:h="16838" w:code="9"/>
          <w:pgMar w:top="1134" w:right="680" w:bottom="1134" w:left="1247" w:header="510" w:footer="510" w:gutter="0"/>
          <w:pgNumType w:start="4"/>
          <w:cols w:space="708"/>
          <w:docGrid w:linePitch="381"/>
        </w:sectPr>
      </w:pPr>
    </w:p>
    <w:p w14:paraId="7B17440C" w14:textId="51621A0D" w:rsidR="00750820" w:rsidRDefault="004B4553" w:rsidP="004B4553">
      <w:pPr>
        <w:spacing w:line="240" w:lineRule="auto"/>
        <w:ind w:firstLine="0"/>
        <w:jc w:val="center"/>
      </w:pPr>
      <w:r>
        <w:lastRenderedPageBreak/>
        <w:t>ЗМІСТ</w:t>
      </w:r>
    </w:p>
    <w:p w14:paraId="3B8E51BE" w14:textId="77777777" w:rsidR="004B4553" w:rsidRDefault="004B4553" w:rsidP="004B4553">
      <w:pPr>
        <w:spacing w:line="240" w:lineRule="auto"/>
        <w:ind w:firstLine="0"/>
        <w:jc w:val="center"/>
      </w:pPr>
    </w:p>
    <w:sdt>
      <w:sdtPr>
        <w:id w:val="756493264"/>
        <w:docPartObj>
          <w:docPartGallery w:val="Table of Contents"/>
          <w:docPartUnique/>
        </w:docPartObj>
      </w:sdtPr>
      <w:sdtEndPr>
        <w:rPr>
          <w:b/>
          <w:bCs/>
        </w:rPr>
      </w:sdtEndPr>
      <w:sdtContent>
        <w:p w14:paraId="65A2AEB3" w14:textId="0F687EBC" w:rsidR="00E1645D" w:rsidRDefault="00B76882">
          <w:pPr>
            <w:pStyle w:val="11"/>
            <w:rPr>
              <w:rFonts w:asciiTheme="minorHAnsi" w:eastAsiaTheme="minorEastAsia" w:hAnsiTheme="minorHAnsi" w:cstheme="minorBidi"/>
              <w:noProof/>
              <w:sz w:val="22"/>
              <w:szCs w:val="22"/>
              <w:lang w:val="ru-RU"/>
            </w:rPr>
          </w:pPr>
          <w:r>
            <w:fldChar w:fldCharType="begin"/>
          </w:r>
          <w:r w:rsidRPr="00DB7B98">
            <w:instrText xml:space="preserve"> TOC \o "1-3" \h \z \u </w:instrText>
          </w:r>
          <w:r>
            <w:fldChar w:fldCharType="separate"/>
          </w:r>
          <w:hyperlink w:anchor="_Toc106856201" w:history="1">
            <w:r w:rsidR="00E1645D" w:rsidRPr="005F4FFF">
              <w:rPr>
                <w:rStyle w:val="aa"/>
                <w:noProof/>
              </w:rPr>
              <w:t>ВСТУП</w:t>
            </w:r>
            <w:r w:rsidR="00E1645D">
              <w:rPr>
                <w:noProof/>
                <w:webHidden/>
              </w:rPr>
              <w:tab/>
            </w:r>
            <w:r w:rsidR="00E1645D">
              <w:rPr>
                <w:noProof/>
                <w:webHidden/>
              </w:rPr>
              <w:fldChar w:fldCharType="begin"/>
            </w:r>
            <w:r w:rsidR="00E1645D">
              <w:rPr>
                <w:noProof/>
                <w:webHidden/>
              </w:rPr>
              <w:instrText xml:space="preserve"> PAGEREF _Toc106856201 \h </w:instrText>
            </w:r>
            <w:r w:rsidR="00E1645D">
              <w:rPr>
                <w:noProof/>
                <w:webHidden/>
              </w:rPr>
            </w:r>
            <w:r w:rsidR="00E1645D">
              <w:rPr>
                <w:noProof/>
                <w:webHidden/>
              </w:rPr>
              <w:fldChar w:fldCharType="separate"/>
            </w:r>
            <w:r w:rsidR="00E1645D">
              <w:rPr>
                <w:noProof/>
                <w:webHidden/>
              </w:rPr>
              <w:t>5</w:t>
            </w:r>
            <w:r w:rsidR="00E1645D">
              <w:rPr>
                <w:noProof/>
                <w:webHidden/>
              </w:rPr>
              <w:fldChar w:fldCharType="end"/>
            </w:r>
          </w:hyperlink>
        </w:p>
        <w:p w14:paraId="2D14E591" w14:textId="77777777" w:rsidR="00E1645D" w:rsidRDefault="00E1645D">
          <w:pPr>
            <w:pStyle w:val="11"/>
            <w:rPr>
              <w:rFonts w:asciiTheme="minorHAnsi" w:eastAsiaTheme="minorEastAsia" w:hAnsiTheme="minorHAnsi" w:cstheme="minorBidi"/>
              <w:noProof/>
              <w:sz w:val="22"/>
              <w:szCs w:val="22"/>
              <w:lang w:val="ru-RU"/>
            </w:rPr>
          </w:pPr>
          <w:hyperlink w:anchor="_Toc106856202" w:history="1">
            <w:r w:rsidRPr="005F4FFF">
              <w:rPr>
                <w:rStyle w:val="aa"/>
                <w:noProof/>
              </w:rPr>
              <w:t xml:space="preserve">1 </w:t>
            </w:r>
            <w:r w:rsidRPr="005F4FFF">
              <w:rPr>
                <w:rStyle w:val="aa"/>
                <w:noProof/>
                <w:lang w:val="ru-RU"/>
              </w:rPr>
              <w:t>ДОСЛ</w:t>
            </w:r>
            <w:r w:rsidRPr="005F4FFF">
              <w:rPr>
                <w:rStyle w:val="aa"/>
                <w:noProof/>
              </w:rPr>
              <w:t>ІДЖЕННЯ ТА АНАЛІЗ ПРЕДМЕТНОЇ ОБЛАСТІ</w:t>
            </w:r>
            <w:r>
              <w:rPr>
                <w:noProof/>
                <w:webHidden/>
              </w:rPr>
              <w:tab/>
            </w:r>
            <w:r>
              <w:rPr>
                <w:noProof/>
                <w:webHidden/>
              </w:rPr>
              <w:fldChar w:fldCharType="begin"/>
            </w:r>
            <w:r>
              <w:rPr>
                <w:noProof/>
                <w:webHidden/>
              </w:rPr>
              <w:instrText xml:space="preserve"> PAGEREF _Toc106856202 \h </w:instrText>
            </w:r>
            <w:r>
              <w:rPr>
                <w:noProof/>
                <w:webHidden/>
              </w:rPr>
            </w:r>
            <w:r>
              <w:rPr>
                <w:noProof/>
                <w:webHidden/>
              </w:rPr>
              <w:fldChar w:fldCharType="separate"/>
            </w:r>
            <w:r>
              <w:rPr>
                <w:noProof/>
                <w:webHidden/>
              </w:rPr>
              <w:t>6</w:t>
            </w:r>
            <w:r>
              <w:rPr>
                <w:noProof/>
                <w:webHidden/>
              </w:rPr>
              <w:fldChar w:fldCharType="end"/>
            </w:r>
          </w:hyperlink>
        </w:p>
        <w:p w14:paraId="15B7ABAB" w14:textId="77777777" w:rsidR="00E1645D" w:rsidRDefault="00E1645D">
          <w:pPr>
            <w:pStyle w:val="21"/>
            <w:rPr>
              <w:rFonts w:asciiTheme="minorHAnsi" w:eastAsiaTheme="minorEastAsia" w:hAnsiTheme="minorHAnsi" w:cstheme="minorBidi"/>
              <w:noProof/>
              <w:sz w:val="22"/>
              <w:szCs w:val="22"/>
              <w:lang w:val="ru-RU"/>
            </w:rPr>
          </w:pPr>
          <w:hyperlink w:anchor="_Toc106856203" w:history="1">
            <w:r w:rsidRPr="005F4FFF">
              <w:rPr>
                <w:rStyle w:val="aa"/>
                <w:noProof/>
              </w:rPr>
              <w:t>1.1 Опис та загальна характеристика предметної області, що розглядається</w:t>
            </w:r>
            <w:r>
              <w:rPr>
                <w:noProof/>
                <w:webHidden/>
              </w:rPr>
              <w:tab/>
            </w:r>
            <w:r>
              <w:rPr>
                <w:noProof/>
                <w:webHidden/>
              </w:rPr>
              <w:fldChar w:fldCharType="begin"/>
            </w:r>
            <w:r>
              <w:rPr>
                <w:noProof/>
                <w:webHidden/>
              </w:rPr>
              <w:instrText xml:space="preserve"> PAGEREF _Toc106856203 \h </w:instrText>
            </w:r>
            <w:r>
              <w:rPr>
                <w:noProof/>
                <w:webHidden/>
              </w:rPr>
            </w:r>
            <w:r>
              <w:rPr>
                <w:noProof/>
                <w:webHidden/>
              </w:rPr>
              <w:fldChar w:fldCharType="separate"/>
            </w:r>
            <w:r>
              <w:rPr>
                <w:noProof/>
                <w:webHidden/>
              </w:rPr>
              <w:t>6</w:t>
            </w:r>
            <w:r>
              <w:rPr>
                <w:noProof/>
                <w:webHidden/>
              </w:rPr>
              <w:fldChar w:fldCharType="end"/>
            </w:r>
          </w:hyperlink>
        </w:p>
        <w:p w14:paraId="4241773E" w14:textId="77777777" w:rsidR="00E1645D" w:rsidRDefault="00E1645D">
          <w:pPr>
            <w:pStyle w:val="21"/>
            <w:rPr>
              <w:rFonts w:asciiTheme="minorHAnsi" w:eastAsiaTheme="minorEastAsia" w:hAnsiTheme="minorHAnsi" w:cstheme="minorBidi"/>
              <w:noProof/>
              <w:sz w:val="22"/>
              <w:szCs w:val="22"/>
              <w:lang w:val="ru-RU"/>
            </w:rPr>
          </w:pPr>
          <w:hyperlink w:anchor="_Toc106856204" w:history="1">
            <w:r w:rsidRPr="005F4FFF">
              <w:rPr>
                <w:rStyle w:val="aa"/>
                <w:noProof/>
              </w:rPr>
              <w:t>1.2 Моделювання та аналіз бізнес-процесів предметної області, що розглядається</w:t>
            </w:r>
            <w:r>
              <w:rPr>
                <w:noProof/>
                <w:webHidden/>
              </w:rPr>
              <w:tab/>
            </w:r>
            <w:r>
              <w:rPr>
                <w:noProof/>
                <w:webHidden/>
              </w:rPr>
              <w:fldChar w:fldCharType="begin"/>
            </w:r>
            <w:r>
              <w:rPr>
                <w:noProof/>
                <w:webHidden/>
              </w:rPr>
              <w:instrText xml:space="preserve"> PAGEREF _Toc106856204 \h </w:instrText>
            </w:r>
            <w:r>
              <w:rPr>
                <w:noProof/>
                <w:webHidden/>
              </w:rPr>
            </w:r>
            <w:r>
              <w:rPr>
                <w:noProof/>
                <w:webHidden/>
              </w:rPr>
              <w:fldChar w:fldCharType="separate"/>
            </w:r>
            <w:r>
              <w:rPr>
                <w:noProof/>
                <w:webHidden/>
              </w:rPr>
              <w:t>12</w:t>
            </w:r>
            <w:r>
              <w:rPr>
                <w:noProof/>
                <w:webHidden/>
              </w:rPr>
              <w:fldChar w:fldCharType="end"/>
            </w:r>
          </w:hyperlink>
        </w:p>
        <w:p w14:paraId="6488613C" w14:textId="77777777" w:rsidR="00E1645D" w:rsidRDefault="00E1645D">
          <w:pPr>
            <w:pStyle w:val="31"/>
            <w:rPr>
              <w:rFonts w:asciiTheme="minorHAnsi" w:eastAsiaTheme="minorEastAsia" w:hAnsiTheme="minorHAnsi" w:cstheme="minorBidi"/>
              <w:noProof/>
              <w:sz w:val="22"/>
              <w:szCs w:val="22"/>
              <w:lang w:val="ru-RU"/>
            </w:rPr>
          </w:pPr>
          <w:hyperlink w:anchor="_Toc106856205" w:history="1">
            <w:r w:rsidRPr="005F4FFF">
              <w:rPr>
                <w:rStyle w:val="aa"/>
                <w:noProof/>
              </w:rPr>
              <w:t>1.2.1 Побудова комплексу моделей «ЯК Є»</w:t>
            </w:r>
            <w:r>
              <w:rPr>
                <w:noProof/>
                <w:webHidden/>
              </w:rPr>
              <w:tab/>
            </w:r>
            <w:r>
              <w:rPr>
                <w:noProof/>
                <w:webHidden/>
              </w:rPr>
              <w:fldChar w:fldCharType="begin"/>
            </w:r>
            <w:r>
              <w:rPr>
                <w:noProof/>
                <w:webHidden/>
              </w:rPr>
              <w:instrText xml:space="preserve"> PAGEREF _Toc106856205 \h </w:instrText>
            </w:r>
            <w:r>
              <w:rPr>
                <w:noProof/>
                <w:webHidden/>
              </w:rPr>
            </w:r>
            <w:r>
              <w:rPr>
                <w:noProof/>
                <w:webHidden/>
              </w:rPr>
              <w:fldChar w:fldCharType="separate"/>
            </w:r>
            <w:r>
              <w:rPr>
                <w:noProof/>
                <w:webHidden/>
              </w:rPr>
              <w:t>12</w:t>
            </w:r>
            <w:r>
              <w:rPr>
                <w:noProof/>
                <w:webHidden/>
              </w:rPr>
              <w:fldChar w:fldCharType="end"/>
            </w:r>
          </w:hyperlink>
        </w:p>
        <w:p w14:paraId="5F072139" w14:textId="77777777" w:rsidR="00E1645D" w:rsidRDefault="00E1645D">
          <w:pPr>
            <w:pStyle w:val="31"/>
            <w:rPr>
              <w:rFonts w:asciiTheme="minorHAnsi" w:eastAsiaTheme="minorEastAsia" w:hAnsiTheme="minorHAnsi" w:cstheme="minorBidi"/>
              <w:noProof/>
              <w:sz w:val="22"/>
              <w:szCs w:val="22"/>
              <w:lang w:val="ru-RU"/>
            </w:rPr>
          </w:pPr>
          <w:hyperlink w:anchor="_Toc106856206" w:history="1">
            <w:r w:rsidRPr="005F4FFF">
              <w:rPr>
                <w:rStyle w:val="aa"/>
                <w:noProof/>
              </w:rPr>
              <w:t>1.2.2 Аналіз недоліків існуючої бізнес-моделі</w:t>
            </w:r>
            <w:r>
              <w:rPr>
                <w:noProof/>
                <w:webHidden/>
              </w:rPr>
              <w:tab/>
            </w:r>
            <w:r>
              <w:rPr>
                <w:noProof/>
                <w:webHidden/>
              </w:rPr>
              <w:fldChar w:fldCharType="begin"/>
            </w:r>
            <w:r>
              <w:rPr>
                <w:noProof/>
                <w:webHidden/>
              </w:rPr>
              <w:instrText xml:space="preserve"> PAGEREF _Toc106856206 \h </w:instrText>
            </w:r>
            <w:r>
              <w:rPr>
                <w:noProof/>
                <w:webHidden/>
              </w:rPr>
            </w:r>
            <w:r>
              <w:rPr>
                <w:noProof/>
                <w:webHidden/>
              </w:rPr>
              <w:fldChar w:fldCharType="separate"/>
            </w:r>
            <w:r>
              <w:rPr>
                <w:noProof/>
                <w:webHidden/>
              </w:rPr>
              <w:t>16</w:t>
            </w:r>
            <w:r>
              <w:rPr>
                <w:noProof/>
                <w:webHidden/>
              </w:rPr>
              <w:fldChar w:fldCharType="end"/>
            </w:r>
          </w:hyperlink>
        </w:p>
        <w:p w14:paraId="2F926D29" w14:textId="77777777" w:rsidR="00E1645D" w:rsidRDefault="00E1645D">
          <w:pPr>
            <w:pStyle w:val="31"/>
            <w:rPr>
              <w:rFonts w:asciiTheme="minorHAnsi" w:eastAsiaTheme="minorEastAsia" w:hAnsiTheme="minorHAnsi" w:cstheme="minorBidi"/>
              <w:noProof/>
              <w:sz w:val="22"/>
              <w:szCs w:val="22"/>
              <w:lang w:val="ru-RU"/>
            </w:rPr>
          </w:pPr>
          <w:hyperlink w:anchor="_Toc106856207" w:history="1">
            <w:r w:rsidRPr="005F4FFF">
              <w:rPr>
                <w:rStyle w:val="aa"/>
                <w:noProof/>
              </w:rPr>
              <w:t>1.2.3 Побудова комплексу моделей «ЯК ПОВИННО БУТИ»</w:t>
            </w:r>
            <w:r>
              <w:rPr>
                <w:noProof/>
                <w:webHidden/>
              </w:rPr>
              <w:tab/>
            </w:r>
            <w:r>
              <w:rPr>
                <w:noProof/>
                <w:webHidden/>
              </w:rPr>
              <w:fldChar w:fldCharType="begin"/>
            </w:r>
            <w:r>
              <w:rPr>
                <w:noProof/>
                <w:webHidden/>
              </w:rPr>
              <w:instrText xml:space="preserve"> PAGEREF _Toc106856207 \h </w:instrText>
            </w:r>
            <w:r>
              <w:rPr>
                <w:noProof/>
                <w:webHidden/>
              </w:rPr>
            </w:r>
            <w:r>
              <w:rPr>
                <w:noProof/>
                <w:webHidden/>
              </w:rPr>
              <w:fldChar w:fldCharType="separate"/>
            </w:r>
            <w:r>
              <w:rPr>
                <w:noProof/>
                <w:webHidden/>
              </w:rPr>
              <w:t>17</w:t>
            </w:r>
            <w:r>
              <w:rPr>
                <w:noProof/>
                <w:webHidden/>
              </w:rPr>
              <w:fldChar w:fldCharType="end"/>
            </w:r>
          </w:hyperlink>
        </w:p>
        <w:p w14:paraId="1F72957D" w14:textId="77777777" w:rsidR="00E1645D" w:rsidRDefault="00E1645D">
          <w:pPr>
            <w:pStyle w:val="21"/>
            <w:rPr>
              <w:rFonts w:asciiTheme="minorHAnsi" w:eastAsiaTheme="minorEastAsia" w:hAnsiTheme="minorHAnsi" w:cstheme="minorBidi"/>
              <w:noProof/>
              <w:sz w:val="22"/>
              <w:szCs w:val="22"/>
              <w:lang w:val="ru-RU"/>
            </w:rPr>
          </w:pPr>
          <w:hyperlink w:anchor="_Toc106856208" w:history="1">
            <w:r w:rsidRPr="005F4FFF">
              <w:rPr>
                <w:rStyle w:val="aa"/>
                <w:noProof/>
                <w:lang w:val="ru-RU"/>
              </w:rPr>
              <w:t xml:space="preserve">1.3 </w:t>
            </w:r>
            <w:r w:rsidRPr="005F4FFF">
              <w:rPr>
                <w:rStyle w:val="aa"/>
                <w:noProof/>
              </w:rPr>
              <w:t>Постановка задачі дослідження</w:t>
            </w:r>
            <w:r>
              <w:rPr>
                <w:noProof/>
                <w:webHidden/>
              </w:rPr>
              <w:tab/>
            </w:r>
            <w:r>
              <w:rPr>
                <w:noProof/>
                <w:webHidden/>
              </w:rPr>
              <w:fldChar w:fldCharType="begin"/>
            </w:r>
            <w:r>
              <w:rPr>
                <w:noProof/>
                <w:webHidden/>
              </w:rPr>
              <w:instrText xml:space="preserve"> PAGEREF _Toc106856208 \h </w:instrText>
            </w:r>
            <w:r>
              <w:rPr>
                <w:noProof/>
                <w:webHidden/>
              </w:rPr>
            </w:r>
            <w:r>
              <w:rPr>
                <w:noProof/>
                <w:webHidden/>
              </w:rPr>
              <w:fldChar w:fldCharType="separate"/>
            </w:r>
            <w:r>
              <w:rPr>
                <w:noProof/>
                <w:webHidden/>
              </w:rPr>
              <w:t>26</w:t>
            </w:r>
            <w:r>
              <w:rPr>
                <w:noProof/>
                <w:webHidden/>
              </w:rPr>
              <w:fldChar w:fldCharType="end"/>
            </w:r>
          </w:hyperlink>
        </w:p>
        <w:p w14:paraId="09DD9CDA" w14:textId="77777777" w:rsidR="00E1645D" w:rsidRDefault="00E1645D">
          <w:pPr>
            <w:pStyle w:val="11"/>
            <w:rPr>
              <w:rFonts w:asciiTheme="minorHAnsi" w:eastAsiaTheme="minorEastAsia" w:hAnsiTheme="minorHAnsi" w:cstheme="minorBidi"/>
              <w:noProof/>
              <w:sz w:val="22"/>
              <w:szCs w:val="22"/>
              <w:lang w:val="ru-RU"/>
            </w:rPr>
          </w:pPr>
          <w:hyperlink w:anchor="_Toc106856209" w:history="1">
            <w:r w:rsidRPr="005F4FFF">
              <w:rPr>
                <w:rStyle w:val="aa"/>
                <w:noProof/>
              </w:rPr>
              <w:t>2 Розробка вимог до прикладного програмного забезпечення та проектних специфікацій</w:t>
            </w:r>
            <w:r>
              <w:rPr>
                <w:noProof/>
                <w:webHidden/>
              </w:rPr>
              <w:tab/>
            </w:r>
            <w:r>
              <w:rPr>
                <w:noProof/>
                <w:webHidden/>
              </w:rPr>
              <w:fldChar w:fldCharType="begin"/>
            </w:r>
            <w:r>
              <w:rPr>
                <w:noProof/>
                <w:webHidden/>
              </w:rPr>
              <w:instrText xml:space="preserve"> PAGEREF _Toc106856209 \h </w:instrText>
            </w:r>
            <w:r>
              <w:rPr>
                <w:noProof/>
                <w:webHidden/>
              </w:rPr>
            </w:r>
            <w:r>
              <w:rPr>
                <w:noProof/>
                <w:webHidden/>
              </w:rPr>
              <w:fldChar w:fldCharType="separate"/>
            </w:r>
            <w:r>
              <w:rPr>
                <w:noProof/>
                <w:webHidden/>
              </w:rPr>
              <w:t>28</w:t>
            </w:r>
            <w:r>
              <w:rPr>
                <w:noProof/>
                <w:webHidden/>
              </w:rPr>
              <w:fldChar w:fldCharType="end"/>
            </w:r>
          </w:hyperlink>
        </w:p>
        <w:p w14:paraId="15D712C4" w14:textId="77777777" w:rsidR="00E1645D" w:rsidRDefault="00E1645D">
          <w:pPr>
            <w:pStyle w:val="21"/>
            <w:rPr>
              <w:rFonts w:asciiTheme="minorHAnsi" w:eastAsiaTheme="minorEastAsia" w:hAnsiTheme="minorHAnsi" w:cstheme="minorBidi"/>
              <w:noProof/>
              <w:sz w:val="22"/>
              <w:szCs w:val="22"/>
              <w:lang w:val="ru-RU"/>
            </w:rPr>
          </w:pPr>
          <w:hyperlink w:anchor="_Toc106856210" w:history="1">
            <w:r w:rsidRPr="005F4FFF">
              <w:rPr>
                <w:rStyle w:val="aa"/>
                <w:noProof/>
              </w:rPr>
              <w:t>2.1 Розробка поведінкових UML-діаграм</w:t>
            </w:r>
            <w:r>
              <w:rPr>
                <w:noProof/>
                <w:webHidden/>
              </w:rPr>
              <w:tab/>
            </w:r>
            <w:r>
              <w:rPr>
                <w:noProof/>
                <w:webHidden/>
              </w:rPr>
              <w:fldChar w:fldCharType="begin"/>
            </w:r>
            <w:r>
              <w:rPr>
                <w:noProof/>
                <w:webHidden/>
              </w:rPr>
              <w:instrText xml:space="preserve"> PAGEREF _Toc106856210 \h </w:instrText>
            </w:r>
            <w:r>
              <w:rPr>
                <w:noProof/>
                <w:webHidden/>
              </w:rPr>
            </w:r>
            <w:r>
              <w:rPr>
                <w:noProof/>
                <w:webHidden/>
              </w:rPr>
              <w:fldChar w:fldCharType="separate"/>
            </w:r>
            <w:r>
              <w:rPr>
                <w:noProof/>
                <w:webHidden/>
              </w:rPr>
              <w:t>28</w:t>
            </w:r>
            <w:r>
              <w:rPr>
                <w:noProof/>
                <w:webHidden/>
              </w:rPr>
              <w:fldChar w:fldCharType="end"/>
            </w:r>
          </w:hyperlink>
        </w:p>
        <w:p w14:paraId="76F7AC30" w14:textId="77777777" w:rsidR="00E1645D" w:rsidRDefault="00E1645D">
          <w:pPr>
            <w:pStyle w:val="21"/>
            <w:rPr>
              <w:rFonts w:asciiTheme="minorHAnsi" w:eastAsiaTheme="minorEastAsia" w:hAnsiTheme="minorHAnsi" w:cstheme="minorBidi"/>
              <w:noProof/>
              <w:sz w:val="22"/>
              <w:szCs w:val="22"/>
              <w:lang w:val="ru-RU"/>
            </w:rPr>
          </w:pPr>
          <w:hyperlink w:anchor="_Toc106856211" w:history="1">
            <w:r w:rsidRPr="005F4FFF">
              <w:rPr>
                <w:rStyle w:val="aa"/>
                <w:noProof/>
              </w:rPr>
              <w:t>2.2 Розробка структурних UML-діаграм</w:t>
            </w:r>
            <w:r>
              <w:rPr>
                <w:noProof/>
                <w:webHidden/>
              </w:rPr>
              <w:tab/>
            </w:r>
            <w:r>
              <w:rPr>
                <w:noProof/>
                <w:webHidden/>
              </w:rPr>
              <w:fldChar w:fldCharType="begin"/>
            </w:r>
            <w:r>
              <w:rPr>
                <w:noProof/>
                <w:webHidden/>
              </w:rPr>
              <w:instrText xml:space="preserve"> PAGEREF _Toc106856211 \h </w:instrText>
            </w:r>
            <w:r>
              <w:rPr>
                <w:noProof/>
                <w:webHidden/>
              </w:rPr>
            </w:r>
            <w:r>
              <w:rPr>
                <w:noProof/>
                <w:webHidden/>
              </w:rPr>
              <w:fldChar w:fldCharType="separate"/>
            </w:r>
            <w:r>
              <w:rPr>
                <w:noProof/>
                <w:webHidden/>
              </w:rPr>
              <w:t>28</w:t>
            </w:r>
            <w:r>
              <w:rPr>
                <w:noProof/>
                <w:webHidden/>
              </w:rPr>
              <w:fldChar w:fldCharType="end"/>
            </w:r>
          </w:hyperlink>
        </w:p>
        <w:p w14:paraId="1695961D" w14:textId="77777777" w:rsidR="00E1645D" w:rsidRDefault="00E1645D">
          <w:pPr>
            <w:pStyle w:val="21"/>
            <w:rPr>
              <w:rFonts w:asciiTheme="minorHAnsi" w:eastAsiaTheme="minorEastAsia" w:hAnsiTheme="minorHAnsi" w:cstheme="minorBidi"/>
              <w:noProof/>
              <w:sz w:val="22"/>
              <w:szCs w:val="22"/>
              <w:lang w:val="ru-RU"/>
            </w:rPr>
          </w:pPr>
          <w:hyperlink w:anchor="_Toc106856212" w:history="1">
            <w:r w:rsidRPr="005F4FFF">
              <w:rPr>
                <w:rStyle w:val="aa"/>
                <w:noProof/>
              </w:rPr>
              <w:t>2.3 Розробка кросшарової архітектури</w:t>
            </w:r>
            <w:r>
              <w:rPr>
                <w:noProof/>
                <w:webHidden/>
              </w:rPr>
              <w:tab/>
            </w:r>
            <w:r>
              <w:rPr>
                <w:noProof/>
                <w:webHidden/>
              </w:rPr>
              <w:fldChar w:fldCharType="begin"/>
            </w:r>
            <w:r>
              <w:rPr>
                <w:noProof/>
                <w:webHidden/>
              </w:rPr>
              <w:instrText xml:space="preserve"> PAGEREF _Toc106856212 \h </w:instrText>
            </w:r>
            <w:r>
              <w:rPr>
                <w:noProof/>
                <w:webHidden/>
              </w:rPr>
            </w:r>
            <w:r>
              <w:rPr>
                <w:noProof/>
                <w:webHidden/>
              </w:rPr>
              <w:fldChar w:fldCharType="separate"/>
            </w:r>
            <w:r>
              <w:rPr>
                <w:noProof/>
                <w:webHidden/>
              </w:rPr>
              <w:t>29</w:t>
            </w:r>
            <w:r>
              <w:rPr>
                <w:noProof/>
                <w:webHidden/>
              </w:rPr>
              <w:fldChar w:fldCharType="end"/>
            </w:r>
          </w:hyperlink>
        </w:p>
        <w:p w14:paraId="03ACA6F0" w14:textId="77777777" w:rsidR="00E1645D" w:rsidRDefault="00E1645D">
          <w:pPr>
            <w:pStyle w:val="11"/>
            <w:rPr>
              <w:rFonts w:asciiTheme="minorHAnsi" w:eastAsiaTheme="minorEastAsia" w:hAnsiTheme="minorHAnsi" w:cstheme="minorBidi"/>
              <w:noProof/>
              <w:sz w:val="22"/>
              <w:szCs w:val="22"/>
              <w:lang w:val="ru-RU"/>
            </w:rPr>
          </w:pPr>
          <w:hyperlink w:anchor="_Toc106856213" w:history="1">
            <w:r w:rsidRPr="005F4FFF">
              <w:rPr>
                <w:rStyle w:val="aa"/>
                <w:noProof/>
              </w:rPr>
              <w:t>Висновки</w:t>
            </w:r>
            <w:r>
              <w:rPr>
                <w:noProof/>
                <w:webHidden/>
              </w:rPr>
              <w:tab/>
            </w:r>
            <w:r>
              <w:rPr>
                <w:noProof/>
                <w:webHidden/>
              </w:rPr>
              <w:fldChar w:fldCharType="begin"/>
            </w:r>
            <w:r>
              <w:rPr>
                <w:noProof/>
                <w:webHidden/>
              </w:rPr>
              <w:instrText xml:space="preserve"> PAGEREF _Toc106856213 \h </w:instrText>
            </w:r>
            <w:r>
              <w:rPr>
                <w:noProof/>
                <w:webHidden/>
              </w:rPr>
            </w:r>
            <w:r>
              <w:rPr>
                <w:noProof/>
                <w:webHidden/>
              </w:rPr>
              <w:fldChar w:fldCharType="separate"/>
            </w:r>
            <w:r>
              <w:rPr>
                <w:noProof/>
                <w:webHidden/>
              </w:rPr>
              <w:t>33</w:t>
            </w:r>
            <w:r>
              <w:rPr>
                <w:noProof/>
                <w:webHidden/>
              </w:rPr>
              <w:fldChar w:fldCharType="end"/>
            </w:r>
          </w:hyperlink>
        </w:p>
        <w:p w14:paraId="118CF4D8" w14:textId="77777777" w:rsidR="00E1645D" w:rsidRDefault="00E1645D">
          <w:pPr>
            <w:pStyle w:val="11"/>
            <w:rPr>
              <w:rFonts w:asciiTheme="minorHAnsi" w:eastAsiaTheme="minorEastAsia" w:hAnsiTheme="minorHAnsi" w:cstheme="minorBidi"/>
              <w:noProof/>
              <w:sz w:val="22"/>
              <w:szCs w:val="22"/>
              <w:lang w:val="ru-RU"/>
            </w:rPr>
          </w:pPr>
          <w:hyperlink w:anchor="_Toc106856214" w:history="1">
            <w:r w:rsidRPr="005F4FFF">
              <w:rPr>
                <w:rStyle w:val="aa"/>
                <w:rFonts w:cs="Arial"/>
                <w:bCs/>
                <w:caps/>
                <w:noProof/>
                <w:kern w:val="32"/>
              </w:rPr>
              <w:t>СПИСОК ДЖЕРЕЛ ІНФОРМАЦІЇ</w:t>
            </w:r>
            <w:r>
              <w:rPr>
                <w:noProof/>
                <w:webHidden/>
              </w:rPr>
              <w:tab/>
            </w:r>
            <w:r>
              <w:rPr>
                <w:noProof/>
                <w:webHidden/>
              </w:rPr>
              <w:fldChar w:fldCharType="begin"/>
            </w:r>
            <w:r>
              <w:rPr>
                <w:noProof/>
                <w:webHidden/>
              </w:rPr>
              <w:instrText xml:space="preserve"> PAGEREF _Toc106856214 \h </w:instrText>
            </w:r>
            <w:r>
              <w:rPr>
                <w:noProof/>
                <w:webHidden/>
              </w:rPr>
            </w:r>
            <w:r>
              <w:rPr>
                <w:noProof/>
                <w:webHidden/>
              </w:rPr>
              <w:fldChar w:fldCharType="separate"/>
            </w:r>
            <w:r>
              <w:rPr>
                <w:noProof/>
                <w:webHidden/>
              </w:rPr>
              <w:t>34</w:t>
            </w:r>
            <w:r>
              <w:rPr>
                <w:noProof/>
                <w:webHidden/>
              </w:rPr>
              <w:fldChar w:fldCharType="end"/>
            </w:r>
          </w:hyperlink>
        </w:p>
        <w:p w14:paraId="55010A0C" w14:textId="3741F6E3" w:rsidR="000510E2" w:rsidRPr="003C2FC5" w:rsidRDefault="00B76882" w:rsidP="003C2FC5">
          <w:pPr>
            <w:rPr>
              <w:b/>
              <w:bCs/>
            </w:rPr>
          </w:pPr>
          <w:r>
            <w:rPr>
              <w:b/>
              <w:bCs/>
            </w:rPr>
            <w:fldChar w:fldCharType="end"/>
          </w:r>
        </w:p>
        <w:bookmarkStart w:id="8" w:name="_GoBack" w:displacedByCustomXml="next"/>
        <w:bookmarkEnd w:id="8" w:displacedByCustomXml="next"/>
      </w:sdtContent>
    </w:sdt>
    <w:p w14:paraId="161BDAC7" w14:textId="77777777" w:rsidR="000510E2" w:rsidRDefault="000510E2" w:rsidP="00ED395D">
      <w:pPr>
        <w:pStyle w:val="1"/>
      </w:pPr>
      <w:bookmarkStart w:id="9" w:name="_Toc106856201"/>
      <w:r>
        <w:lastRenderedPageBreak/>
        <w:t>ВСТУП</w:t>
      </w:r>
      <w:bookmarkEnd w:id="9"/>
    </w:p>
    <w:p w14:paraId="4828E8CC" w14:textId="77777777" w:rsidR="00E826E5" w:rsidRDefault="000510E2" w:rsidP="000510E2">
      <w:r>
        <w:t xml:space="preserve">Вхідні двері є візитною карткою сім'ї, яка там живе. Якісні металеві двері – це надійний захист будинку, офісу чи технічного приміщення від несанкціонованого проникнення сторонніх, несприятливих погодних умов, пилу та протягів. Але неправильне встановлення вхідних дверей зведе на «ні» всі переваги, навіть дорогої та якісної моделі. Робота вимагає акуратності та точності. У гонитві за економією деякі господарі намагаються самі встановлювати придбані двері. Любительський підхід найчастіше не виправданий, особливо за відсутності знань з технології монтажу та спеціальних навичок. Недостатньо кваліфікований підхід до встановлення металевих дверей призводить до порушення технічних особливостей та складних механізмів. Під вагою власної ваги та додаткової фурнітури двері перекошуються і з'являються щілини. Встановлення вхідних дверей фахівцями — за ціною обійдеться значно дешевше за </w:t>
      </w:r>
      <w:proofErr w:type="spellStart"/>
      <w:r>
        <w:t>перевстановлення</w:t>
      </w:r>
      <w:proofErr w:type="spellEnd"/>
      <w:r>
        <w:t xml:space="preserve"> або повну заміну неякісно змонтованих дверей. Тільки професіонали, знайомі з нюансами процесу, можуть гарантувати якість і швидкість робіт, а також відповідають за можливі огріхи [1].</w:t>
      </w:r>
      <w:r w:rsidR="00E826E5">
        <w:t xml:space="preserve"> </w:t>
      </w:r>
    </w:p>
    <w:p w14:paraId="13DCA2AF" w14:textId="2176A73B" w:rsidR="00E826E5" w:rsidRDefault="00E826E5" w:rsidP="00E826E5">
      <w:pPr>
        <w:pStyle w:val="1"/>
        <w:rPr>
          <w:rStyle w:val="10"/>
        </w:rPr>
      </w:pPr>
      <w:bookmarkStart w:id="10" w:name="_Toc106856202"/>
      <w:r w:rsidRPr="00E826E5">
        <w:rPr>
          <w:rStyle w:val="10"/>
        </w:rPr>
        <w:lastRenderedPageBreak/>
        <w:t xml:space="preserve">1 </w:t>
      </w:r>
      <w:r w:rsidR="00C05396">
        <w:rPr>
          <w:rStyle w:val="10"/>
          <w:lang w:val="ru-RU"/>
        </w:rPr>
        <w:t>ДОСЛ</w:t>
      </w:r>
      <w:r w:rsidR="00C05396">
        <w:rPr>
          <w:rStyle w:val="10"/>
        </w:rPr>
        <w:t xml:space="preserve">ІДЖЕННЯ ТА </w:t>
      </w:r>
      <w:r w:rsidRPr="00E826E5">
        <w:rPr>
          <w:rStyle w:val="10"/>
        </w:rPr>
        <w:t>АНАЛІЗ ПРЕДМЕТНОЇ ОБЛАСТІ</w:t>
      </w:r>
      <w:bookmarkEnd w:id="10"/>
    </w:p>
    <w:p w14:paraId="616FC9BB" w14:textId="108DD796" w:rsidR="00E826E5" w:rsidRPr="00581959" w:rsidRDefault="00C05396" w:rsidP="00581959">
      <w:pPr>
        <w:pStyle w:val="2"/>
      </w:pPr>
      <w:bookmarkStart w:id="11" w:name="_Toc106856203"/>
      <w:r w:rsidRPr="00581959">
        <w:t>1.1 Опис та загальна характеристика предметної області, що розглядається</w:t>
      </w:r>
      <w:bookmarkEnd w:id="11"/>
    </w:p>
    <w:p w14:paraId="580D452F" w14:textId="356E56FD" w:rsidR="00581959" w:rsidRDefault="00340370" w:rsidP="008D69BC">
      <w:r w:rsidRPr="00340370">
        <w:t>Підприємство займається встановленням металевих дверей (в т.ч. і броньованих). Для залучення клієнтів регулярно проводяться рекламні компанії, рекламні акції. Після досягнення попередньої домовленості із клієнтом проводиться первинний огляд приміщення, виконуються виміри дверних отворів, узгоджується тип встановлюваних дверей, фурнітура, наявність додаткових послуг тощо. Роботи виконуються на підставі договору 1, що укладається між підприємством та клієнтом. У договорі 1 обумовлюються обсяг робіт, що виконуються, додаткові послуги, терміни виконання робі</w:t>
      </w:r>
      <w:r w:rsidR="00FE1EE7">
        <w:t>т, ціни та форма оплати тощо</w:t>
      </w:r>
      <w:r w:rsidRPr="00340370">
        <w:t xml:space="preserve">. Після укладання договору 1 із замовником підприємство закупляє потрібні двері у стороннього підприємства-виробника. Купівля та доставка двері виконується на підставі договору 2 між підприємством зі встановлення дверей і підприємством-виробником. У договорі 2 обумовлюються технічна характеристика </w:t>
      </w:r>
      <w:proofErr w:type="spellStart"/>
      <w:r w:rsidRPr="00340370">
        <w:t>замовлюваної</w:t>
      </w:r>
      <w:proofErr w:type="spellEnd"/>
      <w:r w:rsidRPr="00340370">
        <w:t xml:space="preserve"> двері та фурнітури, терміни доставки, ціни та форма оплати тощо. Після доставки замовленої двері до підприємства, його співробітники доставляють її до клієнта. Далі виконується демонтаж старої двері: знімають її з петель і видаляють із отвору стару раму, підготовляють дверний отвір. Після цього встановлюються нові вхідні двері: несучу конструкцію кріплять до стін за допомогою анкерів, штирів або гвинтів через короб, або використовуючи монтажні пластини. У фіналі клієнт перевіряє легкість дверей і роботу замків [1].</w:t>
      </w:r>
    </w:p>
    <w:p w14:paraId="5AFFDD37" w14:textId="01E7F712" w:rsidR="00340370" w:rsidRDefault="008D69BC" w:rsidP="008D69BC">
      <w:r w:rsidRPr="008D69BC">
        <w:t>Узагальнена організаційна структура підприємства зі встановлення металевих дверей представляє собою функціональний</w:t>
      </w:r>
      <w:r w:rsidR="000D5066">
        <w:t xml:space="preserve"> вид та зображена на рисунку 1.1</w:t>
      </w:r>
      <w:r w:rsidRPr="008D69BC">
        <w:t>.</w:t>
      </w:r>
    </w:p>
    <w:p w14:paraId="7C8AA17C" w14:textId="4CB99451" w:rsidR="008D69BC" w:rsidRDefault="006427D8" w:rsidP="006427D8">
      <w:pPr>
        <w:pStyle w:val="af7"/>
      </w:pPr>
      <w:r>
        <w:rPr>
          <w:noProof/>
          <w:lang w:val="ru-RU"/>
        </w:rPr>
        <w:lastRenderedPageBreak/>
        <w:drawing>
          <wp:inline distT="0" distB="0" distL="0" distR="0" wp14:anchorId="06F40E57" wp14:editId="32AE06BA">
            <wp:extent cx="6336665" cy="2916053"/>
            <wp:effectExtent l="0" t="0" r="0" b="0"/>
            <wp:docPr id="1" name="Рисунок 1" descr="Организационная структура предприя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рганизационная структура предприятия"/>
                    <pic:cNvPicPr>
                      <a:picLocks noChangeAspect="1" noChangeArrowheads="1"/>
                    </pic:cNvPicPr>
                  </pic:nvPicPr>
                  <pic:blipFill>
                    <a:blip r:embed="rId13" cstate="print">
                      <a:extLst>
                        <a:ext uri="{28A0092B-C50C-407E-A947-70E740481C1C}">
                          <a14:useLocalDpi xmlns:a14="http://schemas.microsoft.com/office/drawing/2010/main" val="0"/>
                        </a:ext>
                      </a:extLst>
                    </a:blip>
                    <a:srcRect l="4407" t="2660" r="1195" b="20471"/>
                    <a:stretch>
                      <a:fillRect/>
                    </a:stretch>
                  </pic:blipFill>
                  <pic:spPr bwMode="auto">
                    <a:xfrm>
                      <a:off x="0" y="0"/>
                      <a:ext cx="6336665" cy="2916053"/>
                    </a:xfrm>
                    <a:prstGeom prst="rect">
                      <a:avLst/>
                    </a:prstGeom>
                    <a:noFill/>
                    <a:ln>
                      <a:noFill/>
                    </a:ln>
                  </pic:spPr>
                </pic:pic>
              </a:graphicData>
            </a:graphic>
          </wp:inline>
        </w:drawing>
      </w:r>
    </w:p>
    <w:p w14:paraId="4A2C8BEA" w14:textId="16F42E81" w:rsidR="006427D8" w:rsidRPr="00D246E9" w:rsidRDefault="000D5066" w:rsidP="007252F8">
      <w:pPr>
        <w:pStyle w:val="ab"/>
      </w:pPr>
      <w:r>
        <w:t>Рисунок 1.1</w:t>
      </w:r>
      <w:r w:rsidR="006427D8" w:rsidRPr="006427D8">
        <w:t xml:space="preserve"> – Схема організаційно-функціональної структури підприємства</w:t>
      </w:r>
      <w:r w:rsidR="00D246E9" w:rsidRPr="00D246E9">
        <w:rPr>
          <w:lang w:val="ru-RU"/>
        </w:rPr>
        <w:t xml:space="preserve"> </w:t>
      </w:r>
      <w:r w:rsidR="00D246E9">
        <w:t>зі встановлення металевих дверей</w:t>
      </w:r>
    </w:p>
    <w:p w14:paraId="3163CC56" w14:textId="77777777" w:rsidR="006427D8" w:rsidRDefault="006427D8" w:rsidP="006427D8"/>
    <w:p w14:paraId="10F8604F" w14:textId="3CCB1328" w:rsidR="006427D8" w:rsidRDefault="006427D8" w:rsidP="006427D8">
      <w:r>
        <w:t xml:space="preserve">Зі зростанням оборотів </w:t>
      </w:r>
      <w:proofErr w:type="spellStart"/>
      <w:r>
        <w:t>надаваємих</w:t>
      </w:r>
      <w:proofErr w:type="spellEnd"/>
      <w:r>
        <w:t xml:space="preserve"> послуг виникає потреба делегувати свої повноваження — або повністю, або деякі функції. Функціональна організаційна структура дозволяє передавати відповідальність функціональним керівникам, не втрачаючи при цьому контроль та зберігаючи вертикаль влади. Серед недоліків такої структури можна виділити відсутність нормальної комунікації між різними відділами; співробітники погано обізнані, що відбуває</w:t>
      </w:r>
      <w:r w:rsidR="00FE1EE7">
        <w:t>ться у колег в інших відділах [</w:t>
      </w:r>
      <w:r w:rsidR="00FE1EE7" w:rsidRPr="00FE1EE7">
        <w:t>2</w:t>
      </w:r>
      <w:r>
        <w:t>].</w:t>
      </w:r>
    </w:p>
    <w:p w14:paraId="23936D2D" w14:textId="39555B5B" w:rsidR="006427D8" w:rsidRDefault="006427D8" w:rsidP="006427D8">
      <w:r>
        <w:t>Керівник організації (засновник) – це особа (фізична чи юридична), яка бере участь у створенні нової юридичної особи, контролює та іншим чином впливає на її діяльність, отримує вигоду від неї, розпоряджається своєю часткою</w:t>
      </w:r>
      <w:r w:rsidR="00FE1EE7">
        <w:t xml:space="preserve"> у власності цієї організації [</w:t>
      </w:r>
      <w:r w:rsidR="00FE1EE7" w:rsidRPr="00FE1EE7">
        <w:t>3</w:t>
      </w:r>
      <w:r>
        <w:t>].</w:t>
      </w:r>
    </w:p>
    <w:p w14:paraId="5CA2DC27" w14:textId="0AF126DD" w:rsidR="006427D8" w:rsidRDefault="006427D8" w:rsidP="006427D8">
      <w:r>
        <w:t xml:space="preserve">Фінансовий директор – одна з вищих керівних осіб компанії, відповідальна за управління фінансовими потоками бізнесу, за фінансове планування та звітність. Визначає фінансову політику організації, розробляє та здійснює заходи щодо забезпечення її фінансової стійкості. Керує роботою з управління фінансами, виходячи із стратегічних цілей та перспектив розвитку організації, щодо </w:t>
      </w:r>
      <w:r>
        <w:lastRenderedPageBreak/>
        <w:t>визначення джерел фінансування з ура</w:t>
      </w:r>
      <w:r w:rsidR="00FE1EE7">
        <w:t>хуванням ринкової кон'юнктури [</w:t>
      </w:r>
      <w:r w:rsidR="00FE1EE7" w:rsidRPr="00FE1EE7">
        <w:t>4</w:t>
      </w:r>
      <w:r>
        <w:t>]. Підпорядковується керівнику організації.</w:t>
      </w:r>
    </w:p>
    <w:p w14:paraId="299B059D" w14:textId="01492CF9" w:rsidR="008C5D3E" w:rsidRDefault="008C5D3E" w:rsidP="008C5D3E">
      <w:r>
        <w:t>Господарський директор відповідальний за забезпечення всіх підрозділів меблями, господарським інвентарем, іншими необхідними засобами та контролює їх витрати та збереження. Організовує проведення ремонту приміщень, контролює якість виконання ремонтних робіт. Керує роботами з благоустрою та прибирання території. Забезпечує виконання протипожежних заходів та підтримання пожежног</w:t>
      </w:r>
      <w:r w:rsidR="00FE1EE7">
        <w:t>о інвентарю у справному стані [</w:t>
      </w:r>
      <w:r w:rsidR="00FE1EE7" w:rsidRPr="00FE1EE7">
        <w:rPr>
          <w:lang w:val="ru-RU"/>
        </w:rPr>
        <w:t>5</w:t>
      </w:r>
      <w:r>
        <w:t>]. Підпорядковується керівнику організації.</w:t>
      </w:r>
    </w:p>
    <w:p w14:paraId="3B331B2C" w14:textId="285235F0" w:rsidR="008C5D3E" w:rsidRDefault="008C5D3E" w:rsidP="008C5D3E">
      <w:r>
        <w:t xml:space="preserve">Директор з маркетингу – керівник, що належить до категорії топ-менеджменту, вищого керівництва підприємства. Завдання директора з маркетингу включають аналіз ринку та каналів збуту, реалізацію маркетингових стратегій, виведення нових продуктів на ринок, PR, рекламу, </w:t>
      </w:r>
      <w:proofErr w:type="spellStart"/>
      <w:r>
        <w:t>інтернет-просування</w:t>
      </w:r>
      <w:proofErr w:type="spellEnd"/>
      <w:r>
        <w:t>, формування бренда. Також до кола відповідальності входить спілкування та координація спільної роботи з іншими підрозділами – виробництвом, складом,</w:t>
      </w:r>
      <w:r w:rsidR="00FE1EE7">
        <w:t xml:space="preserve"> юристами та іншими відділами [</w:t>
      </w:r>
      <w:r w:rsidR="00FE1EE7" w:rsidRPr="00FE1EE7">
        <w:t>6</w:t>
      </w:r>
      <w:r>
        <w:t>]. Підпорядковується керівнику організації.</w:t>
      </w:r>
    </w:p>
    <w:p w14:paraId="32A6373C" w14:textId="3009D74E" w:rsidR="008C5D3E" w:rsidRDefault="008C5D3E" w:rsidP="008C5D3E">
      <w:r>
        <w:t xml:space="preserve">Директор по роботі з персоналом – один із ключових керівників компанії, який займається управлінням персоналом цієї компанії. Він розраховує необхідну чисельність працівників, забезпечує залучення нових та утримання існуючих фахівців, формує кадровий резерв. Також він розробляє кадрову політику, систему мотивації та навчання персоналу. Іншими словами, робить все можливе, щоб люди в організації працювали добре та </w:t>
      </w:r>
      <w:r w:rsidR="00FE1EE7">
        <w:t>були задоволені своєю роботою [</w:t>
      </w:r>
      <w:r w:rsidR="00FE1EE7" w:rsidRPr="004F690B">
        <w:t>7</w:t>
      </w:r>
      <w:r>
        <w:t>]. Підпорядковується керівнику організації.</w:t>
      </w:r>
    </w:p>
    <w:p w14:paraId="2C1BFCD2" w14:textId="3569A848" w:rsidR="006427D8" w:rsidRDefault="008C5D3E" w:rsidP="008C5D3E">
      <w:r>
        <w:t>Робота відділу закупівель та продажів впливає на всю діяльність підприємства: продажу, ефективне використання оборотних засобів, задоволеність споживачів цінами і асортиментом, наповненість складів і ефективність внутрішнього ланцюга поставок. Вона пов'язана з роботою працівників практично всіх відділів – від бухгалтерії до транспортної служби. У зв'язку із цим необхідно ретельно продумати організаційні ас</w:t>
      </w:r>
      <w:r w:rsidR="00FE1EE7">
        <w:t>пекти закупівельної логістики [</w:t>
      </w:r>
      <w:r w:rsidR="00FE1EE7" w:rsidRPr="00FE1EE7">
        <w:rPr>
          <w:lang w:val="ru-RU"/>
        </w:rPr>
        <w:t>8</w:t>
      </w:r>
      <w:r>
        <w:t xml:space="preserve">]. </w:t>
      </w:r>
      <w:r w:rsidRPr="008C5D3E">
        <w:t>Підпорядковується фінансовому директору.</w:t>
      </w:r>
    </w:p>
    <w:p w14:paraId="2CC41368" w14:textId="77777777" w:rsidR="008C5D3E" w:rsidRDefault="008C5D3E" w:rsidP="008C5D3E">
      <w:r>
        <w:lastRenderedPageBreak/>
        <w:t>Бухгалтерія – це штатно-структурний підрозділ організації, призначений для збору даних про майно та зобов'язання підприємства. Основні завдання, що стоять перед бухгалтерською службою організації, полягають у наступному:</w:t>
      </w:r>
    </w:p>
    <w:p w14:paraId="79294D40" w14:textId="1FDC9A9F" w:rsidR="008C5D3E" w:rsidRPr="008C5D3E" w:rsidRDefault="008C5D3E" w:rsidP="008C5D3E">
      <w:pPr>
        <w:pStyle w:val="a1"/>
      </w:pPr>
      <w:r w:rsidRPr="008C5D3E">
        <w:t>формування повної та достовірної інформації про діяльність організації та її майнове положення, необхідну внутрішнім користувачам бухгалтерської звітності – керівникам, засновникам та власникам майна організації, а також зовнішнім – інвесторам, кредиторам та іншим користувачам бухгалтерської звітності;</w:t>
      </w:r>
    </w:p>
    <w:p w14:paraId="40859399" w14:textId="6E313EDF" w:rsidR="008C5D3E" w:rsidRPr="008C5D3E" w:rsidRDefault="008C5D3E" w:rsidP="008C5D3E">
      <w:pPr>
        <w:pStyle w:val="a1"/>
      </w:pPr>
      <w:r w:rsidRPr="008C5D3E">
        <w:t>забезпечення інформацією, необхідної внутрішнім та зовнішнім користувачам бухгалтерської звітності для контролю за дотриманням законодавства при здійсненні організацією господарських операцій та їх доцільністю, наявністю та рухом майна та зобов'язань, використанням матеріальних, трудових та фінансових ресурсів відповідно до затверджених норм, нормативів та кошторисів;</w:t>
      </w:r>
    </w:p>
    <w:p w14:paraId="5F7C3E74" w14:textId="26F10024" w:rsidR="008C5D3E" w:rsidRPr="008C5D3E" w:rsidRDefault="008C5D3E" w:rsidP="008C5D3E">
      <w:pPr>
        <w:pStyle w:val="a1"/>
      </w:pPr>
      <w:r w:rsidRPr="008C5D3E">
        <w:t>запобігання негативним результатам господарської діяльності організації та виявлення внутрішньогосподарських резервів забезпечення її фінансової стій</w:t>
      </w:r>
      <w:r w:rsidR="00FE1EE7">
        <w:t>кості [</w:t>
      </w:r>
      <w:r w:rsidR="00FE1EE7" w:rsidRPr="00FE1EE7">
        <w:t>9</w:t>
      </w:r>
      <w:r w:rsidRPr="008C5D3E">
        <w:t>].</w:t>
      </w:r>
    </w:p>
    <w:p w14:paraId="266B6530" w14:textId="3C74DB3B" w:rsidR="008C5D3E" w:rsidRDefault="008C5D3E" w:rsidP="008C5D3E">
      <w:pPr>
        <w:ind w:firstLine="0"/>
      </w:pPr>
      <w:r>
        <w:t>Підпорядковується фінансовому директору.</w:t>
      </w:r>
    </w:p>
    <w:p w14:paraId="5423393B" w14:textId="016291E0" w:rsidR="008C5D3E" w:rsidRDefault="008C5D3E" w:rsidP="008C5D3E">
      <w:r>
        <w:t>Спеціалісти технічного відділу –</w:t>
      </w:r>
      <w:r w:rsidR="003E45AD">
        <w:t xml:space="preserve"> це майстри фізичного труду, що</w:t>
      </w:r>
      <w:r w:rsidR="003E45AD" w:rsidRPr="003E45AD">
        <w:t xml:space="preserve"> </w:t>
      </w:r>
      <w:r>
        <w:t>безпосередньо займаються демонтажем і встановленням вхідних дверей, гарантують якість і швидкість робіт, а також відповідають за можливі огріхи [1]. Підпорядковується господарському директору.</w:t>
      </w:r>
    </w:p>
    <w:p w14:paraId="66576945" w14:textId="242908BA" w:rsidR="008C5D3E" w:rsidRDefault="008C5D3E" w:rsidP="008C5D3E">
      <w:r>
        <w:t>IT-відділ – структурний підрозділ, що закриває потреби підприємства в інформаційних технологіях для того, щоб витримувати конкуренцію в умовах повсюдного використання високотехнологічних рішень. Основними функціями цього підрозділу є:</w:t>
      </w:r>
    </w:p>
    <w:p w14:paraId="426E57EE" w14:textId="29D08891" w:rsidR="008C5D3E" w:rsidRDefault="008C5D3E" w:rsidP="0024325C">
      <w:pPr>
        <w:pStyle w:val="a1"/>
      </w:pPr>
      <w:r>
        <w:t>установка, забезпечення правильної експлуатації та безперебійної роботи, а також технічного обслуговування комп'ютерів, організаційної, обчислювальної техніки, серверного обладнання організації та програмного забезпечення;</w:t>
      </w:r>
    </w:p>
    <w:p w14:paraId="1E301377" w14:textId="07078F04" w:rsidR="008C5D3E" w:rsidRDefault="008C5D3E" w:rsidP="0024325C">
      <w:pPr>
        <w:pStyle w:val="a1"/>
      </w:pPr>
      <w:r>
        <w:lastRenderedPageBreak/>
        <w:t>адміністрування мережевих ресурсів, баз даних та забезпечення захисту від несанкціонованого доступу та втрати даних у комп'ютерних системах;</w:t>
      </w:r>
    </w:p>
    <w:p w14:paraId="35677314" w14:textId="5CAC9430" w:rsidR="008C5D3E" w:rsidRDefault="008C5D3E" w:rsidP="0024325C">
      <w:pPr>
        <w:pStyle w:val="a1"/>
      </w:pPr>
      <w:r>
        <w:t>конфігурування та оптимізація роботи мережі організації;</w:t>
      </w:r>
    </w:p>
    <w:p w14:paraId="5CB69E9B" w14:textId="3AB9C6D9" w:rsidR="008C5D3E" w:rsidRDefault="008C5D3E" w:rsidP="0024325C">
      <w:pPr>
        <w:pStyle w:val="a1"/>
      </w:pPr>
      <w:r>
        <w:t>забезпечення системи доступу до мережевих ресурсів та прав доступу до режимів та функцій прикладного програмного забезпечення;</w:t>
      </w:r>
    </w:p>
    <w:p w14:paraId="64EF8011" w14:textId="57055FF8" w:rsidR="008C5D3E" w:rsidRDefault="008C5D3E" w:rsidP="0024325C">
      <w:pPr>
        <w:pStyle w:val="a1"/>
      </w:pPr>
      <w:r>
        <w:t xml:space="preserve">планування, розподіл та технічний облік засобів обчислювальної та оргтехніки, спеціального та прикладного програмного забезпечення, засобів </w:t>
      </w:r>
      <w:proofErr w:type="spellStart"/>
      <w:r>
        <w:t>телекомунікацій</w:t>
      </w:r>
      <w:proofErr w:type="spellEnd"/>
      <w:r>
        <w:t xml:space="preserve"> та захисту інформації;</w:t>
      </w:r>
    </w:p>
    <w:p w14:paraId="5310EB42" w14:textId="1B28FF3D" w:rsidR="008C5D3E" w:rsidRDefault="008C5D3E" w:rsidP="0024325C">
      <w:pPr>
        <w:pStyle w:val="a1"/>
      </w:pPr>
      <w:r>
        <w:t>активна співпраця з рекламним відділом для розробки і під</w:t>
      </w:r>
      <w:r w:rsidR="00FE1EE7">
        <w:t>тримки веб-сайту організації [1</w:t>
      </w:r>
      <w:r w:rsidR="00FE1EE7" w:rsidRPr="00FE1EE7">
        <w:rPr>
          <w:lang w:val="ru-RU"/>
        </w:rPr>
        <w:t>0</w:t>
      </w:r>
      <w:r>
        <w:t>].</w:t>
      </w:r>
    </w:p>
    <w:p w14:paraId="4B1E3012" w14:textId="77777777" w:rsidR="008C5D3E" w:rsidRDefault="008C5D3E" w:rsidP="008C5D3E">
      <w:pPr>
        <w:ind w:firstLine="0"/>
      </w:pPr>
      <w:r>
        <w:t>Підпорядковується господарському директору.</w:t>
      </w:r>
    </w:p>
    <w:p w14:paraId="60270E5C" w14:textId="71F65C73" w:rsidR="008C5D3E" w:rsidRDefault="008C5D3E" w:rsidP="008C5D3E">
      <w:r>
        <w:t xml:space="preserve">Склад – </w:t>
      </w:r>
      <w:proofErr w:type="spellStart"/>
      <w:r>
        <w:t>обособлений</w:t>
      </w:r>
      <w:proofErr w:type="spellEnd"/>
      <w:r>
        <w:t xml:space="preserve"> підрозділ, в задачі якого входить зберігання продукції. Фактично це закрите приміщення, яке відкриватиметься за необхідності – за фактом завезення або вивезення продукції. Особами, уповноваженими здійснювати такі дії, будуть працівники організації, які працюють у прилеглих відокремлених підрозділах [11]. Підпорядковується господарському директору.</w:t>
      </w:r>
    </w:p>
    <w:p w14:paraId="555EC7DF" w14:textId="71F8D453" w:rsidR="008C5D3E" w:rsidRDefault="008C5D3E" w:rsidP="008C5D3E">
      <w:r>
        <w:t>Ядро компанії складає відділ по роботі з клієнтами, його основна функція — контакти з клієнтами від імені цієї компанії, координація взаємодії між клієнтами та всіма підрозділами. Робота відділу організована, як зараз модно говорити, за принципом «одного вікна». Клієнт контактує з менеджером, робота якого полягає в обслуговуванні цього клієнта. Менеджери відділу повинні сприйняти від клієнта всю інформацію про його потреби у встановленні двері та розподілити ці побажання у вигляді завдань до структурних підрозділів підприємства. Ще одна функція менеджера по роботі з клієнтами – організація всього документообігу між клієнтом та підприємством. Менеджер готує до підписання всі договори та додатки до них. І що найважливіше — збирає всі підписи, включаючи підпис керівника організації, на договірних та фінансових документах, усі акти приймання-здачі [12]. Підпорядковується директору з маркетингу.</w:t>
      </w:r>
    </w:p>
    <w:p w14:paraId="302697CB" w14:textId="3D89FE98" w:rsidR="008C5D3E" w:rsidRDefault="008C5D3E" w:rsidP="008C5D3E">
      <w:r>
        <w:t xml:space="preserve">Ефективна та продуктивна діяльність підприємства сьогодні забезпечується грамотно сформованим відділом логістики, функції та структура якого чітко </w:t>
      </w:r>
      <w:r>
        <w:lastRenderedPageBreak/>
        <w:t>визначені, за рахунок чого робота виконується точно у строк та якісно. Сфери діяльності цього підрозділу такі: створення ефективних та оптимальних маршрутів переміщення вантажів, значне скорочення транспортних витрат і часу проходження продукції за логістичним ланцюжком, забезпечення цілісності та збереження вантажів, якісний контроль за постачанням готових товарів, організація співпраці між усіма відділами компанії [13]. Підпорядковується директору з маркетингу.</w:t>
      </w:r>
    </w:p>
    <w:p w14:paraId="539A2228" w14:textId="0D061616" w:rsidR="008C5D3E" w:rsidRDefault="008C5D3E" w:rsidP="008C5D3E">
      <w:r>
        <w:t>Рекламний відділ – підрозділ у структурі організації, що займається проведенням певних заходів у сфері маркетингових комунікацій та реалізацією обраної маркетингової стратегії. Робота відділу реклами спрямована на підвищення кількості продажів, що є головною метою діяльності будь-якого підприємства. Рекламісти дбають про привернення уваги аудиторії до пропонованого товару чи послуги, про збереження та підвищення репутації та іміджу організації в очах громадськості. Ще однією функцією відділу реклами є вивчення продуктів конкурентів, на основі отриманої інформації про які відбувається формування ефективної пропозиції, нових методів просування, акцій і т. д. Для того щоб створювати рекламу, здатну показати високий результат, фахівці рекламної служби визначають канали поширення інформації, вивчають статистичні дані та особливості роботи на різних майданчиках [14]. Підпорядковується директору з маркетингу.</w:t>
      </w:r>
    </w:p>
    <w:p w14:paraId="5B1D4972" w14:textId="5156E117" w:rsidR="008C5D3E" w:rsidRPr="005020E7" w:rsidRDefault="008C5D3E" w:rsidP="008C5D3E">
      <w:pPr>
        <w:rPr>
          <w:lang w:val="en-US"/>
        </w:rPr>
      </w:pPr>
      <w:r>
        <w:t>Відділ кадрів – це структурний підрозділ, що займається управлінням персоналом. Мета відділу кадрів – сприяння досягненню цілей підприємства шляхом його забезпечення необхідними кадрами та ефективного використання потенціалу працівників. Основними задачами цього підрозділу є:</w:t>
      </w:r>
    </w:p>
    <w:p w14:paraId="0D97905B" w14:textId="026999F6" w:rsidR="008C5D3E" w:rsidRDefault="007645FF" w:rsidP="008C5D3E">
      <w:pPr>
        <w:pStyle w:val="a1"/>
      </w:pPr>
      <w:r>
        <w:t>правильне врах</w:t>
      </w:r>
      <w:r w:rsidR="008C5D3E">
        <w:t>ування роботи працівників, визначення кількості робочих, вихідних та лікарняних днів для розрахунку зарплати, відпусток та подання відомостей до бухгалтерії організації;</w:t>
      </w:r>
    </w:p>
    <w:p w14:paraId="0A89A2CB" w14:textId="007D41BA" w:rsidR="008C5D3E" w:rsidRDefault="008C5D3E" w:rsidP="008C5D3E">
      <w:pPr>
        <w:pStyle w:val="a1"/>
      </w:pPr>
      <w:r>
        <w:t xml:space="preserve">організація відбору, набору та найму персоналу необхідної кваліфікації та у необхідному обсязі. Підбір працівників ведеться за допомогою спеціально розроблених стратегій: від подання інформації про вакансії у ЗМІ та служби </w:t>
      </w:r>
      <w:r>
        <w:lastRenderedPageBreak/>
        <w:t>зайнятості населення до застосування методик відбору, тестування, процедур адаптації фахівців та подальшого підвищення їх кваліфікації;</w:t>
      </w:r>
    </w:p>
    <w:p w14:paraId="5D36EDE8" w14:textId="683E25AC" w:rsidR="008C5D3E" w:rsidRDefault="008C5D3E" w:rsidP="008C5D3E">
      <w:pPr>
        <w:pStyle w:val="a1"/>
      </w:pPr>
      <w:r>
        <w:t>створення ефективної системи штатних працівників;</w:t>
      </w:r>
    </w:p>
    <w:p w14:paraId="1F51C4E9" w14:textId="540C3E4F" w:rsidR="008C5D3E" w:rsidRDefault="008C5D3E" w:rsidP="008C5D3E">
      <w:pPr>
        <w:pStyle w:val="a1"/>
      </w:pPr>
      <w:r>
        <w:t>розробка кар'єрних планів працівників;</w:t>
      </w:r>
    </w:p>
    <w:p w14:paraId="1EFBDA24" w14:textId="79F43584" w:rsidR="008C5D3E" w:rsidRDefault="008C5D3E" w:rsidP="008C5D3E">
      <w:pPr>
        <w:pStyle w:val="a1"/>
      </w:pPr>
      <w:r>
        <w:t>розробка кадрових технологій.</w:t>
      </w:r>
    </w:p>
    <w:p w14:paraId="0B4C8961" w14:textId="15AD611B" w:rsidR="00CD4024" w:rsidRPr="00753AC4" w:rsidRDefault="008C5D3E" w:rsidP="008C5D3E">
      <w:pPr>
        <w:ind w:firstLine="0"/>
        <w:rPr>
          <w:lang w:val="ru-RU"/>
        </w:rPr>
      </w:pPr>
      <w:r>
        <w:t>Крім того, відділ кадрів повинен подавати відомості про співробітників до пенсійного фонду, страхових компаній, податкової та міграційної служб [15]. Підпорядковується директору по роботі з персоналом.</w:t>
      </w:r>
    </w:p>
    <w:p w14:paraId="1A1A43BC" w14:textId="123EFE45" w:rsidR="00CD4024" w:rsidRPr="00CD4024" w:rsidRDefault="007252F8" w:rsidP="00CD4024">
      <w:pPr>
        <w:pStyle w:val="2"/>
        <w:rPr>
          <w:lang w:val="ru-RU"/>
        </w:rPr>
      </w:pPr>
      <w:bookmarkStart w:id="12" w:name="_Toc106856204"/>
      <w:r w:rsidRPr="00A45006">
        <w:t xml:space="preserve">1.2 </w:t>
      </w:r>
      <w:r w:rsidR="00A45006" w:rsidRPr="00A45006">
        <w:t>Моделювання та аналіз бізнес-процесів предметної області, що</w:t>
      </w:r>
      <w:r w:rsidR="00A45006" w:rsidRPr="00A45006">
        <w:br/>
        <w:t>розглядається</w:t>
      </w:r>
      <w:bookmarkEnd w:id="12"/>
    </w:p>
    <w:p w14:paraId="78541B16" w14:textId="5FD468C7" w:rsidR="00A45006" w:rsidRDefault="00A45006" w:rsidP="008023F7">
      <w:pPr>
        <w:pStyle w:val="3"/>
      </w:pPr>
      <w:bookmarkStart w:id="13" w:name="_Toc106856205"/>
      <w:r w:rsidRPr="00A45006">
        <w:t>1.2.1 Побудова комплексу моделей «ЯК Є»</w:t>
      </w:r>
      <w:bookmarkEnd w:id="13"/>
    </w:p>
    <w:p w14:paraId="1B224B71" w14:textId="7F305CCD" w:rsidR="00966A54" w:rsidRDefault="005A64D1" w:rsidP="00966A54">
      <w:r>
        <w:t>Нижче наведено фрагмент бізнес-процесу, пов’язаного з наданням послуг зі встановлення металевих дверей:</w:t>
      </w:r>
    </w:p>
    <w:p w14:paraId="7D650DE5" w14:textId="02AD6E3C" w:rsidR="00966A54" w:rsidRDefault="00406C53" w:rsidP="009F08E1">
      <w:pPr>
        <w:pStyle w:val="a6"/>
        <w:numPr>
          <w:ilvl w:val="0"/>
          <w:numId w:val="23"/>
        </w:numPr>
      </w:pPr>
      <w:r>
        <w:t>Укладання договорів на замовлення</w:t>
      </w:r>
    </w:p>
    <w:p w14:paraId="412E968B" w14:textId="7B837089" w:rsidR="00406C53" w:rsidRDefault="00BA4E5B" w:rsidP="00222713">
      <w:pPr>
        <w:pStyle w:val="a6"/>
        <w:numPr>
          <w:ilvl w:val="1"/>
          <w:numId w:val="23"/>
        </w:numPr>
        <w:ind w:left="0" w:firstLine="709"/>
      </w:pPr>
      <w:r>
        <w:t xml:space="preserve">Узгодження </w:t>
      </w:r>
      <w:proofErr w:type="spellStart"/>
      <w:r>
        <w:t>надаваємих</w:t>
      </w:r>
      <w:proofErr w:type="spellEnd"/>
      <w:r>
        <w:t xml:space="preserve"> послуг</w:t>
      </w:r>
    </w:p>
    <w:p w14:paraId="050DBFCB" w14:textId="74221EAD" w:rsidR="00BA4E5B" w:rsidRDefault="00BA4E5B" w:rsidP="00222713">
      <w:pPr>
        <w:pStyle w:val="a6"/>
        <w:numPr>
          <w:ilvl w:val="1"/>
          <w:numId w:val="23"/>
        </w:numPr>
        <w:ind w:left="0" w:firstLine="709"/>
      </w:pPr>
      <w:r>
        <w:t>Узгодження оплати</w:t>
      </w:r>
    </w:p>
    <w:p w14:paraId="03D74296" w14:textId="4288AA0B" w:rsidR="00BA4E5B" w:rsidRDefault="00BA4E5B" w:rsidP="00222713">
      <w:pPr>
        <w:pStyle w:val="a6"/>
        <w:numPr>
          <w:ilvl w:val="1"/>
          <w:numId w:val="23"/>
        </w:numPr>
        <w:ind w:left="0" w:firstLine="709"/>
      </w:pPr>
      <w:r>
        <w:t>Укладання договору на замовлення</w:t>
      </w:r>
    </w:p>
    <w:p w14:paraId="7C14BC4C" w14:textId="0DFB0D5A" w:rsidR="00BA4E5B" w:rsidRDefault="00BA4E5B" w:rsidP="00222713">
      <w:pPr>
        <w:pStyle w:val="a6"/>
        <w:numPr>
          <w:ilvl w:val="1"/>
          <w:numId w:val="23"/>
        </w:numPr>
        <w:ind w:left="0" w:firstLine="709"/>
      </w:pPr>
      <w:r>
        <w:t>Оплата замовлення</w:t>
      </w:r>
    </w:p>
    <w:p w14:paraId="4E2D64FD" w14:textId="4F9325D8" w:rsidR="003B0D70" w:rsidRDefault="009F08E1" w:rsidP="009F08E1">
      <w:pPr>
        <w:pStyle w:val="a6"/>
        <w:numPr>
          <w:ilvl w:val="0"/>
          <w:numId w:val="23"/>
        </w:numPr>
      </w:pPr>
      <w:r>
        <w:t>Укладання договорів на закупівлю дверей</w:t>
      </w:r>
    </w:p>
    <w:p w14:paraId="5CA3ED7A" w14:textId="42EF57BC" w:rsidR="00BA4E5B" w:rsidRDefault="00BA4E5B" w:rsidP="00222713">
      <w:pPr>
        <w:pStyle w:val="a6"/>
        <w:numPr>
          <w:ilvl w:val="1"/>
          <w:numId w:val="23"/>
        </w:numPr>
        <w:ind w:left="0" w:firstLine="709"/>
      </w:pPr>
      <w:r>
        <w:t>Формування замовлення на закупівлю дверей</w:t>
      </w:r>
    </w:p>
    <w:p w14:paraId="5159CC02" w14:textId="786C78D0" w:rsidR="00BA4E5B" w:rsidRDefault="00BA4E5B" w:rsidP="00222713">
      <w:pPr>
        <w:pStyle w:val="a6"/>
        <w:numPr>
          <w:ilvl w:val="1"/>
          <w:numId w:val="23"/>
        </w:numPr>
        <w:ind w:left="0" w:firstLine="709"/>
      </w:pPr>
      <w:r>
        <w:t>Обумовлення оплати</w:t>
      </w:r>
    </w:p>
    <w:p w14:paraId="39291737" w14:textId="2E6ED529" w:rsidR="00BA4E5B" w:rsidRDefault="00BA4E5B" w:rsidP="00222713">
      <w:pPr>
        <w:pStyle w:val="a6"/>
        <w:numPr>
          <w:ilvl w:val="1"/>
          <w:numId w:val="23"/>
        </w:numPr>
        <w:ind w:left="0" w:firstLine="709"/>
      </w:pPr>
      <w:r>
        <w:t>Укладання договору на закупівлю</w:t>
      </w:r>
    </w:p>
    <w:p w14:paraId="6CF459BD" w14:textId="6FA46C61" w:rsidR="00BA4E5B" w:rsidRDefault="00BA4E5B" w:rsidP="00222713">
      <w:pPr>
        <w:pStyle w:val="a6"/>
        <w:numPr>
          <w:ilvl w:val="1"/>
          <w:numId w:val="23"/>
        </w:numPr>
        <w:ind w:left="0" w:firstLine="709"/>
      </w:pPr>
      <w:r>
        <w:t>Оплата закупівлі</w:t>
      </w:r>
    </w:p>
    <w:p w14:paraId="31118CF7" w14:textId="6097C6E2" w:rsidR="009F08E1" w:rsidRDefault="009F08E1" w:rsidP="009F08E1">
      <w:pPr>
        <w:pStyle w:val="a6"/>
        <w:numPr>
          <w:ilvl w:val="0"/>
          <w:numId w:val="23"/>
        </w:numPr>
      </w:pPr>
      <w:r>
        <w:t>Постачання металевих дверей</w:t>
      </w:r>
    </w:p>
    <w:p w14:paraId="11DEA9DF" w14:textId="65472A58" w:rsidR="00BA4E5B" w:rsidRDefault="00BA4E5B" w:rsidP="00222713">
      <w:pPr>
        <w:pStyle w:val="a6"/>
        <w:numPr>
          <w:ilvl w:val="1"/>
          <w:numId w:val="23"/>
        </w:numPr>
        <w:ind w:left="0" w:firstLine="709"/>
      </w:pPr>
      <w:r>
        <w:t>Доставка дверей до підприємства</w:t>
      </w:r>
    </w:p>
    <w:p w14:paraId="535AAF5D" w14:textId="7321CBB2" w:rsidR="00BA4E5B" w:rsidRDefault="00BA4E5B" w:rsidP="00222713">
      <w:pPr>
        <w:pStyle w:val="a6"/>
        <w:numPr>
          <w:ilvl w:val="1"/>
          <w:numId w:val="23"/>
        </w:numPr>
        <w:ind w:left="0" w:firstLine="709"/>
      </w:pPr>
      <w:r>
        <w:t>Приймання поставлених дверей</w:t>
      </w:r>
    </w:p>
    <w:p w14:paraId="3A8A9FD0" w14:textId="28422416" w:rsidR="00BA4E5B" w:rsidRDefault="00BA4E5B" w:rsidP="00222713">
      <w:pPr>
        <w:pStyle w:val="a6"/>
        <w:numPr>
          <w:ilvl w:val="1"/>
          <w:numId w:val="23"/>
        </w:numPr>
        <w:ind w:left="0" w:firstLine="709"/>
      </w:pPr>
      <w:r>
        <w:t>Доставка дверей до клієнта</w:t>
      </w:r>
    </w:p>
    <w:p w14:paraId="5FA53965" w14:textId="2E9AEFCA" w:rsidR="009F08E1" w:rsidRDefault="005978F1" w:rsidP="009F08E1">
      <w:pPr>
        <w:pStyle w:val="a6"/>
        <w:numPr>
          <w:ilvl w:val="0"/>
          <w:numId w:val="23"/>
        </w:numPr>
      </w:pPr>
      <w:r>
        <w:t>Виконання робіт зі встановлення дверей</w:t>
      </w:r>
    </w:p>
    <w:p w14:paraId="0C6F265A" w14:textId="4E663321" w:rsidR="00BA4E5B" w:rsidRDefault="00EA6D5D" w:rsidP="00222713">
      <w:pPr>
        <w:pStyle w:val="a6"/>
        <w:numPr>
          <w:ilvl w:val="1"/>
          <w:numId w:val="23"/>
        </w:numPr>
        <w:ind w:left="0" w:firstLine="709"/>
      </w:pPr>
      <w:r>
        <w:t>Демонтаж старої двері</w:t>
      </w:r>
    </w:p>
    <w:p w14:paraId="790BC537" w14:textId="0985F541" w:rsidR="00EA6D5D" w:rsidRDefault="00EA6D5D" w:rsidP="00222713">
      <w:pPr>
        <w:pStyle w:val="a6"/>
        <w:numPr>
          <w:ilvl w:val="1"/>
          <w:numId w:val="23"/>
        </w:numPr>
        <w:ind w:left="0" w:firstLine="709"/>
      </w:pPr>
      <w:r>
        <w:t>Підготовчі роботи отвору</w:t>
      </w:r>
    </w:p>
    <w:p w14:paraId="23E0FE3B" w14:textId="6C9F4AA4" w:rsidR="00EA6D5D" w:rsidRDefault="00EA6D5D" w:rsidP="00222713">
      <w:pPr>
        <w:pStyle w:val="a6"/>
        <w:numPr>
          <w:ilvl w:val="1"/>
          <w:numId w:val="23"/>
        </w:numPr>
        <w:ind w:left="0" w:firstLine="709"/>
      </w:pPr>
      <w:r>
        <w:lastRenderedPageBreak/>
        <w:t>Встановлення поставленої двері</w:t>
      </w:r>
    </w:p>
    <w:p w14:paraId="715F35C9" w14:textId="2153EE11" w:rsidR="00EA6D5D" w:rsidRDefault="00EA6D5D" w:rsidP="00222713">
      <w:pPr>
        <w:pStyle w:val="a6"/>
        <w:numPr>
          <w:ilvl w:val="1"/>
          <w:numId w:val="23"/>
        </w:numPr>
        <w:ind w:left="0" w:firstLine="709"/>
      </w:pPr>
      <w:r>
        <w:t>Перевірка легкості ходу дверей</w:t>
      </w:r>
    </w:p>
    <w:p w14:paraId="2BE0B414" w14:textId="6E31C84A" w:rsidR="00EA6D5D" w:rsidRDefault="00EA6D5D" w:rsidP="00222713">
      <w:pPr>
        <w:pStyle w:val="a6"/>
        <w:numPr>
          <w:ilvl w:val="1"/>
          <w:numId w:val="23"/>
        </w:numPr>
        <w:ind w:left="0" w:firstLine="709"/>
      </w:pPr>
      <w:r>
        <w:t>Перевірка роботи замків</w:t>
      </w:r>
    </w:p>
    <w:p w14:paraId="06DDAB9C" w14:textId="6FEC2771" w:rsidR="00EA6D5D" w:rsidRDefault="00EA6D5D" w:rsidP="00222713">
      <w:pPr>
        <w:pStyle w:val="a6"/>
        <w:numPr>
          <w:ilvl w:val="1"/>
          <w:numId w:val="23"/>
        </w:numPr>
        <w:ind w:left="0" w:firstLine="709"/>
      </w:pPr>
      <w:r>
        <w:t>Герметизація монтажною піною</w:t>
      </w:r>
    </w:p>
    <w:p w14:paraId="08EDEDA8" w14:textId="133B954D" w:rsidR="005978F1" w:rsidRPr="00966A54" w:rsidRDefault="005978F1" w:rsidP="009F08E1">
      <w:pPr>
        <w:pStyle w:val="a6"/>
        <w:numPr>
          <w:ilvl w:val="0"/>
          <w:numId w:val="23"/>
        </w:numPr>
      </w:pPr>
      <w:r>
        <w:t>Акти виконаних робіт</w:t>
      </w:r>
    </w:p>
    <w:p w14:paraId="7CA53B44" w14:textId="77777777" w:rsidR="00CD4024" w:rsidRPr="00CD4024" w:rsidRDefault="00CD4024" w:rsidP="00CD4024">
      <w:pPr>
        <w:rPr>
          <w:lang w:val="ru-RU"/>
        </w:rPr>
      </w:pPr>
    </w:p>
    <w:p w14:paraId="0A9ABE72" w14:textId="77777777" w:rsidR="000D5066" w:rsidRPr="00BA07A7" w:rsidRDefault="000D5066" w:rsidP="000D5066">
      <w:pPr>
        <w:pStyle w:val="af7"/>
        <w:rPr>
          <w:noProof/>
          <w:lang w:val="ru-RU"/>
        </w:rPr>
      </w:pPr>
    </w:p>
    <w:p w14:paraId="7F11C5EE" w14:textId="3A361522" w:rsidR="008023F7" w:rsidRDefault="00AB2AB2" w:rsidP="000D5066">
      <w:pPr>
        <w:pStyle w:val="af7"/>
        <w:rPr>
          <w:lang w:val="ru-RU"/>
        </w:rPr>
      </w:pPr>
      <w:r>
        <w:rPr>
          <w:noProof/>
          <w:lang w:val="ru-RU"/>
        </w:rPr>
        <w:drawing>
          <wp:inline distT="0" distB="0" distL="0" distR="0" wp14:anchorId="47D59AFC" wp14:editId="5631AD59">
            <wp:extent cx="6248400" cy="337804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101" t="18946" r="11401" b="12335"/>
                    <a:stretch/>
                  </pic:blipFill>
                  <pic:spPr bwMode="auto">
                    <a:xfrm>
                      <a:off x="0" y="0"/>
                      <a:ext cx="6261481" cy="3385114"/>
                    </a:xfrm>
                    <a:prstGeom prst="rect">
                      <a:avLst/>
                    </a:prstGeom>
                    <a:ln>
                      <a:noFill/>
                    </a:ln>
                    <a:extLst>
                      <a:ext uri="{53640926-AAD7-44D8-BBD7-CCE9431645EC}">
                        <a14:shadowObscured xmlns:a14="http://schemas.microsoft.com/office/drawing/2010/main"/>
                      </a:ext>
                    </a:extLst>
                  </pic:spPr>
                </pic:pic>
              </a:graphicData>
            </a:graphic>
          </wp:inline>
        </w:drawing>
      </w:r>
    </w:p>
    <w:p w14:paraId="73F178B2" w14:textId="4439192D" w:rsidR="000D5066" w:rsidRDefault="009F32FC" w:rsidP="000D5066">
      <w:pPr>
        <w:pStyle w:val="ab"/>
        <w:rPr>
          <w:lang w:val="ru-RU"/>
        </w:rPr>
      </w:pPr>
      <w:r>
        <w:rPr>
          <w:lang w:val="ru-RU"/>
        </w:rPr>
        <w:t>Рисунок 1.2</w:t>
      </w:r>
      <w:r w:rsidR="000D5066">
        <w:rPr>
          <w:lang w:val="ru-RU"/>
        </w:rPr>
        <w:t xml:space="preserve"> – </w:t>
      </w:r>
      <w:r w:rsidR="000D5066" w:rsidRPr="000D5066">
        <w:t>Контекстн</w:t>
      </w:r>
      <w:r w:rsidR="000D5066">
        <w:t>а діаграма</w:t>
      </w:r>
      <w:r w:rsidR="00D246E9">
        <w:t xml:space="preserve"> «Надання послуг зі встановлення металевих дверей»</w:t>
      </w:r>
      <w:r w:rsidR="000D5066">
        <w:t xml:space="preserve"> у нотації </w:t>
      </w:r>
      <w:r w:rsidR="000D5066">
        <w:rPr>
          <w:lang w:val="en-US"/>
        </w:rPr>
        <w:t>IDEF</w:t>
      </w:r>
      <w:r w:rsidR="000D5066" w:rsidRPr="000D5066">
        <w:rPr>
          <w:lang w:val="ru-RU"/>
        </w:rPr>
        <w:t>0</w:t>
      </w:r>
    </w:p>
    <w:p w14:paraId="03822878" w14:textId="77777777" w:rsidR="004F690B" w:rsidRDefault="004F690B" w:rsidP="00753AC4">
      <w:pPr>
        <w:pStyle w:val="af7"/>
        <w:rPr>
          <w:noProof/>
          <w:lang w:val="ru-RU"/>
        </w:rPr>
      </w:pPr>
    </w:p>
    <w:p w14:paraId="1A239D4A" w14:textId="4C932D89" w:rsidR="00753AC4" w:rsidRDefault="004F690B" w:rsidP="00753AC4">
      <w:pPr>
        <w:pStyle w:val="af7"/>
        <w:rPr>
          <w:lang w:val="ru-RU"/>
        </w:rPr>
      </w:pPr>
      <w:r>
        <w:rPr>
          <w:noProof/>
          <w:lang w:val="ru-RU"/>
        </w:rPr>
        <w:drawing>
          <wp:inline distT="0" distB="0" distL="0" distR="0" wp14:anchorId="4546BFA1" wp14:editId="16DA0DAC">
            <wp:extent cx="6269182" cy="341596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230" t="17418" r="11262" b="13312"/>
                    <a:stretch/>
                  </pic:blipFill>
                  <pic:spPr bwMode="auto">
                    <a:xfrm>
                      <a:off x="0" y="0"/>
                      <a:ext cx="6274440" cy="3418828"/>
                    </a:xfrm>
                    <a:prstGeom prst="rect">
                      <a:avLst/>
                    </a:prstGeom>
                    <a:ln>
                      <a:noFill/>
                    </a:ln>
                    <a:extLst>
                      <a:ext uri="{53640926-AAD7-44D8-BBD7-CCE9431645EC}">
                        <a14:shadowObscured xmlns:a14="http://schemas.microsoft.com/office/drawing/2010/main"/>
                      </a:ext>
                    </a:extLst>
                  </pic:spPr>
                </pic:pic>
              </a:graphicData>
            </a:graphic>
          </wp:inline>
        </w:drawing>
      </w:r>
    </w:p>
    <w:p w14:paraId="17525108" w14:textId="4BFB607E" w:rsidR="005D128F" w:rsidRDefault="009F32FC" w:rsidP="005D128F">
      <w:pPr>
        <w:pStyle w:val="ab"/>
      </w:pPr>
      <w:r>
        <w:t>Рисунок 1.3</w:t>
      </w:r>
      <w:r w:rsidR="00753AC4">
        <w:t xml:space="preserve"> – Декомпозиція діаграми </w:t>
      </w:r>
      <w:r w:rsidR="00753AC4" w:rsidRPr="00753AC4">
        <w:t>«Надання послуг зі встановлення м</w:t>
      </w:r>
      <w:r w:rsidR="00753AC4">
        <w:t>еталевих дверей» у нотації IDEF</w:t>
      </w:r>
      <w:r w:rsidR="00C0756A">
        <w:t>0</w:t>
      </w:r>
    </w:p>
    <w:p w14:paraId="05B1B1A5" w14:textId="77777777" w:rsidR="005D128F" w:rsidRPr="005D128F" w:rsidRDefault="005D128F" w:rsidP="005D128F"/>
    <w:p w14:paraId="6A78688A" w14:textId="1A785DE5" w:rsidR="00351F51" w:rsidRDefault="00351F51" w:rsidP="00351F51">
      <w:pPr>
        <w:pStyle w:val="ab"/>
      </w:pPr>
      <w:r>
        <w:rPr>
          <w:noProof/>
          <w:lang w:val="ru-RU"/>
        </w:rPr>
        <w:drawing>
          <wp:inline distT="0" distB="0" distL="0" distR="0" wp14:anchorId="36E55589" wp14:editId="60E7CA46">
            <wp:extent cx="6261912" cy="340129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230" t="17217" r="11036" b="13513"/>
                    <a:stretch/>
                  </pic:blipFill>
                  <pic:spPr bwMode="auto">
                    <a:xfrm>
                      <a:off x="0" y="0"/>
                      <a:ext cx="6265259" cy="3403109"/>
                    </a:xfrm>
                    <a:prstGeom prst="rect">
                      <a:avLst/>
                    </a:prstGeom>
                    <a:ln>
                      <a:noFill/>
                    </a:ln>
                    <a:extLst>
                      <a:ext uri="{53640926-AAD7-44D8-BBD7-CCE9431645EC}">
                        <a14:shadowObscured xmlns:a14="http://schemas.microsoft.com/office/drawing/2010/main"/>
                      </a:ext>
                    </a:extLst>
                  </pic:spPr>
                </pic:pic>
              </a:graphicData>
            </a:graphic>
          </wp:inline>
        </w:drawing>
      </w:r>
    </w:p>
    <w:p w14:paraId="7FE2B4EF" w14:textId="4FEA8874" w:rsidR="00351F51" w:rsidRDefault="00351F51" w:rsidP="00351F51">
      <w:pPr>
        <w:pStyle w:val="ab"/>
        <w:rPr>
          <w:lang w:val="ru-RU"/>
        </w:rPr>
      </w:pPr>
      <w:r>
        <w:t>Рисунок 1.4</w:t>
      </w:r>
      <w:r w:rsidRPr="00191673">
        <w:t xml:space="preserve"> – Декомпозиція </w:t>
      </w:r>
      <w:r>
        <w:t>роботи</w:t>
      </w:r>
      <w:r w:rsidRPr="00191673">
        <w:t xml:space="preserve"> «</w:t>
      </w:r>
      <w:r>
        <w:t>Укладання договорів на замовлення» у нотації IDEF0</w:t>
      </w:r>
    </w:p>
    <w:p w14:paraId="14260936" w14:textId="77777777" w:rsidR="00585FB8" w:rsidRDefault="00585FB8" w:rsidP="004812C0">
      <w:pPr>
        <w:pStyle w:val="af7"/>
        <w:rPr>
          <w:noProof/>
          <w:lang w:val="ru-RU"/>
        </w:rPr>
      </w:pPr>
    </w:p>
    <w:p w14:paraId="11CBECE2" w14:textId="3CEE545F" w:rsidR="00ED2F4E" w:rsidRPr="00ED2F4E" w:rsidRDefault="00585FB8" w:rsidP="004812C0">
      <w:pPr>
        <w:pStyle w:val="af7"/>
        <w:rPr>
          <w:lang w:val="ru-RU"/>
        </w:rPr>
      </w:pPr>
      <w:r>
        <w:rPr>
          <w:noProof/>
          <w:lang w:val="ru-RU"/>
        </w:rPr>
        <w:drawing>
          <wp:inline distT="0" distB="0" distL="0" distR="0" wp14:anchorId="1E27A3CB" wp14:editId="222015B0">
            <wp:extent cx="6271308" cy="3435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116" t="17217" r="11149" b="12912"/>
                    <a:stretch/>
                  </pic:blipFill>
                  <pic:spPr bwMode="auto">
                    <a:xfrm>
                      <a:off x="0" y="0"/>
                      <a:ext cx="6276156" cy="3438584"/>
                    </a:xfrm>
                    <a:prstGeom prst="rect">
                      <a:avLst/>
                    </a:prstGeom>
                    <a:ln>
                      <a:noFill/>
                    </a:ln>
                    <a:extLst>
                      <a:ext uri="{53640926-AAD7-44D8-BBD7-CCE9431645EC}">
                        <a14:shadowObscured xmlns:a14="http://schemas.microsoft.com/office/drawing/2010/main"/>
                      </a:ext>
                    </a:extLst>
                  </pic:spPr>
                </pic:pic>
              </a:graphicData>
            </a:graphic>
          </wp:inline>
        </w:drawing>
      </w:r>
    </w:p>
    <w:p w14:paraId="2E6F8EED" w14:textId="0CF8C1B0" w:rsidR="00C05B98" w:rsidRDefault="00334F9C" w:rsidP="005D128F">
      <w:pPr>
        <w:pStyle w:val="ab"/>
      </w:pPr>
      <w:r>
        <w:t>Рисунок 1.</w:t>
      </w:r>
      <w:r>
        <w:rPr>
          <w:lang w:val="ru-RU"/>
        </w:rPr>
        <w:t>5</w:t>
      </w:r>
      <w:r w:rsidRPr="00191673">
        <w:t xml:space="preserve"> – Декомпозиція </w:t>
      </w:r>
      <w:r>
        <w:t>роботи</w:t>
      </w:r>
      <w:r w:rsidRPr="00191673">
        <w:t xml:space="preserve"> «</w:t>
      </w:r>
      <w:r>
        <w:t>Укладання договорів на закупівлю дверей» у нотації IDEF0</w:t>
      </w:r>
    </w:p>
    <w:p w14:paraId="3E2B4000" w14:textId="77777777" w:rsidR="005D128F" w:rsidRPr="005D128F" w:rsidRDefault="005D128F" w:rsidP="005D128F"/>
    <w:p w14:paraId="08CAE3C2" w14:textId="4E6D0950" w:rsidR="00C05B98" w:rsidRPr="00C05B98" w:rsidRDefault="0006408E" w:rsidP="0006408E">
      <w:pPr>
        <w:pStyle w:val="af7"/>
      </w:pPr>
      <w:r>
        <w:rPr>
          <w:noProof/>
          <w:lang w:val="ru-RU"/>
        </w:rPr>
        <w:drawing>
          <wp:inline distT="0" distB="0" distL="0" distR="0" wp14:anchorId="480B16CE" wp14:editId="66624ADE">
            <wp:extent cx="6283037" cy="3505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7538" t="17017" r="11812" b="12911"/>
                    <a:stretch/>
                  </pic:blipFill>
                  <pic:spPr bwMode="auto">
                    <a:xfrm>
                      <a:off x="0" y="0"/>
                      <a:ext cx="6286185" cy="3506956"/>
                    </a:xfrm>
                    <a:prstGeom prst="rect">
                      <a:avLst/>
                    </a:prstGeom>
                    <a:ln>
                      <a:noFill/>
                    </a:ln>
                    <a:extLst>
                      <a:ext uri="{53640926-AAD7-44D8-BBD7-CCE9431645EC}">
                        <a14:shadowObscured xmlns:a14="http://schemas.microsoft.com/office/drawing/2010/main"/>
                      </a:ext>
                    </a:extLst>
                  </pic:spPr>
                </pic:pic>
              </a:graphicData>
            </a:graphic>
          </wp:inline>
        </w:drawing>
      </w:r>
    </w:p>
    <w:p w14:paraId="7361DC2C" w14:textId="6CE23353" w:rsidR="0006408E" w:rsidRDefault="0006408E" w:rsidP="0006408E">
      <w:pPr>
        <w:pStyle w:val="ab"/>
      </w:pPr>
      <w:r>
        <w:t>Рисунок 1.6</w:t>
      </w:r>
      <w:r w:rsidRPr="00191673">
        <w:t xml:space="preserve"> – Декомпозиція </w:t>
      </w:r>
      <w:r>
        <w:t>роботи</w:t>
      </w:r>
      <w:r w:rsidRPr="00191673">
        <w:t xml:space="preserve"> «</w:t>
      </w:r>
      <w:r>
        <w:t>Постачання металевих дверей» у нотації IDEF0</w:t>
      </w:r>
    </w:p>
    <w:p w14:paraId="06C7C231" w14:textId="77777777" w:rsidR="006341F8" w:rsidRDefault="006341F8" w:rsidP="006341F8"/>
    <w:p w14:paraId="38718B6C" w14:textId="70532DE9" w:rsidR="006341F8" w:rsidRPr="006341F8" w:rsidRDefault="006341F8" w:rsidP="006341F8">
      <w:pPr>
        <w:pStyle w:val="af7"/>
      </w:pPr>
      <w:r>
        <w:rPr>
          <w:noProof/>
          <w:lang w:val="ru-RU"/>
        </w:rPr>
        <w:lastRenderedPageBreak/>
        <w:drawing>
          <wp:inline distT="0" distB="0" distL="0" distR="0" wp14:anchorId="4215317D" wp14:editId="50D7BA64">
            <wp:extent cx="6269182" cy="347061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793" t="17017" r="11824" b="13713"/>
                    <a:stretch/>
                  </pic:blipFill>
                  <pic:spPr bwMode="auto">
                    <a:xfrm>
                      <a:off x="0" y="0"/>
                      <a:ext cx="6273422" cy="3472966"/>
                    </a:xfrm>
                    <a:prstGeom prst="rect">
                      <a:avLst/>
                    </a:prstGeom>
                    <a:ln>
                      <a:noFill/>
                    </a:ln>
                    <a:extLst>
                      <a:ext uri="{53640926-AAD7-44D8-BBD7-CCE9431645EC}">
                        <a14:shadowObscured xmlns:a14="http://schemas.microsoft.com/office/drawing/2010/main"/>
                      </a:ext>
                    </a:extLst>
                  </pic:spPr>
                </pic:pic>
              </a:graphicData>
            </a:graphic>
          </wp:inline>
        </w:drawing>
      </w:r>
    </w:p>
    <w:p w14:paraId="4C28ACEA" w14:textId="5416A188" w:rsidR="006341F8" w:rsidRPr="001C2788" w:rsidRDefault="006341F8" w:rsidP="006341F8">
      <w:pPr>
        <w:pStyle w:val="ab"/>
        <w:rPr>
          <w:lang w:val="ru-RU"/>
        </w:rPr>
      </w:pPr>
      <w:r>
        <w:t>Рисунок 1.7</w:t>
      </w:r>
      <w:r w:rsidRPr="00191673">
        <w:t xml:space="preserve"> – Декомпозиція </w:t>
      </w:r>
      <w:r>
        <w:t>роботи</w:t>
      </w:r>
      <w:r w:rsidRPr="00191673">
        <w:t xml:space="preserve"> «</w:t>
      </w:r>
      <w:r>
        <w:t>Виконання робіт зі встановлення металевих дверей» у нотації IDEF0</w:t>
      </w:r>
    </w:p>
    <w:p w14:paraId="6340AFB5" w14:textId="77777777" w:rsidR="00BD4561" w:rsidRPr="001C2788" w:rsidRDefault="00BD4561" w:rsidP="00BD4561">
      <w:pPr>
        <w:rPr>
          <w:lang w:val="ru-RU"/>
        </w:rPr>
      </w:pPr>
    </w:p>
    <w:p w14:paraId="43A19E0D" w14:textId="5F759892" w:rsidR="00BD4561" w:rsidRDefault="00BD4561" w:rsidP="00BD4561">
      <w:pPr>
        <w:pStyle w:val="af7"/>
        <w:rPr>
          <w:lang w:val="en-US"/>
        </w:rPr>
      </w:pPr>
      <w:r>
        <w:rPr>
          <w:noProof/>
          <w:lang w:val="ru-RU"/>
        </w:rPr>
        <w:drawing>
          <wp:inline distT="0" distB="0" distL="0" distR="0" wp14:anchorId="3D6AFFC4" wp14:editId="7E33C627">
            <wp:extent cx="6275700" cy="10113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9006" t="23824" r="1334" b="53353"/>
                    <a:stretch/>
                  </pic:blipFill>
                  <pic:spPr bwMode="auto">
                    <a:xfrm>
                      <a:off x="0" y="0"/>
                      <a:ext cx="6284151" cy="1012744"/>
                    </a:xfrm>
                    <a:prstGeom prst="rect">
                      <a:avLst/>
                    </a:prstGeom>
                    <a:ln>
                      <a:noFill/>
                    </a:ln>
                    <a:extLst>
                      <a:ext uri="{53640926-AAD7-44D8-BBD7-CCE9431645EC}">
                        <a14:shadowObscured xmlns:a14="http://schemas.microsoft.com/office/drawing/2010/main"/>
                      </a:ext>
                    </a:extLst>
                  </pic:spPr>
                </pic:pic>
              </a:graphicData>
            </a:graphic>
          </wp:inline>
        </w:drawing>
      </w:r>
    </w:p>
    <w:p w14:paraId="2345C1CD" w14:textId="40CE1033" w:rsidR="00BD4561" w:rsidRDefault="00BD4561" w:rsidP="00BD4561">
      <w:pPr>
        <w:pStyle w:val="ab"/>
      </w:pPr>
      <w:r>
        <w:t>Рисунок 1.8 – Діаграма дерева вузлів</w:t>
      </w:r>
    </w:p>
    <w:p w14:paraId="3C505D5A" w14:textId="77777777" w:rsidR="00BD4561" w:rsidRDefault="00BD4561" w:rsidP="00BD4561"/>
    <w:p w14:paraId="721A23F4" w14:textId="07F5E86A" w:rsidR="00BD4561" w:rsidRDefault="00BD4561" w:rsidP="00BD4561">
      <w:pPr>
        <w:pStyle w:val="3"/>
      </w:pPr>
      <w:bookmarkStart w:id="14" w:name="_Toc106856206"/>
      <w:r>
        <w:t>1.2.2 Аналіз недоліків існуючої бізнес-моделі</w:t>
      </w:r>
      <w:bookmarkEnd w:id="14"/>
    </w:p>
    <w:p w14:paraId="73CC9D2C" w14:textId="4B3FF852" w:rsidR="00656C2E" w:rsidRDefault="008E7B25" w:rsidP="00BD4561">
      <w:r>
        <w:t>В існуючій бізнес-моделі не зрозуміло, звідки до підприємства надходять замовлення</w:t>
      </w:r>
      <w:r>
        <w:rPr>
          <w:lang w:val="ru-RU"/>
        </w:rPr>
        <w:t xml:space="preserve"> </w:t>
      </w:r>
      <w:r w:rsidRPr="008E7B25">
        <w:t>від клієнтів.</w:t>
      </w:r>
      <w:r>
        <w:t xml:space="preserve"> Розповсюдженням</w:t>
      </w:r>
      <w:r w:rsidR="00CC0CBB">
        <w:t xml:space="preserve"> реклами</w:t>
      </w:r>
      <w:r>
        <w:t xml:space="preserve"> </w:t>
      </w:r>
      <w:proofErr w:type="spellStart"/>
      <w:r w:rsidR="00CC0CBB">
        <w:t>надаваємих</w:t>
      </w:r>
      <w:proofErr w:type="spellEnd"/>
      <w:r w:rsidR="00CC0CBB">
        <w:t xml:space="preserve"> підприємством послуг займається рекламний відділ у співпраці з </w:t>
      </w:r>
      <w:r w:rsidR="00CC0CBB">
        <w:rPr>
          <w:lang w:val="en-US"/>
        </w:rPr>
        <w:t>IT</w:t>
      </w:r>
      <w:r w:rsidR="00CC0CBB" w:rsidRPr="00CC0CBB">
        <w:t>-</w:t>
      </w:r>
      <w:r w:rsidR="00CC0CBB">
        <w:t xml:space="preserve">відділом. Рекламу для залучення </w:t>
      </w:r>
      <w:r w:rsidR="00570810">
        <w:t xml:space="preserve">клієнтів розміщують на веб-сайті компанії, у соціальних мережах та на біл-бордах. </w:t>
      </w:r>
      <w:r w:rsidR="00590703">
        <w:t xml:space="preserve">Розробкою та підтримкою веб-сайту займаються програмісти з </w:t>
      </w:r>
      <w:r w:rsidR="00590703">
        <w:rPr>
          <w:lang w:val="en-US"/>
        </w:rPr>
        <w:t>IT</w:t>
      </w:r>
      <w:r w:rsidR="00590703" w:rsidRPr="00590703">
        <w:t>-</w:t>
      </w:r>
      <w:r w:rsidR="00590703">
        <w:t>відділу.</w:t>
      </w:r>
      <w:r w:rsidR="00242651">
        <w:t xml:space="preserve"> Бізнес-процесів, які б описували діяльність цих підрозділів, у моделі немає, тому їх слід додати.</w:t>
      </w:r>
    </w:p>
    <w:p w14:paraId="6A7F664C" w14:textId="1F1FAD16" w:rsidR="00656C2E" w:rsidRDefault="00656C2E" w:rsidP="00BD4561">
      <w:r>
        <w:t>Наступним недоліком цієї бізнес-системи є б</w:t>
      </w:r>
      <w:r w:rsidR="002E2D83">
        <w:t>ізнес-процеси робіт «Укладання договорів на замовлення» та «Укладання договорів на закупівлю дверей»</w:t>
      </w:r>
      <w:r>
        <w:t xml:space="preserve">, які </w:t>
      </w:r>
      <w:r w:rsidR="002E2D83">
        <w:lastRenderedPageBreak/>
        <w:t xml:space="preserve">дублюються, що є ознакою неефективної діяльності підприємства. </w:t>
      </w:r>
      <w:r w:rsidR="006A0E7D">
        <w:t>Бізнес-процеси роботи</w:t>
      </w:r>
      <w:r w:rsidR="002E2D83">
        <w:t xml:space="preserve"> «Укладання договорів на закупівлю дверей» варто </w:t>
      </w:r>
      <w:r w:rsidR="006A0E7D">
        <w:t>змінити, а саму роботу розмістити</w:t>
      </w:r>
      <w:r w:rsidR="002E2D83">
        <w:t xml:space="preserve"> в декомпозиції роботи «Постачання металевих дверей», так як укладання договорів</w:t>
      </w:r>
      <w:r w:rsidR="006A0E7D">
        <w:t xml:space="preserve"> на закупівлю</w:t>
      </w:r>
      <w:r w:rsidR="002E2D83">
        <w:t xml:space="preserve"> передує виконанню робіт з постачання</w:t>
      </w:r>
      <w:r w:rsidR="006A0E7D">
        <w:t>.</w:t>
      </w:r>
    </w:p>
    <w:p w14:paraId="7FE1DD4E" w14:textId="586981CE" w:rsidR="00BD4561" w:rsidRDefault="00656C2E" w:rsidP="00BD4561">
      <w:r>
        <w:t>Роботу «Акти виконаних робіт» слід розмістити в декомпозиції роботи «Виконання робіт зі встановлення металевих дверей», оскільки складання цих актів є завершальним процесом, що підтверджує результат</w:t>
      </w:r>
      <w:r w:rsidR="000879AE">
        <w:t>и</w:t>
      </w:r>
      <w:r>
        <w:t xml:space="preserve"> наданих підприємством послуг, є додатками до договорів з клієнтами, та тому, що цей бізнес-процес не розбивається на більш дрібні, бо сам є завершальним.</w:t>
      </w:r>
    </w:p>
    <w:p w14:paraId="5DD50EA3" w14:textId="25A49CB3" w:rsidR="00374737" w:rsidRPr="001C2788" w:rsidRDefault="00374737" w:rsidP="00BD4561">
      <w:pPr>
        <w:rPr>
          <w:lang w:val="ru-RU"/>
        </w:rPr>
      </w:pPr>
      <w:r>
        <w:t>Отже, бізнес-система комплексу моделей «ЯК Є» має багато недоліків: до неї включені не всі бізнес-процеси підприємства, деякі з них дублюються та розташовані не на тих рівнях декомпозиції робіт, та як наслідок: організація роботи в підприємстві є неефективною. Існуюча структура організації бізнесу потребує глибоких змін для ліквідації описаних вище недоліків.</w:t>
      </w:r>
    </w:p>
    <w:p w14:paraId="77199A13" w14:textId="452D248E" w:rsidR="001C2788" w:rsidRDefault="001C2788" w:rsidP="001C2788">
      <w:pPr>
        <w:pStyle w:val="3"/>
      </w:pPr>
      <w:bookmarkStart w:id="15" w:name="_Toc106856207"/>
      <w:r w:rsidRPr="001C2788">
        <w:t>1.2.3 Побудова комплексу моделей «ЯК ПОВИННО БУТИ»</w:t>
      </w:r>
      <w:bookmarkEnd w:id="15"/>
    </w:p>
    <w:p w14:paraId="79ABE813" w14:textId="69437151" w:rsidR="0046535E" w:rsidRDefault="0046535E" w:rsidP="0046535E">
      <w:r>
        <w:t>Нижче наведено фрагмент бізнес-процесу, пов’язаного з діяльністю підприємства,</w:t>
      </w:r>
      <w:r w:rsidR="0063176A">
        <w:t xml:space="preserve"> що займається</w:t>
      </w:r>
      <w:r>
        <w:t xml:space="preserve"> встановлення</w:t>
      </w:r>
      <w:r w:rsidR="0063176A">
        <w:t>м</w:t>
      </w:r>
      <w:r>
        <w:t xml:space="preserve"> металевих дверей:</w:t>
      </w:r>
    </w:p>
    <w:p w14:paraId="41FAA5BD" w14:textId="7A059BE7" w:rsidR="00222713" w:rsidRDefault="00222713" w:rsidP="00222713">
      <w:pPr>
        <w:pStyle w:val="a6"/>
        <w:numPr>
          <w:ilvl w:val="0"/>
          <w:numId w:val="24"/>
        </w:numPr>
      </w:pPr>
      <w:r>
        <w:t>Розповсюдження реклами</w:t>
      </w:r>
    </w:p>
    <w:p w14:paraId="47B5267E" w14:textId="7CB71DEA" w:rsidR="00222713" w:rsidRDefault="00222713" w:rsidP="00222713">
      <w:pPr>
        <w:pStyle w:val="a6"/>
        <w:numPr>
          <w:ilvl w:val="1"/>
          <w:numId w:val="24"/>
        </w:numPr>
        <w:ind w:left="0" w:firstLine="709"/>
      </w:pPr>
      <w:r>
        <w:t>Формування бренду підприємства</w:t>
      </w:r>
    </w:p>
    <w:p w14:paraId="681B5C77" w14:textId="4B3E4288" w:rsidR="00222713" w:rsidRDefault="00222713" w:rsidP="00222713">
      <w:pPr>
        <w:pStyle w:val="a6"/>
        <w:numPr>
          <w:ilvl w:val="2"/>
          <w:numId w:val="24"/>
        </w:numPr>
        <w:ind w:left="0" w:firstLine="1418"/>
      </w:pPr>
      <w:r>
        <w:t>Аналіз продуктів конкурентів</w:t>
      </w:r>
    </w:p>
    <w:p w14:paraId="0858A1A7" w14:textId="0E47D626" w:rsidR="00222713" w:rsidRDefault="00222713" w:rsidP="00222713">
      <w:pPr>
        <w:pStyle w:val="a6"/>
        <w:numPr>
          <w:ilvl w:val="2"/>
          <w:numId w:val="24"/>
        </w:numPr>
        <w:ind w:left="1418" w:firstLine="0"/>
      </w:pPr>
      <w:r>
        <w:t>Створення назви підприємства</w:t>
      </w:r>
    </w:p>
    <w:p w14:paraId="2FCE094F" w14:textId="483F927C" w:rsidR="00222713" w:rsidRDefault="00222713" w:rsidP="00222713">
      <w:pPr>
        <w:pStyle w:val="a6"/>
        <w:numPr>
          <w:ilvl w:val="2"/>
          <w:numId w:val="24"/>
        </w:numPr>
        <w:ind w:left="1418" w:firstLine="0"/>
      </w:pPr>
      <w:r>
        <w:t>Створення торгової марки підприємства</w:t>
      </w:r>
    </w:p>
    <w:p w14:paraId="1351E80A" w14:textId="3944EFBF" w:rsidR="00222713" w:rsidRDefault="00222713" w:rsidP="00222713">
      <w:pPr>
        <w:pStyle w:val="a6"/>
        <w:numPr>
          <w:ilvl w:val="2"/>
          <w:numId w:val="24"/>
        </w:numPr>
        <w:ind w:left="1418" w:firstLine="0"/>
      </w:pPr>
      <w:r>
        <w:t>Розробка і підтримка веб-сайту підприємства</w:t>
      </w:r>
    </w:p>
    <w:p w14:paraId="0B9279A8" w14:textId="643308BC" w:rsidR="00222713" w:rsidRDefault="00222713" w:rsidP="00222713">
      <w:pPr>
        <w:pStyle w:val="a6"/>
        <w:numPr>
          <w:ilvl w:val="1"/>
          <w:numId w:val="24"/>
        </w:numPr>
        <w:ind w:left="0" w:firstLine="709"/>
      </w:pPr>
      <w:r>
        <w:t>Створення рекламного контенту</w:t>
      </w:r>
    </w:p>
    <w:p w14:paraId="0D51D942" w14:textId="354B45AD" w:rsidR="00222713" w:rsidRDefault="00222713" w:rsidP="00222713">
      <w:pPr>
        <w:pStyle w:val="a6"/>
        <w:numPr>
          <w:ilvl w:val="1"/>
          <w:numId w:val="24"/>
        </w:numPr>
        <w:ind w:left="0" w:firstLine="709"/>
      </w:pPr>
      <w:r>
        <w:t>Розміщення реклами</w:t>
      </w:r>
    </w:p>
    <w:p w14:paraId="4FCAE1F5" w14:textId="4B7BA7E2" w:rsidR="00222713" w:rsidRDefault="00222713" w:rsidP="00222713">
      <w:pPr>
        <w:pStyle w:val="a6"/>
        <w:numPr>
          <w:ilvl w:val="2"/>
          <w:numId w:val="24"/>
        </w:numPr>
        <w:ind w:left="0" w:firstLine="1418"/>
      </w:pPr>
      <w:r>
        <w:t>Аналіз особливостей розміщення реклами на різних майданчиках</w:t>
      </w:r>
    </w:p>
    <w:p w14:paraId="3B1FBBFD" w14:textId="1AF8601E" w:rsidR="00222713" w:rsidRDefault="009B159F" w:rsidP="00222713">
      <w:pPr>
        <w:pStyle w:val="a6"/>
        <w:numPr>
          <w:ilvl w:val="2"/>
          <w:numId w:val="24"/>
        </w:numPr>
        <w:ind w:left="0" w:firstLine="1418"/>
      </w:pPr>
      <w:r>
        <w:t>Розміщення реклами на веб-сайті підприємства</w:t>
      </w:r>
    </w:p>
    <w:p w14:paraId="1C12DEC1" w14:textId="52607754" w:rsidR="009B159F" w:rsidRDefault="009B159F" w:rsidP="00222713">
      <w:pPr>
        <w:pStyle w:val="a6"/>
        <w:numPr>
          <w:ilvl w:val="2"/>
          <w:numId w:val="24"/>
        </w:numPr>
        <w:ind w:left="0" w:firstLine="1418"/>
      </w:pPr>
      <w:r>
        <w:t>Розміщення реклами у соціальних мережах</w:t>
      </w:r>
    </w:p>
    <w:p w14:paraId="1808676F" w14:textId="2063B7B0" w:rsidR="00222713" w:rsidRDefault="009B159F" w:rsidP="00CD60B2">
      <w:pPr>
        <w:pStyle w:val="a6"/>
        <w:numPr>
          <w:ilvl w:val="2"/>
          <w:numId w:val="24"/>
        </w:numPr>
        <w:ind w:left="0" w:firstLine="1418"/>
      </w:pPr>
      <w:r>
        <w:t>Розміщення реклами на біл-бордах містах</w:t>
      </w:r>
    </w:p>
    <w:p w14:paraId="1574D87B" w14:textId="5FB08EB0" w:rsidR="00222713" w:rsidRDefault="00222713" w:rsidP="00222713">
      <w:pPr>
        <w:pStyle w:val="a6"/>
        <w:numPr>
          <w:ilvl w:val="0"/>
          <w:numId w:val="24"/>
        </w:numPr>
      </w:pPr>
      <w:r>
        <w:lastRenderedPageBreak/>
        <w:t xml:space="preserve">Укладання договорів на </w:t>
      </w:r>
      <w:r w:rsidR="00CD60B2">
        <w:t>замовлення</w:t>
      </w:r>
    </w:p>
    <w:p w14:paraId="3EA1A147" w14:textId="29A23663" w:rsidR="00222713" w:rsidRDefault="007D574C" w:rsidP="007D574C">
      <w:pPr>
        <w:pStyle w:val="a6"/>
        <w:numPr>
          <w:ilvl w:val="1"/>
          <w:numId w:val="24"/>
        </w:numPr>
        <w:ind w:left="0" w:firstLine="709"/>
      </w:pPr>
      <w:r>
        <w:t xml:space="preserve">Узгодження </w:t>
      </w:r>
      <w:proofErr w:type="spellStart"/>
      <w:r>
        <w:t>надаваємих</w:t>
      </w:r>
      <w:proofErr w:type="spellEnd"/>
      <w:r>
        <w:t xml:space="preserve"> послуг</w:t>
      </w:r>
    </w:p>
    <w:p w14:paraId="4F9F3432" w14:textId="6366C5C2" w:rsidR="007D574C" w:rsidRDefault="007D574C" w:rsidP="007D574C">
      <w:pPr>
        <w:pStyle w:val="a6"/>
        <w:numPr>
          <w:ilvl w:val="2"/>
          <w:numId w:val="24"/>
        </w:numPr>
        <w:ind w:left="0" w:firstLine="1418"/>
      </w:pPr>
      <w:r>
        <w:t>Первинний огляд приміщення</w:t>
      </w:r>
    </w:p>
    <w:p w14:paraId="03A81CD5" w14:textId="2BE5FC2A" w:rsidR="007D574C" w:rsidRDefault="007D574C" w:rsidP="007D574C">
      <w:pPr>
        <w:pStyle w:val="a6"/>
        <w:numPr>
          <w:ilvl w:val="2"/>
          <w:numId w:val="24"/>
        </w:numPr>
        <w:ind w:left="0" w:firstLine="1418"/>
      </w:pPr>
      <w:r>
        <w:t>Вимірювання дверних отворів</w:t>
      </w:r>
    </w:p>
    <w:p w14:paraId="1AFE6143" w14:textId="1F3F0D56" w:rsidR="007D574C" w:rsidRDefault="007D574C" w:rsidP="007D574C">
      <w:pPr>
        <w:pStyle w:val="a6"/>
        <w:numPr>
          <w:ilvl w:val="2"/>
          <w:numId w:val="24"/>
        </w:numPr>
        <w:ind w:left="0" w:firstLine="1418"/>
      </w:pPr>
      <w:r>
        <w:t>Узгодження типу встановлюваних дверей</w:t>
      </w:r>
    </w:p>
    <w:p w14:paraId="0F753A02" w14:textId="531CD96F" w:rsidR="007D574C" w:rsidRDefault="007D574C" w:rsidP="007D574C">
      <w:pPr>
        <w:pStyle w:val="a6"/>
        <w:numPr>
          <w:ilvl w:val="2"/>
          <w:numId w:val="24"/>
        </w:numPr>
        <w:ind w:left="0" w:firstLine="1418"/>
      </w:pPr>
      <w:r>
        <w:t>Узгодження фурнітури</w:t>
      </w:r>
    </w:p>
    <w:p w14:paraId="07B558D0" w14:textId="1C854549" w:rsidR="007D574C" w:rsidRDefault="007D574C" w:rsidP="007D574C">
      <w:pPr>
        <w:pStyle w:val="a6"/>
        <w:numPr>
          <w:ilvl w:val="2"/>
          <w:numId w:val="24"/>
        </w:numPr>
        <w:ind w:left="0" w:firstLine="1418"/>
      </w:pPr>
      <w:r>
        <w:t>Узгодження додаткових послуг</w:t>
      </w:r>
    </w:p>
    <w:p w14:paraId="4D7F023A" w14:textId="4B262D2A" w:rsidR="007D574C" w:rsidRDefault="007D574C" w:rsidP="007D574C">
      <w:pPr>
        <w:pStyle w:val="a6"/>
        <w:numPr>
          <w:ilvl w:val="2"/>
          <w:numId w:val="24"/>
        </w:numPr>
        <w:ind w:left="0" w:firstLine="1418"/>
      </w:pPr>
      <w:r>
        <w:t>Обумовлення обсягів виконуваних робіт</w:t>
      </w:r>
    </w:p>
    <w:p w14:paraId="3C8EBE45" w14:textId="0CB52B3F" w:rsidR="007D574C" w:rsidRDefault="007D574C" w:rsidP="007D574C">
      <w:pPr>
        <w:pStyle w:val="a6"/>
        <w:numPr>
          <w:ilvl w:val="2"/>
          <w:numId w:val="24"/>
        </w:numPr>
        <w:ind w:left="0" w:firstLine="1418"/>
      </w:pPr>
      <w:r>
        <w:t>Обумовлення термінів виконання робіт</w:t>
      </w:r>
    </w:p>
    <w:p w14:paraId="59B4FC47" w14:textId="6CA4C92C" w:rsidR="00222713" w:rsidRPr="0080072C" w:rsidRDefault="0080072C" w:rsidP="00222713">
      <w:pPr>
        <w:pStyle w:val="a6"/>
        <w:numPr>
          <w:ilvl w:val="1"/>
          <w:numId w:val="24"/>
        </w:numPr>
        <w:ind w:left="709" w:firstLine="0"/>
      </w:pPr>
      <w:r>
        <w:t>Узгодження оплати послуг</w:t>
      </w:r>
    </w:p>
    <w:p w14:paraId="08C67D6C" w14:textId="2606E008" w:rsidR="0080072C" w:rsidRDefault="0080072C" w:rsidP="0080072C">
      <w:pPr>
        <w:pStyle w:val="a6"/>
        <w:numPr>
          <w:ilvl w:val="2"/>
          <w:numId w:val="24"/>
        </w:numPr>
        <w:ind w:left="0" w:firstLine="1418"/>
      </w:pPr>
      <w:r>
        <w:t>Узгодження цін</w:t>
      </w:r>
    </w:p>
    <w:p w14:paraId="66ADA396" w14:textId="25D663FB" w:rsidR="0080072C" w:rsidRDefault="0080072C" w:rsidP="0080072C">
      <w:pPr>
        <w:pStyle w:val="a6"/>
        <w:numPr>
          <w:ilvl w:val="2"/>
          <w:numId w:val="24"/>
        </w:numPr>
        <w:ind w:left="0" w:firstLine="1418"/>
      </w:pPr>
      <w:r>
        <w:t>Узгодження форми оплати</w:t>
      </w:r>
    </w:p>
    <w:p w14:paraId="0F14A3A3" w14:textId="5107E9EA" w:rsidR="0080072C" w:rsidRPr="0080072C" w:rsidRDefault="0080072C" w:rsidP="0080072C">
      <w:pPr>
        <w:pStyle w:val="a6"/>
        <w:numPr>
          <w:ilvl w:val="2"/>
          <w:numId w:val="24"/>
        </w:numPr>
        <w:ind w:left="0" w:firstLine="1418"/>
      </w:pPr>
      <w:r>
        <w:t>Узгодження термінів оплати</w:t>
      </w:r>
    </w:p>
    <w:p w14:paraId="0F3F27AE" w14:textId="674415B7" w:rsidR="00222713" w:rsidRDefault="00222713" w:rsidP="00222713">
      <w:pPr>
        <w:pStyle w:val="a6"/>
        <w:numPr>
          <w:ilvl w:val="1"/>
          <w:numId w:val="24"/>
        </w:numPr>
        <w:ind w:left="709" w:firstLine="0"/>
      </w:pPr>
      <w:r>
        <w:t>Укладання договору на за</w:t>
      </w:r>
      <w:r w:rsidR="0080072C">
        <w:t>мовлення</w:t>
      </w:r>
    </w:p>
    <w:p w14:paraId="04E209AB" w14:textId="611FC550" w:rsidR="00222713" w:rsidRDefault="00222713" w:rsidP="00222713">
      <w:pPr>
        <w:pStyle w:val="a6"/>
        <w:numPr>
          <w:ilvl w:val="1"/>
          <w:numId w:val="24"/>
        </w:numPr>
        <w:ind w:left="709" w:firstLine="0"/>
      </w:pPr>
      <w:r>
        <w:t>Оплата за</w:t>
      </w:r>
      <w:r w:rsidR="0080072C">
        <w:t>мовлення</w:t>
      </w:r>
    </w:p>
    <w:p w14:paraId="794181DC" w14:textId="77CE9E5E" w:rsidR="0080072C" w:rsidRDefault="0080072C" w:rsidP="0080072C">
      <w:pPr>
        <w:pStyle w:val="a6"/>
        <w:numPr>
          <w:ilvl w:val="2"/>
          <w:numId w:val="24"/>
        </w:numPr>
        <w:ind w:left="0" w:firstLine="1418"/>
      </w:pPr>
      <w:r>
        <w:t>Повна оплата замовлення</w:t>
      </w:r>
    </w:p>
    <w:p w14:paraId="0BC74A72" w14:textId="0F9F9FFB" w:rsidR="0080072C" w:rsidRDefault="0080072C" w:rsidP="0080072C">
      <w:pPr>
        <w:pStyle w:val="a6"/>
        <w:numPr>
          <w:ilvl w:val="2"/>
          <w:numId w:val="24"/>
        </w:numPr>
        <w:ind w:left="0" w:firstLine="1418"/>
      </w:pPr>
      <w:r>
        <w:t>Часткова оплата замовлення</w:t>
      </w:r>
    </w:p>
    <w:p w14:paraId="04FD973D" w14:textId="353A2715" w:rsidR="0080072C" w:rsidRDefault="0080072C" w:rsidP="0080072C">
      <w:pPr>
        <w:pStyle w:val="a6"/>
        <w:numPr>
          <w:ilvl w:val="2"/>
          <w:numId w:val="24"/>
        </w:numPr>
        <w:ind w:left="0" w:firstLine="1418"/>
      </w:pPr>
      <w:r>
        <w:t>Видача гарантійного документу про подальшу оплату</w:t>
      </w:r>
    </w:p>
    <w:p w14:paraId="6E999539" w14:textId="77777777" w:rsidR="00222713" w:rsidRDefault="00222713" w:rsidP="00222713">
      <w:pPr>
        <w:pStyle w:val="a6"/>
        <w:numPr>
          <w:ilvl w:val="0"/>
          <w:numId w:val="24"/>
        </w:numPr>
      </w:pPr>
      <w:r>
        <w:t>Постачання металевих дверей</w:t>
      </w:r>
    </w:p>
    <w:p w14:paraId="14FE9D14" w14:textId="3BE92539" w:rsidR="00222713" w:rsidRDefault="001322F2" w:rsidP="00222713">
      <w:pPr>
        <w:pStyle w:val="a6"/>
        <w:numPr>
          <w:ilvl w:val="1"/>
          <w:numId w:val="24"/>
        </w:numPr>
        <w:ind w:left="709" w:firstLine="0"/>
      </w:pPr>
      <w:r>
        <w:t xml:space="preserve">Формування замовлення </w:t>
      </w:r>
      <w:r w:rsidR="00195336">
        <w:t>на закупівлю дверей</w:t>
      </w:r>
    </w:p>
    <w:p w14:paraId="160AEB14" w14:textId="1F465D02" w:rsidR="00195336" w:rsidRDefault="00195336" w:rsidP="00195336">
      <w:pPr>
        <w:pStyle w:val="a6"/>
        <w:numPr>
          <w:ilvl w:val="2"/>
          <w:numId w:val="24"/>
        </w:numPr>
        <w:ind w:left="0" w:firstLine="1418"/>
      </w:pPr>
      <w:r>
        <w:t xml:space="preserve">Визначення номенклатури </w:t>
      </w:r>
      <w:proofErr w:type="spellStart"/>
      <w:r>
        <w:t>замовлюваних</w:t>
      </w:r>
      <w:proofErr w:type="spellEnd"/>
      <w:r>
        <w:t xml:space="preserve"> дверей</w:t>
      </w:r>
    </w:p>
    <w:p w14:paraId="08159C3E" w14:textId="26470D8E" w:rsidR="00195336" w:rsidRDefault="00195336" w:rsidP="00195336">
      <w:pPr>
        <w:pStyle w:val="a6"/>
        <w:numPr>
          <w:ilvl w:val="2"/>
          <w:numId w:val="24"/>
        </w:numPr>
        <w:ind w:left="0" w:firstLine="1418"/>
      </w:pPr>
      <w:r>
        <w:t>Визначення списку постачальників</w:t>
      </w:r>
    </w:p>
    <w:p w14:paraId="434AC3D1" w14:textId="623286A0" w:rsidR="00195336" w:rsidRDefault="00195336" w:rsidP="00195336">
      <w:pPr>
        <w:pStyle w:val="a6"/>
        <w:numPr>
          <w:ilvl w:val="2"/>
          <w:numId w:val="24"/>
        </w:numPr>
        <w:ind w:left="0" w:firstLine="1418"/>
      </w:pPr>
      <w:r>
        <w:t xml:space="preserve">Аналіз </w:t>
      </w:r>
      <w:proofErr w:type="spellStart"/>
      <w:r>
        <w:t>прайс-листів</w:t>
      </w:r>
      <w:proofErr w:type="spellEnd"/>
    </w:p>
    <w:p w14:paraId="3C77FD05" w14:textId="7681A3A0" w:rsidR="00195336" w:rsidRDefault="00195336" w:rsidP="00195336">
      <w:pPr>
        <w:pStyle w:val="a6"/>
        <w:numPr>
          <w:ilvl w:val="2"/>
          <w:numId w:val="24"/>
        </w:numPr>
        <w:ind w:left="0" w:firstLine="1418"/>
      </w:pPr>
      <w:r>
        <w:t>Аналіз термінів поставки</w:t>
      </w:r>
    </w:p>
    <w:p w14:paraId="51DF16FC" w14:textId="097E12D7" w:rsidR="00195336" w:rsidRDefault="00195336" w:rsidP="00195336">
      <w:pPr>
        <w:pStyle w:val="a6"/>
        <w:numPr>
          <w:ilvl w:val="2"/>
          <w:numId w:val="24"/>
        </w:numPr>
        <w:ind w:left="0" w:firstLine="1418"/>
      </w:pPr>
      <w:r>
        <w:t>Вибір постачальника</w:t>
      </w:r>
    </w:p>
    <w:p w14:paraId="516E2494" w14:textId="0E1535E8" w:rsidR="00195336" w:rsidRDefault="00195336" w:rsidP="00195336">
      <w:pPr>
        <w:pStyle w:val="a6"/>
        <w:numPr>
          <w:ilvl w:val="2"/>
          <w:numId w:val="24"/>
        </w:numPr>
        <w:ind w:left="0" w:firstLine="1418"/>
      </w:pPr>
      <w:r>
        <w:t>Відправлення даних замовлення</w:t>
      </w:r>
    </w:p>
    <w:p w14:paraId="1DB0435E" w14:textId="4AFEC372" w:rsidR="00195336" w:rsidRDefault="00195336" w:rsidP="00195336">
      <w:pPr>
        <w:pStyle w:val="a6"/>
        <w:numPr>
          <w:ilvl w:val="2"/>
          <w:numId w:val="24"/>
        </w:numPr>
        <w:ind w:left="0" w:firstLine="1418"/>
      </w:pPr>
      <w:r>
        <w:t>Одержання підтвердження замовлення</w:t>
      </w:r>
    </w:p>
    <w:p w14:paraId="06DCB500" w14:textId="1040B33B" w:rsidR="00222713" w:rsidRDefault="00F5637A" w:rsidP="00222713">
      <w:pPr>
        <w:pStyle w:val="a6"/>
        <w:numPr>
          <w:ilvl w:val="1"/>
          <w:numId w:val="24"/>
        </w:numPr>
        <w:ind w:left="709" w:firstLine="0"/>
      </w:pPr>
      <w:r>
        <w:t>Узгодження термінів поставки і форми оплати</w:t>
      </w:r>
    </w:p>
    <w:p w14:paraId="13C8CD92" w14:textId="63B77A28" w:rsidR="00C736E8" w:rsidRDefault="00C736E8" w:rsidP="00C736E8">
      <w:pPr>
        <w:pStyle w:val="a6"/>
        <w:numPr>
          <w:ilvl w:val="2"/>
          <w:numId w:val="24"/>
        </w:numPr>
        <w:ind w:left="0" w:firstLine="1418"/>
      </w:pPr>
      <w:r>
        <w:t>Узгодження цін, форми і термінів оплати</w:t>
      </w:r>
    </w:p>
    <w:p w14:paraId="62EC10E5" w14:textId="40670010" w:rsidR="00C736E8" w:rsidRDefault="00C736E8" w:rsidP="00C736E8">
      <w:pPr>
        <w:pStyle w:val="a6"/>
        <w:numPr>
          <w:ilvl w:val="2"/>
          <w:numId w:val="24"/>
        </w:numPr>
        <w:ind w:left="0" w:firstLine="1418"/>
      </w:pPr>
      <w:r>
        <w:t>Укладання договору на поставку</w:t>
      </w:r>
    </w:p>
    <w:p w14:paraId="04D37CCA" w14:textId="4FD7509B" w:rsidR="00C736E8" w:rsidRDefault="00C736E8" w:rsidP="00C736E8">
      <w:pPr>
        <w:pStyle w:val="a6"/>
        <w:numPr>
          <w:ilvl w:val="2"/>
          <w:numId w:val="24"/>
        </w:numPr>
        <w:ind w:left="0" w:firstLine="1418"/>
      </w:pPr>
      <w:r>
        <w:lastRenderedPageBreak/>
        <w:t>Оплата поставки або видача гарантійного документу</w:t>
      </w:r>
    </w:p>
    <w:p w14:paraId="5C188555" w14:textId="34444AAA" w:rsidR="00222713" w:rsidRDefault="00222713" w:rsidP="00222713">
      <w:pPr>
        <w:pStyle w:val="a6"/>
        <w:numPr>
          <w:ilvl w:val="1"/>
          <w:numId w:val="24"/>
        </w:numPr>
        <w:ind w:left="709" w:firstLine="0"/>
      </w:pPr>
      <w:r>
        <w:t xml:space="preserve">Доставка </w:t>
      </w:r>
      <w:r w:rsidR="00C736E8">
        <w:t xml:space="preserve">закуплених </w:t>
      </w:r>
      <w:r>
        <w:t xml:space="preserve">дверей до </w:t>
      </w:r>
      <w:r w:rsidR="00C736E8">
        <w:t>підприємства</w:t>
      </w:r>
    </w:p>
    <w:p w14:paraId="25BB861D" w14:textId="4762CF8E" w:rsidR="004C1B29" w:rsidRDefault="004C1B29" w:rsidP="004C1B29">
      <w:pPr>
        <w:pStyle w:val="a6"/>
        <w:numPr>
          <w:ilvl w:val="2"/>
          <w:numId w:val="24"/>
        </w:numPr>
        <w:ind w:left="0" w:firstLine="1418"/>
      </w:pPr>
      <w:r>
        <w:t>Отримання даних про кількість дверей на складі</w:t>
      </w:r>
    </w:p>
    <w:p w14:paraId="777E80FE" w14:textId="2B21811A" w:rsidR="004C1B29" w:rsidRDefault="00711FB0" w:rsidP="004C1B29">
      <w:pPr>
        <w:pStyle w:val="a6"/>
        <w:numPr>
          <w:ilvl w:val="2"/>
          <w:numId w:val="24"/>
        </w:numPr>
        <w:ind w:left="0" w:firstLine="1418"/>
      </w:pPr>
      <w:r>
        <w:t>Формування логістичних шляхів</w:t>
      </w:r>
    </w:p>
    <w:p w14:paraId="559408C6" w14:textId="6FE0AE3E" w:rsidR="00711FB0" w:rsidRDefault="00711FB0" w:rsidP="004C1B29">
      <w:pPr>
        <w:pStyle w:val="a6"/>
        <w:numPr>
          <w:ilvl w:val="2"/>
          <w:numId w:val="24"/>
        </w:numPr>
        <w:ind w:left="0" w:firstLine="1418"/>
      </w:pPr>
      <w:r>
        <w:t>Розподіл замовлень на доставку кур’єрам</w:t>
      </w:r>
    </w:p>
    <w:p w14:paraId="19897856" w14:textId="54CE7D07" w:rsidR="00711FB0" w:rsidRDefault="00711FB0" w:rsidP="004C1B29">
      <w:pPr>
        <w:pStyle w:val="a6"/>
        <w:numPr>
          <w:ilvl w:val="2"/>
          <w:numId w:val="24"/>
        </w:numPr>
        <w:ind w:left="0" w:firstLine="1418"/>
      </w:pPr>
      <w:r>
        <w:t>Транспортування дверей</w:t>
      </w:r>
    </w:p>
    <w:p w14:paraId="504D819E" w14:textId="684B4085" w:rsidR="005D1F45" w:rsidRDefault="005D1F45" w:rsidP="00222713">
      <w:pPr>
        <w:pStyle w:val="a6"/>
        <w:numPr>
          <w:ilvl w:val="1"/>
          <w:numId w:val="24"/>
        </w:numPr>
        <w:ind w:left="709" w:firstLine="0"/>
      </w:pPr>
      <w:r>
        <w:t>Приймання поставлених дверей</w:t>
      </w:r>
    </w:p>
    <w:p w14:paraId="0A2866E6" w14:textId="427F1CFC" w:rsidR="00C312F4" w:rsidRDefault="00C312F4" w:rsidP="00C312F4">
      <w:pPr>
        <w:pStyle w:val="a6"/>
        <w:numPr>
          <w:ilvl w:val="2"/>
          <w:numId w:val="24"/>
        </w:numPr>
        <w:ind w:left="0" w:firstLine="1418"/>
      </w:pPr>
      <w:r>
        <w:t>Перевірка комплектності закуплених дверей</w:t>
      </w:r>
    </w:p>
    <w:p w14:paraId="2187C544" w14:textId="5F4E3A90" w:rsidR="00C312F4" w:rsidRDefault="00C312F4" w:rsidP="00C312F4">
      <w:pPr>
        <w:pStyle w:val="a6"/>
        <w:numPr>
          <w:ilvl w:val="2"/>
          <w:numId w:val="24"/>
        </w:numPr>
        <w:ind w:left="0" w:firstLine="1418"/>
      </w:pPr>
      <w:r>
        <w:t>Перевірка якості закуплених дверей</w:t>
      </w:r>
    </w:p>
    <w:p w14:paraId="67DC029E" w14:textId="153E86B3" w:rsidR="00C312F4" w:rsidRDefault="00C312F4" w:rsidP="00C312F4">
      <w:pPr>
        <w:pStyle w:val="a6"/>
        <w:numPr>
          <w:ilvl w:val="2"/>
          <w:numId w:val="24"/>
        </w:numPr>
        <w:ind w:left="0" w:firstLine="1418"/>
      </w:pPr>
      <w:r>
        <w:t>Складання прибуткової накладної</w:t>
      </w:r>
    </w:p>
    <w:p w14:paraId="723C7AC3" w14:textId="76514644" w:rsidR="00C312F4" w:rsidRDefault="00C312F4" w:rsidP="00C312F4">
      <w:pPr>
        <w:pStyle w:val="a6"/>
        <w:numPr>
          <w:ilvl w:val="2"/>
          <w:numId w:val="24"/>
        </w:numPr>
        <w:ind w:left="0" w:firstLine="1418"/>
      </w:pPr>
      <w:r>
        <w:t>Складання актів, рекламацій</w:t>
      </w:r>
    </w:p>
    <w:p w14:paraId="27018CED" w14:textId="5D833324" w:rsidR="00C312F4" w:rsidRDefault="00C312F4" w:rsidP="00C312F4">
      <w:pPr>
        <w:pStyle w:val="a6"/>
        <w:numPr>
          <w:ilvl w:val="2"/>
          <w:numId w:val="24"/>
        </w:numPr>
        <w:ind w:left="0" w:firstLine="1418"/>
      </w:pPr>
      <w:r>
        <w:t>Розміщення закуплених дверей на складі</w:t>
      </w:r>
    </w:p>
    <w:p w14:paraId="7096644C" w14:textId="1C4650DE" w:rsidR="00BA5A10" w:rsidRDefault="00BA5A10" w:rsidP="00222713">
      <w:pPr>
        <w:pStyle w:val="a6"/>
        <w:numPr>
          <w:ilvl w:val="1"/>
          <w:numId w:val="24"/>
        </w:numPr>
        <w:ind w:left="709" w:firstLine="0"/>
      </w:pPr>
      <w:r>
        <w:t>Доставка закуплених дверей до клієнта</w:t>
      </w:r>
    </w:p>
    <w:p w14:paraId="33C000E5" w14:textId="77777777" w:rsidR="00222713" w:rsidRDefault="00222713" w:rsidP="00222713">
      <w:pPr>
        <w:pStyle w:val="a6"/>
        <w:numPr>
          <w:ilvl w:val="0"/>
          <w:numId w:val="24"/>
        </w:numPr>
      </w:pPr>
      <w:r>
        <w:t>Виконання робіт зі встановлення дверей</w:t>
      </w:r>
    </w:p>
    <w:p w14:paraId="67EF240F" w14:textId="77777777" w:rsidR="00222713" w:rsidRDefault="00222713" w:rsidP="00222713">
      <w:pPr>
        <w:pStyle w:val="a6"/>
        <w:numPr>
          <w:ilvl w:val="1"/>
          <w:numId w:val="24"/>
        </w:numPr>
        <w:ind w:left="709" w:firstLine="0"/>
      </w:pPr>
      <w:r>
        <w:t>Демонтаж старої двері</w:t>
      </w:r>
    </w:p>
    <w:p w14:paraId="5C474F9B" w14:textId="77777777" w:rsidR="00222713" w:rsidRDefault="00222713" w:rsidP="00222713">
      <w:pPr>
        <w:pStyle w:val="a6"/>
        <w:numPr>
          <w:ilvl w:val="1"/>
          <w:numId w:val="24"/>
        </w:numPr>
        <w:ind w:left="709" w:firstLine="0"/>
      </w:pPr>
      <w:r>
        <w:t>Підготовчі роботи отвору</w:t>
      </w:r>
    </w:p>
    <w:p w14:paraId="36C5C653" w14:textId="77777777" w:rsidR="00222713" w:rsidRDefault="00222713" w:rsidP="00222713">
      <w:pPr>
        <w:pStyle w:val="a6"/>
        <w:numPr>
          <w:ilvl w:val="1"/>
          <w:numId w:val="24"/>
        </w:numPr>
        <w:ind w:left="709" w:firstLine="0"/>
      </w:pPr>
      <w:r>
        <w:t>Встановлення поставленої двері</w:t>
      </w:r>
    </w:p>
    <w:p w14:paraId="5C562FE6" w14:textId="77777777" w:rsidR="00222713" w:rsidRDefault="00222713" w:rsidP="00222713">
      <w:pPr>
        <w:pStyle w:val="a6"/>
        <w:numPr>
          <w:ilvl w:val="1"/>
          <w:numId w:val="24"/>
        </w:numPr>
        <w:ind w:left="709" w:firstLine="0"/>
      </w:pPr>
      <w:r>
        <w:t>Перевірка легкості ходу дверей</w:t>
      </w:r>
    </w:p>
    <w:p w14:paraId="71786AE9" w14:textId="77777777" w:rsidR="00222713" w:rsidRDefault="00222713" w:rsidP="00222713">
      <w:pPr>
        <w:pStyle w:val="a6"/>
        <w:numPr>
          <w:ilvl w:val="1"/>
          <w:numId w:val="24"/>
        </w:numPr>
        <w:ind w:left="709" w:firstLine="0"/>
      </w:pPr>
      <w:r>
        <w:t>Перевірка роботи замків</w:t>
      </w:r>
    </w:p>
    <w:p w14:paraId="33AA5D1D" w14:textId="77777777" w:rsidR="00222713" w:rsidRPr="00626521" w:rsidRDefault="00222713" w:rsidP="00222713">
      <w:pPr>
        <w:pStyle w:val="a6"/>
        <w:numPr>
          <w:ilvl w:val="1"/>
          <w:numId w:val="24"/>
        </w:numPr>
        <w:ind w:left="709" w:firstLine="0"/>
      </w:pPr>
      <w:r>
        <w:t>Герметизація монтажною піною</w:t>
      </w:r>
    </w:p>
    <w:p w14:paraId="740EDFC8" w14:textId="4C3C6249" w:rsidR="0046535E" w:rsidRPr="0046535E" w:rsidRDefault="00626521" w:rsidP="0046535E">
      <w:pPr>
        <w:pStyle w:val="a6"/>
        <w:numPr>
          <w:ilvl w:val="1"/>
          <w:numId w:val="24"/>
        </w:numPr>
        <w:ind w:left="709" w:firstLine="0"/>
      </w:pPr>
      <w:r>
        <w:t>Складання акту виконаних робіт</w:t>
      </w:r>
    </w:p>
    <w:p w14:paraId="0B4A8E18" w14:textId="77777777" w:rsidR="005D5CFC" w:rsidRDefault="005D5CFC" w:rsidP="005D5CFC"/>
    <w:p w14:paraId="57509F9F" w14:textId="1271345B" w:rsidR="00505991" w:rsidRDefault="00505991" w:rsidP="00505991">
      <w:pPr>
        <w:pStyle w:val="af7"/>
      </w:pPr>
      <w:r>
        <w:rPr>
          <w:noProof/>
          <w:lang w:val="ru-RU"/>
        </w:rPr>
        <w:lastRenderedPageBreak/>
        <w:drawing>
          <wp:inline distT="0" distB="0" distL="0" distR="0" wp14:anchorId="1BF253A3" wp14:editId="638AABEF">
            <wp:extent cx="6262254" cy="342389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68" t="17418" r="11374" b="13512"/>
                    <a:stretch/>
                  </pic:blipFill>
                  <pic:spPr bwMode="auto">
                    <a:xfrm>
                      <a:off x="0" y="0"/>
                      <a:ext cx="6276676" cy="3431781"/>
                    </a:xfrm>
                    <a:prstGeom prst="rect">
                      <a:avLst/>
                    </a:prstGeom>
                    <a:ln>
                      <a:noFill/>
                    </a:ln>
                    <a:extLst>
                      <a:ext uri="{53640926-AAD7-44D8-BBD7-CCE9431645EC}">
                        <a14:shadowObscured xmlns:a14="http://schemas.microsoft.com/office/drawing/2010/main"/>
                      </a:ext>
                    </a:extLst>
                  </pic:spPr>
                </pic:pic>
              </a:graphicData>
            </a:graphic>
          </wp:inline>
        </w:drawing>
      </w:r>
    </w:p>
    <w:p w14:paraId="26AEE6DF" w14:textId="2D7C01B2" w:rsidR="00AF460F" w:rsidRDefault="00AF460F" w:rsidP="00AF460F">
      <w:pPr>
        <w:pStyle w:val="ab"/>
        <w:rPr>
          <w:lang w:val="ru-RU"/>
        </w:rPr>
      </w:pPr>
      <w:r>
        <w:rPr>
          <w:lang w:val="ru-RU"/>
        </w:rPr>
        <w:t xml:space="preserve">Рисунок 1.9 – </w:t>
      </w:r>
      <w:r w:rsidRPr="000D5066">
        <w:t>Контекстн</w:t>
      </w:r>
      <w:r>
        <w:t>а діаграма «</w:t>
      </w:r>
      <w:r w:rsidR="00CB37B5">
        <w:t xml:space="preserve">Діяльність </w:t>
      </w:r>
      <w:proofErr w:type="gramStart"/>
      <w:r w:rsidR="00CB37B5">
        <w:t>п</w:t>
      </w:r>
      <w:proofErr w:type="gramEnd"/>
      <w:r w:rsidR="00CB37B5">
        <w:t>ідприємства, що займається встановленням металевих дверей</w:t>
      </w:r>
      <w:r>
        <w:t xml:space="preserve">» у нотації </w:t>
      </w:r>
      <w:r>
        <w:rPr>
          <w:lang w:val="en-US"/>
        </w:rPr>
        <w:t>IDEF</w:t>
      </w:r>
      <w:r w:rsidRPr="000D5066">
        <w:rPr>
          <w:lang w:val="ru-RU"/>
        </w:rPr>
        <w:t>0</w:t>
      </w:r>
    </w:p>
    <w:p w14:paraId="080D2BED" w14:textId="77777777" w:rsidR="008B454B" w:rsidRDefault="008B454B" w:rsidP="008B454B">
      <w:pPr>
        <w:rPr>
          <w:lang w:val="ru-RU"/>
        </w:rPr>
      </w:pPr>
    </w:p>
    <w:p w14:paraId="43169186" w14:textId="35A858A9" w:rsidR="00E900BD" w:rsidRDefault="00674EBE" w:rsidP="00E900BD">
      <w:pPr>
        <w:pStyle w:val="af7"/>
        <w:rPr>
          <w:lang w:val="ru-RU"/>
        </w:rPr>
      </w:pPr>
      <w:r>
        <w:rPr>
          <w:noProof/>
          <w:lang w:val="ru-RU"/>
        </w:rPr>
        <w:drawing>
          <wp:inline distT="0" distB="0" distL="0" distR="0" wp14:anchorId="165E21A4" wp14:editId="2275E6B3">
            <wp:extent cx="6276109" cy="341071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30" t="17418" r="11487" b="13713"/>
                    <a:stretch/>
                  </pic:blipFill>
                  <pic:spPr bwMode="auto">
                    <a:xfrm>
                      <a:off x="0" y="0"/>
                      <a:ext cx="6281320" cy="3413544"/>
                    </a:xfrm>
                    <a:prstGeom prst="rect">
                      <a:avLst/>
                    </a:prstGeom>
                    <a:ln>
                      <a:noFill/>
                    </a:ln>
                    <a:extLst>
                      <a:ext uri="{53640926-AAD7-44D8-BBD7-CCE9431645EC}">
                        <a14:shadowObscured xmlns:a14="http://schemas.microsoft.com/office/drawing/2010/main"/>
                      </a:ext>
                    </a:extLst>
                  </pic:spPr>
                </pic:pic>
              </a:graphicData>
            </a:graphic>
          </wp:inline>
        </w:drawing>
      </w:r>
    </w:p>
    <w:p w14:paraId="061D6962" w14:textId="6068F4F6" w:rsidR="00043B12" w:rsidRDefault="00043B12" w:rsidP="00043B12">
      <w:pPr>
        <w:pStyle w:val="ab"/>
        <w:rPr>
          <w:lang w:val="ru-RU"/>
        </w:rPr>
      </w:pPr>
      <w:r>
        <w:t xml:space="preserve">Рисунок 1.10 – Декомпозиція діаграми </w:t>
      </w:r>
      <w:r w:rsidRPr="00753AC4">
        <w:t>«</w:t>
      </w:r>
      <w:r>
        <w:t>Діяльність підприємства зі встановлення металевих дверей» у нотації IDEF0</w:t>
      </w:r>
    </w:p>
    <w:p w14:paraId="6873C2C6" w14:textId="77777777" w:rsidR="00910D04" w:rsidRDefault="00910D04" w:rsidP="00910D04">
      <w:pPr>
        <w:rPr>
          <w:lang w:val="ru-RU"/>
        </w:rPr>
      </w:pPr>
    </w:p>
    <w:p w14:paraId="3C04248F" w14:textId="6A7A6905" w:rsidR="00910D04" w:rsidRPr="00910D04" w:rsidRDefault="00910D04" w:rsidP="00910D04">
      <w:pPr>
        <w:pStyle w:val="af7"/>
        <w:rPr>
          <w:lang w:val="ru-RU"/>
        </w:rPr>
      </w:pPr>
      <w:r>
        <w:rPr>
          <w:noProof/>
          <w:lang w:val="ru-RU"/>
        </w:rPr>
        <w:lastRenderedPageBreak/>
        <w:drawing>
          <wp:inline distT="0" distB="0" distL="0" distR="0" wp14:anchorId="751BDF52" wp14:editId="791BFB2E">
            <wp:extent cx="6255210" cy="3429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342" t="17418" r="11374" b="13112"/>
                    <a:stretch/>
                  </pic:blipFill>
                  <pic:spPr bwMode="auto">
                    <a:xfrm>
                      <a:off x="0" y="0"/>
                      <a:ext cx="6261030" cy="3432190"/>
                    </a:xfrm>
                    <a:prstGeom prst="rect">
                      <a:avLst/>
                    </a:prstGeom>
                    <a:ln>
                      <a:noFill/>
                    </a:ln>
                    <a:extLst>
                      <a:ext uri="{53640926-AAD7-44D8-BBD7-CCE9431645EC}">
                        <a14:shadowObscured xmlns:a14="http://schemas.microsoft.com/office/drawing/2010/main"/>
                      </a:ext>
                    </a:extLst>
                  </pic:spPr>
                </pic:pic>
              </a:graphicData>
            </a:graphic>
          </wp:inline>
        </w:drawing>
      </w:r>
    </w:p>
    <w:p w14:paraId="6AAF628C" w14:textId="659400A2" w:rsidR="00D2132B" w:rsidRDefault="00D2132B" w:rsidP="00D2132B">
      <w:pPr>
        <w:pStyle w:val="ab"/>
        <w:rPr>
          <w:lang w:val="ru-RU"/>
        </w:rPr>
      </w:pPr>
      <w:r>
        <w:t>Рисунок 1.1</w:t>
      </w:r>
      <w:r w:rsidRPr="00D2132B">
        <w:rPr>
          <w:lang w:val="ru-RU"/>
        </w:rPr>
        <w:t>1</w:t>
      </w:r>
      <w:r>
        <w:t xml:space="preserve"> – Декомпозиція роботи </w:t>
      </w:r>
      <w:r w:rsidRPr="00753AC4">
        <w:t>«</w:t>
      </w:r>
      <w:r>
        <w:t>Розповсюдження реклами» у нотації IDEF0</w:t>
      </w:r>
    </w:p>
    <w:p w14:paraId="3E3D60CD" w14:textId="77777777" w:rsidR="00432A7A" w:rsidRDefault="00432A7A" w:rsidP="00432A7A">
      <w:pPr>
        <w:rPr>
          <w:lang w:val="ru-RU"/>
        </w:rPr>
      </w:pPr>
    </w:p>
    <w:p w14:paraId="2BB63651" w14:textId="3EA25FF1" w:rsidR="00432A7A" w:rsidRPr="00D451AA" w:rsidRDefault="00E81333" w:rsidP="00E81333">
      <w:pPr>
        <w:pStyle w:val="af7"/>
        <w:rPr>
          <w:lang w:val="en-US"/>
        </w:rPr>
      </w:pPr>
      <w:r>
        <w:rPr>
          <w:noProof/>
          <w:lang w:val="ru-RU"/>
        </w:rPr>
        <w:drawing>
          <wp:inline distT="0" distB="0" distL="0" distR="0" wp14:anchorId="764781BB" wp14:editId="31FAAA43">
            <wp:extent cx="6276109" cy="342513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7342" t="17217" r="11261" b="13513"/>
                    <a:stretch/>
                  </pic:blipFill>
                  <pic:spPr bwMode="auto">
                    <a:xfrm>
                      <a:off x="0" y="0"/>
                      <a:ext cx="6285735" cy="3430386"/>
                    </a:xfrm>
                    <a:prstGeom prst="rect">
                      <a:avLst/>
                    </a:prstGeom>
                    <a:ln>
                      <a:noFill/>
                    </a:ln>
                    <a:extLst>
                      <a:ext uri="{53640926-AAD7-44D8-BBD7-CCE9431645EC}">
                        <a14:shadowObscured xmlns:a14="http://schemas.microsoft.com/office/drawing/2010/main"/>
                      </a:ext>
                    </a:extLst>
                  </pic:spPr>
                </pic:pic>
              </a:graphicData>
            </a:graphic>
          </wp:inline>
        </w:drawing>
      </w:r>
    </w:p>
    <w:p w14:paraId="04BC8656" w14:textId="646AD700" w:rsidR="00E81333" w:rsidRPr="00FF2C81" w:rsidRDefault="00E81333" w:rsidP="00E81333">
      <w:pPr>
        <w:pStyle w:val="ab"/>
        <w:rPr>
          <w:lang w:val="ru-RU"/>
        </w:rPr>
      </w:pPr>
      <w:r>
        <w:t>Рисунок 1.</w:t>
      </w:r>
      <w:r>
        <w:rPr>
          <w:lang w:val="ru-RU"/>
        </w:rPr>
        <w:t>1</w:t>
      </w:r>
      <w:r w:rsidRPr="00E81333">
        <w:rPr>
          <w:lang w:val="ru-RU"/>
        </w:rPr>
        <w:t>2</w:t>
      </w:r>
      <w:r w:rsidRPr="00191673">
        <w:t xml:space="preserve"> – Декомпозиція </w:t>
      </w:r>
      <w:r>
        <w:t>роботи</w:t>
      </w:r>
      <w:r w:rsidRPr="00191673">
        <w:t xml:space="preserve"> «</w:t>
      </w:r>
      <w:r>
        <w:t>Укладання договорів на замовлення» у нотації IDEF0</w:t>
      </w:r>
    </w:p>
    <w:p w14:paraId="71C6F729" w14:textId="77777777" w:rsidR="00E81333" w:rsidRPr="00FF2C81" w:rsidRDefault="00E81333" w:rsidP="00E81333">
      <w:pPr>
        <w:rPr>
          <w:lang w:val="ru-RU"/>
        </w:rPr>
      </w:pPr>
    </w:p>
    <w:p w14:paraId="18E7971E" w14:textId="1748F123" w:rsidR="00FF2C81" w:rsidRDefault="00FF2C81" w:rsidP="00FF2C81">
      <w:pPr>
        <w:pStyle w:val="af7"/>
        <w:rPr>
          <w:lang w:val="ru-RU"/>
        </w:rPr>
      </w:pPr>
      <w:r>
        <w:rPr>
          <w:noProof/>
          <w:lang w:val="ru-RU"/>
        </w:rPr>
        <w:lastRenderedPageBreak/>
        <w:drawing>
          <wp:inline distT="0" distB="0" distL="0" distR="0" wp14:anchorId="64578149" wp14:editId="1461581D">
            <wp:extent cx="6269182" cy="342492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7116" t="17017" r="11149" b="13312"/>
                    <a:stretch/>
                  </pic:blipFill>
                  <pic:spPr bwMode="auto">
                    <a:xfrm>
                      <a:off x="0" y="0"/>
                      <a:ext cx="6278078" cy="3429781"/>
                    </a:xfrm>
                    <a:prstGeom prst="rect">
                      <a:avLst/>
                    </a:prstGeom>
                    <a:ln>
                      <a:noFill/>
                    </a:ln>
                    <a:extLst>
                      <a:ext uri="{53640926-AAD7-44D8-BBD7-CCE9431645EC}">
                        <a14:shadowObscured xmlns:a14="http://schemas.microsoft.com/office/drawing/2010/main"/>
                      </a:ext>
                    </a:extLst>
                  </pic:spPr>
                </pic:pic>
              </a:graphicData>
            </a:graphic>
          </wp:inline>
        </w:drawing>
      </w:r>
    </w:p>
    <w:p w14:paraId="30B5F1C3" w14:textId="176C89D3" w:rsidR="00FF2C81" w:rsidRDefault="00FF2C81" w:rsidP="00FF2C81">
      <w:pPr>
        <w:pStyle w:val="ab"/>
        <w:rPr>
          <w:lang w:val="ru-RU"/>
        </w:rPr>
      </w:pPr>
      <w:r>
        <w:t>Рисунок 1.</w:t>
      </w:r>
      <w:r>
        <w:rPr>
          <w:lang w:val="ru-RU"/>
        </w:rPr>
        <w:t>13</w:t>
      </w:r>
      <w:r w:rsidRPr="00191673">
        <w:t xml:space="preserve"> – Декомпозиція </w:t>
      </w:r>
      <w:r>
        <w:t>роботи</w:t>
      </w:r>
      <w:r w:rsidRPr="00191673">
        <w:t xml:space="preserve"> «</w:t>
      </w:r>
      <w:r>
        <w:t>Постачання металевих дверей» у нотації IDEF0</w:t>
      </w:r>
    </w:p>
    <w:p w14:paraId="52C00455" w14:textId="77777777" w:rsidR="00443F0F" w:rsidRDefault="00443F0F" w:rsidP="00443F0F">
      <w:pPr>
        <w:rPr>
          <w:lang w:val="ru-RU"/>
        </w:rPr>
      </w:pPr>
    </w:p>
    <w:p w14:paraId="2B730B52" w14:textId="4B4AB124" w:rsidR="00443F0F" w:rsidRPr="00443F0F" w:rsidRDefault="00865324" w:rsidP="00443F0F">
      <w:pPr>
        <w:pStyle w:val="af7"/>
        <w:rPr>
          <w:lang w:val="ru-RU"/>
        </w:rPr>
      </w:pPr>
      <w:r>
        <w:rPr>
          <w:noProof/>
          <w:lang w:val="ru-RU"/>
        </w:rPr>
        <w:drawing>
          <wp:inline distT="0" distB="0" distL="0" distR="0" wp14:anchorId="0B7AA014" wp14:editId="61D04A4B">
            <wp:extent cx="6193741" cy="33943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7230" t="17218" r="11262" b="13112"/>
                    <a:stretch/>
                  </pic:blipFill>
                  <pic:spPr bwMode="auto">
                    <a:xfrm>
                      <a:off x="0" y="0"/>
                      <a:ext cx="6206988" cy="3401624"/>
                    </a:xfrm>
                    <a:prstGeom prst="rect">
                      <a:avLst/>
                    </a:prstGeom>
                    <a:ln>
                      <a:noFill/>
                    </a:ln>
                    <a:extLst>
                      <a:ext uri="{53640926-AAD7-44D8-BBD7-CCE9431645EC}">
                        <a14:shadowObscured xmlns:a14="http://schemas.microsoft.com/office/drawing/2010/main"/>
                      </a:ext>
                    </a:extLst>
                  </pic:spPr>
                </pic:pic>
              </a:graphicData>
            </a:graphic>
          </wp:inline>
        </w:drawing>
      </w:r>
    </w:p>
    <w:p w14:paraId="7C164A2E" w14:textId="170ADC93" w:rsidR="00443F0F" w:rsidRPr="00B6241D" w:rsidRDefault="00443F0F" w:rsidP="00443F0F">
      <w:pPr>
        <w:pStyle w:val="ab"/>
        <w:rPr>
          <w:lang w:val="ru-RU"/>
        </w:rPr>
      </w:pPr>
      <w:r>
        <w:t>Рисунок 1.</w:t>
      </w:r>
      <w:r>
        <w:rPr>
          <w:lang w:val="ru-RU"/>
        </w:rPr>
        <w:t>14</w:t>
      </w:r>
      <w:r w:rsidRPr="00191673">
        <w:t xml:space="preserve"> – Декомпозиція </w:t>
      </w:r>
      <w:r>
        <w:t>роботи</w:t>
      </w:r>
      <w:r w:rsidRPr="00191673">
        <w:t xml:space="preserve"> «</w:t>
      </w:r>
      <w:r>
        <w:t>Виконання робіт зі встановлення металевих дверей» у нотації IDEF0</w:t>
      </w:r>
    </w:p>
    <w:p w14:paraId="26D59A7B" w14:textId="77777777" w:rsidR="00B6241D" w:rsidRPr="006B02DE" w:rsidRDefault="00B6241D" w:rsidP="00B6241D">
      <w:pPr>
        <w:rPr>
          <w:lang w:val="ru-RU"/>
        </w:rPr>
      </w:pPr>
    </w:p>
    <w:p w14:paraId="6B942DB5" w14:textId="1279FFC3" w:rsidR="00B6241D" w:rsidRPr="00B6241D" w:rsidRDefault="006317B3" w:rsidP="00B6241D">
      <w:pPr>
        <w:pStyle w:val="af7"/>
        <w:rPr>
          <w:lang w:val="en-US"/>
        </w:rPr>
      </w:pPr>
      <w:r>
        <w:rPr>
          <w:noProof/>
          <w:lang w:val="ru-RU"/>
        </w:rPr>
        <w:lastRenderedPageBreak/>
        <w:drawing>
          <wp:inline distT="0" distB="0" distL="0" distR="0" wp14:anchorId="6D558AF8" wp14:editId="2F56EEF8">
            <wp:extent cx="6220691" cy="17787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7342" t="35436" r="11374" b="28328"/>
                    <a:stretch/>
                  </pic:blipFill>
                  <pic:spPr bwMode="auto">
                    <a:xfrm>
                      <a:off x="0" y="0"/>
                      <a:ext cx="6228650" cy="1781021"/>
                    </a:xfrm>
                    <a:prstGeom prst="rect">
                      <a:avLst/>
                    </a:prstGeom>
                    <a:ln>
                      <a:noFill/>
                    </a:ln>
                    <a:extLst>
                      <a:ext uri="{53640926-AAD7-44D8-BBD7-CCE9431645EC}">
                        <a14:shadowObscured xmlns:a14="http://schemas.microsoft.com/office/drawing/2010/main"/>
                      </a:ext>
                    </a:extLst>
                  </pic:spPr>
                </pic:pic>
              </a:graphicData>
            </a:graphic>
          </wp:inline>
        </w:drawing>
      </w:r>
    </w:p>
    <w:p w14:paraId="4AD92D96" w14:textId="1D8B6812" w:rsidR="00A53EC0" w:rsidRDefault="00A53EC0" w:rsidP="00A53EC0">
      <w:pPr>
        <w:pStyle w:val="ab"/>
        <w:rPr>
          <w:lang w:val="ru-RU"/>
        </w:rPr>
      </w:pPr>
      <w:r>
        <w:t>Рисунок 1.</w:t>
      </w:r>
      <w:r>
        <w:rPr>
          <w:lang w:val="ru-RU"/>
        </w:rPr>
        <w:t>15</w:t>
      </w:r>
      <w:r w:rsidRPr="00191673">
        <w:t xml:space="preserve"> – Декомпозиція </w:t>
      </w:r>
      <w:r>
        <w:t>роботи</w:t>
      </w:r>
      <w:r w:rsidRPr="00191673">
        <w:t xml:space="preserve"> «</w:t>
      </w:r>
      <w:r>
        <w:t>Формування бренду підприємства» у нотації IDEF3</w:t>
      </w:r>
    </w:p>
    <w:p w14:paraId="380A9844" w14:textId="77777777" w:rsidR="00C1748E" w:rsidRDefault="00C1748E" w:rsidP="00C1748E">
      <w:pPr>
        <w:rPr>
          <w:lang w:val="ru-RU"/>
        </w:rPr>
      </w:pPr>
    </w:p>
    <w:p w14:paraId="09802C84" w14:textId="27DA34B6" w:rsidR="00C1748E" w:rsidRPr="00DC79B1" w:rsidRDefault="00590F66" w:rsidP="00DC79B1">
      <w:pPr>
        <w:pStyle w:val="af7"/>
      </w:pPr>
      <w:r>
        <w:rPr>
          <w:noProof/>
          <w:lang w:val="ru-RU"/>
        </w:rPr>
        <w:drawing>
          <wp:inline distT="0" distB="0" distL="0" distR="0" wp14:anchorId="79250035" wp14:editId="7CB3E7CC">
            <wp:extent cx="6255327" cy="253810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681" t="28029" r="11823" b="21120"/>
                    <a:stretch/>
                  </pic:blipFill>
                  <pic:spPr bwMode="auto">
                    <a:xfrm>
                      <a:off x="0" y="0"/>
                      <a:ext cx="6274109" cy="2545727"/>
                    </a:xfrm>
                    <a:prstGeom prst="rect">
                      <a:avLst/>
                    </a:prstGeom>
                    <a:ln>
                      <a:noFill/>
                    </a:ln>
                    <a:extLst>
                      <a:ext uri="{53640926-AAD7-44D8-BBD7-CCE9431645EC}">
                        <a14:shadowObscured xmlns:a14="http://schemas.microsoft.com/office/drawing/2010/main"/>
                      </a:ext>
                    </a:extLst>
                  </pic:spPr>
                </pic:pic>
              </a:graphicData>
            </a:graphic>
          </wp:inline>
        </w:drawing>
      </w:r>
    </w:p>
    <w:p w14:paraId="3992DCB3" w14:textId="2938CC10" w:rsidR="000638DE" w:rsidRDefault="000638DE" w:rsidP="000638DE">
      <w:pPr>
        <w:pStyle w:val="ab"/>
        <w:rPr>
          <w:lang w:val="ru-RU"/>
        </w:rPr>
      </w:pPr>
      <w:r>
        <w:t>Рисунок 1.</w:t>
      </w:r>
      <w:r>
        <w:rPr>
          <w:lang w:val="ru-RU"/>
        </w:rPr>
        <w:t>16</w:t>
      </w:r>
      <w:r w:rsidRPr="00191673">
        <w:t xml:space="preserve"> – Декомпозиція </w:t>
      </w:r>
      <w:r>
        <w:t>роботи</w:t>
      </w:r>
      <w:r w:rsidRPr="00191673">
        <w:t xml:space="preserve"> «</w:t>
      </w:r>
      <w:r>
        <w:t>Розміщення реклами» у нотації IDEF3</w:t>
      </w:r>
    </w:p>
    <w:p w14:paraId="08242E9E" w14:textId="77777777" w:rsidR="00A53EC0" w:rsidRDefault="00A53EC0" w:rsidP="00A53EC0">
      <w:pPr>
        <w:rPr>
          <w:lang w:val="ru-RU"/>
        </w:rPr>
      </w:pPr>
    </w:p>
    <w:p w14:paraId="6F1D2016" w14:textId="46641C39" w:rsidR="00A53EC0" w:rsidRPr="00A53EC0" w:rsidRDefault="00AE5B08" w:rsidP="00AE5B08">
      <w:pPr>
        <w:pStyle w:val="af7"/>
        <w:rPr>
          <w:lang w:val="ru-RU"/>
        </w:rPr>
      </w:pPr>
      <w:r>
        <w:rPr>
          <w:noProof/>
          <w:lang w:val="ru-RU"/>
        </w:rPr>
        <w:drawing>
          <wp:inline distT="0" distB="0" distL="0" distR="0" wp14:anchorId="099B950C" wp14:editId="5316A74C">
            <wp:extent cx="6227618" cy="247111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680" t="27428" r="11937" b="22922"/>
                    <a:stretch/>
                  </pic:blipFill>
                  <pic:spPr bwMode="auto">
                    <a:xfrm>
                      <a:off x="0" y="0"/>
                      <a:ext cx="6245876" cy="2478363"/>
                    </a:xfrm>
                    <a:prstGeom prst="rect">
                      <a:avLst/>
                    </a:prstGeom>
                    <a:ln>
                      <a:noFill/>
                    </a:ln>
                    <a:extLst>
                      <a:ext uri="{53640926-AAD7-44D8-BBD7-CCE9431645EC}">
                        <a14:shadowObscured xmlns:a14="http://schemas.microsoft.com/office/drawing/2010/main"/>
                      </a:ext>
                    </a:extLst>
                  </pic:spPr>
                </pic:pic>
              </a:graphicData>
            </a:graphic>
          </wp:inline>
        </w:drawing>
      </w:r>
    </w:p>
    <w:p w14:paraId="4E61F29A" w14:textId="23571B3C" w:rsidR="00AE5B08" w:rsidRPr="000F7EF8" w:rsidRDefault="00AE5B08" w:rsidP="00AE5B08">
      <w:pPr>
        <w:pStyle w:val="ab"/>
        <w:rPr>
          <w:lang w:val="ru-RU"/>
        </w:rPr>
      </w:pPr>
      <w:r>
        <w:t>Рисунок 1.</w:t>
      </w:r>
      <w:r>
        <w:rPr>
          <w:lang w:val="ru-RU"/>
        </w:rPr>
        <w:t>17</w:t>
      </w:r>
      <w:r w:rsidRPr="00191673">
        <w:t xml:space="preserve"> – Декомпозиція </w:t>
      </w:r>
      <w:r>
        <w:t>роботи</w:t>
      </w:r>
      <w:r w:rsidRPr="00191673">
        <w:t xml:space="preserve"> «</w:t>
      </w:r>
      <w:r>
        <w:t xml:space="preserve">Узгодження </w:t>
      </w:r>
      <w:proofErr w:type="spellStart"/>
      <w:r>
        <w:t>надаваємих</w:t>
      </w:r>
      <w:proofErr w:type="spellEnd"/>
      <w:r>
        <w:t xml:space="preserve"> послуг» у нотації IDEF3</w:t>
      </w:r>
    </w:p>
    <w:p w14:paraId="181D36F4" w14:textId="77777777" w:rsidR="00AB7155" w:rsidRPr="000F7EF8" w:rsidRDefault="00AB7155" w:rsidP="00AB7155">
      <w:pPr>
        <w:rPr>
          <w:lang w:val="ru-RU"/>
        </w:rPr>
      </w:pPr>
    </w:p>
    <w:p w14:paraId="33D1E69D" w14:textId="77D9D17A" w:rsidR="00AB7155" w:rsidRPr="00AB7155" w:rsidRDefault="00905810" w:rsidP="00AB7155">
      <w:pPr>
        <w:pStyle w:val="af7"/>
        <w:rPr>
          <w:lang w:val="en-US"/>
        </w:rPr>
      </w:pPr>
      <w:r>
        <w:rPr>
          <w:noProof/>
          <w:lang w:val="ru-RU"/>
        </w:rPr>
        <w:drawing>
          <wp:inline distT="0" distB="0" distL="0" distR="0" wp14:anchorId="7A4625DC" wp14:editId="2C1F2A72">
            <wp:extent cx="6227618" cy="28397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793" t="22823" r="11824" b="20119"/>
                    <a:stretch/>
                  </pic:blipFill>
                  <pic:spPr bwMode="auto">
                    <a:xfrm>
                      <a:off x="0" y="0"/>
                      <a:ext cx="6235426" cy="2843356"/>
                    </a:xfrm>
                    <a:prstGeom prst="rect">
                      <a:avLst/>
                    </a:prstGeom>
                    <a:ln>
                      <a:noFill/>
                    </a:ln>
                    <a:extLst>
                      <a:ext uri="{53640926-AAD7-44D8-BBD7-CCE9431645EC}">
                        <a14:shadowObscured xmlns:a14="http://schemas.microsoft.com/office/drawing/2010/main"/>
                      </a:ext>
                    </a:extLst>
                  </pic:spPr>
                </pic:pic>
              </a:graphicData>
            </a:graphic>
          </wp:inline>
        </w:drawing>
      </w:r>
    </w:p>
    <w:p w14:paraId="3C0D45D6" w14:textId="05D1A6EB" w:rsidR="00FB795B" w:rsidRDefault="00FB795B" w:rsidP="00FB795B">
      <w:pPr>
        <w:pStyle w:val="ab"/>
      </w:pPr>
      <w:r>
        <w:t>Рисунок 1.</w:t>
      </w:r>
      <w:r>
        <w:rPr>
          <w:lang w:val="ru-RU"/>
        </w:rPr>
        <w:t>1</w:t>
      </w:r>
      <w:r w:rsidRPr="00FB795B">
        <w:rPr>
          <w:lang w:val="ru-RU"/>
        </w:rPr>
        <w:t>8</w:t>
      </w:r>
      <w:r w:rsidRPr="00191673">
        <w:t xml:space="preserve"> – Декомпозиція </w:t>
      </w:r>
      <w:r>
        <w:t>роботи</w:t>
      </w:r>
      <w:r w:rsidRPr="00191673">
        <w:t xml:space="preserve"> «</w:t>
      </w:r>
      <w:r>
        <w:t xml:space="preserve">Узгодження </w:t>
      </w:r>
      <w:r w:rsidR="00E606B4">
        <w:t>оплати</w:t>
      </w:r>
      <w:r>
        <w:t xml:space="preserve"> послуг» у нотації IDEF3</w:t>
      </w:r>
    </w:p>
    <w:p w14:paraId="4E36D044" w14:textId="77777777" w:rsidR="008D2B56" w:rsidRDefault="008D2B56" w:rsidP="008D2B56"/>
    <w:p w14:paraId="27E0B1C6" w14:textId="71C893D2" w:rsidR="008D2B56" w:rsidRPr="008D2B56" w:rsidRDefault="008A172E" w:rsidP="008A172E">
      <w:pPr>
        <w:pStyle w:val="af7"/>
      </w:pPr>
      <w:r>
        <w:rPr>
          <w:noProof/>
          <w:lang w:val="ru-RU"/>
        </w:rPr>
        <w:drawing>
          <wp:inline distT="0" distB="0" distL="0" distR="0" wp14:anchorId="36DBD18E" wp14:editId="0CE1CF5D">
            <wp:extent cx="6241472" cy="283159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681" t="22823" r="11823" b="20319"/>
                    <a:stretch/>
                  </pic:blipFill>
                  <pic:spPr bwMode="auto">
                    <a:xfrm>
                      <a:off x="0" y="0"/>
                      <a:ext cx="6250256" cy="2835579"/>
                    </a:xfrm>
                    <a:prstGeom prst="rect">
                      <a:avLst/>
                    </a:prstGeom>
                    <a:ln>
                      <a:noFill/>
                    </a:ln>
                    <a:extLst>
                      <a:ext uri="{53640926-AAD7-44D8-BBD7-CCE9431645EC}">
                        <a14:shadowObscured xmlns:a14="http://schemas.microsoft.com/office/drawing/2010/main"/>
                      </a:ext>
                    </a:extLst>
                  </pic:spPr>
                </pic:pic>
              </a:graphicData>
            </a:graphic>
          </wp:inline>
        </w:drawing>
      </w:r>
    </w:p>
    <w:p w14:paraId="13B2C0CC" w14:textId="47E299EB" w:rsidR="008A172E" w:rsidRDefault="008A172E" w:rsidP="008A172E">
      <w:pPr>
        <w:pStyle w:val="ab"/>
      </w:pPr>
      <w:r>
        <w:t>Рисунок 1.</w:t>
      </w:r>
      <w:r>
        <w:rPr>
          <w:lang w:val="ru-RU"/>
        </w:rPr>
        <w:t>19</w:t>
      </w:r>
      <w:r w:rsidRPr="00191673">
        <w:t xml:space="preserve"> – Декомпозиція </w:t>
      </w:r>
      <w:r>
        <w:t>роботи</w:t>
      </w:r>
      <w:r w:rsidRPr="00191673">
        <w:t xml:space="preserve"> «</w:t>
      </w:r>
      <w:r>
        <w:t>Оплата замовлення» у нотації IDEF3</w:t>
      </w:r>
    </w:p>
    <w:p w14:paraId="02F1F950" w14:textId="77777777" w:rsidR="00240E87" w:rsidRDefault="00240E87" w:rsidP="00240E87"/>
    <w:p w14:paraId="17F615E2" w14:textId="392E5A7E" w:rsidR="00240E87" w:rsidRPr="00F2130C" w:rsidRDefault="00F2130C" w:rsidP="00F2130C">
      <w:pPr>
        <w:pStyle w:val="af7"/>
      </w:pPr>
      <w:r>
        <w:rPr>
          <w:noProof/>
          <w:lang w:val="ru-RU"/>
        </w:rPr>
        <w:lastRenderedPageBreak/>
        <w:drawing>
          <wp:inline distT="0" distB="0" distL="0" distR="0" wp14:anchorId="42527794" wp14:editId="6E006A6A">
            <wp:extent cx="6227618" cy="15368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131" t="35436" r="12050" b="33933"/>
                    <a:stretch/>
                  </pic:blipFill>
                  <pic:spPr bwMode="auto">
                    <a:xfrm>
                      <a:off x="0" y="0"/>
                      <a:ext cx="6256732" cy="1544000"/>
                    </a:xfrm>
                    <a:prstGeom prst="rect">
                      <a:avLst/>
                    </a:prstGeom>
                    <a:ln>
                      <a:noFill/>
                    </a:ln>
                    <a:extLst>
                      <a:ext uri="{53640926-AAD7-44D8-BBD7-CCE9431645EC}">
                        <a14:shadowObscured xmlns:a14="http://schemas.microsoft.com/office/drawing/2010/main"/>
                      </a:ext>
                    </a:extLst>
                  </pic:spPr>
                </pic:pic>
              </a:graphicData>
            </a:graphic>
          </wp:inline>
        </w:drawing>
      </w:r>
    </w:p>
    <w:p w14:paraId="607E0C41" w14:textId="6F29864D" w:rsidR="00F2130C" w:rsidRDefault="00F2130C" w:rsidP="00F2130C">
      <w:pPr>
        <w:pStyle w:val="ab"/>
      </w:pPr>
      <w:r>
        <w:t>Рисунок 1.</w:t>
      </w:r>
      <w:r>
        <w:rPr>
          <w:lang w:val="ru-RU"/>
        </w:rPr>
        <w:t>20</w:t>
      </w:r>
      <w:r w:rsidRPr="00191673">
        <w:t xml:space="preserve"> – Декомпозиція </w:t>
      </w:r>
      <w:r>
        <w:t>роботи</w:t>
      </w:r>
      <w:r w:rsidRPr="00191673">
        <w:t xml:space="preserve"> «</w:t>
      </w:r>
      <w:r>
        <w:t>Формування замовлення на закупівлю дверей» у нотації IDEF3</w:t>
      </w:r>
    </w:p>
    <w:p w14:paraId="1F4AC7B7" w14:textId="77777777" w:rsidR="000F7EF8" w:rsidRDefault="000F7EF8" w:rsidP="000F7EF8"/>
    <w:p w14:paraId="12DC7466" w14:textId="46BB69F3" w:rsidR="000F7EF8" w:rsidRPr="000F7EF8" w:rsidRDefault="000F7EF8" w:rsidP="000F7EF8">
      <w:pPr>
        <w:pStyle w:val="af7"/>
      </w:pPr>
      <w:r>
        <w:rPr>
          <w:noProof/>
          <w:lang w:val="ru-RU"/>
        </w:rPr>
        <w:drawing>
          <wp:inline distT="0" distB="0" distL="0" distR="0" wp14:anchorId="1EDC5AE2" wp14:editId="6E12479E">
            <wp:extent cx="6265984" cy="57145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7680" t="45447" r="11937" b="43142"/>
                    <a:stretch/>
                  </pic:blipFill>
                  <pic:spPr bwMode="auto">
                    <a:xfrm>
                      <a:off x="0" y="0"/>
                      <a:ext cx="6301811" cy="574725"/>
                    </a:xfrm>
                    <a:prstGeom prst="rect">
                      <a:avLst/>
                    </a:prstGeom>
                    <a:ln>
                      <a:noFill/>
                    </a:ln>
                    <a:extLst>
                      <a:ext uri="{53640926-AAD7-44D8-BBD7-CCE9431645EC}">
                        <a14:shadowObscured xmlns:a14="http://schemas.microsoft.com/office/drawing/2010/main"/>
                      </a:ext>
                    </a:extLst>
                  </pic:spPr>
                </pic:pic>
              </a:graphicData>
            </a:graphic>
          </wp:inline>
        </w:drawing>
      </w:r>
    </w:p>
    <w:p w14:paraId="2182E706" w14:textId="61A112FB" w:rsidR="000F7EF8" w:rsidRPr="008E7CBF" w:rsidRDefault="000F7EF8" w:rsidP="000F7EF8">
      <w:pPr>
        <w:pStyle w:val="ab"/>
        <w:rPr>
          <w:lang w:val="ru-RU"/>
        </w:rPr>
      </w:pPr>
      <w:r>
        <w:t>Рисунок 1.</w:t>
      </w:r>
      <w:r>
        <w:rPr>
          <w:lang w:val="ru-RU"/>
        </w:rPr>
        <w:t>21</w:t>
      </w:r>
      <w:r w:rsidRPr="00191673">
        <w:t xml:space="preserve"> – Декомпозиція </w:t>
      </w:r>
      <w:r>
        <w:t>роботи</w:t>
      </w:r>
      <w:r w:rsidRPr="00191673">
        <w:t xml:space="preserve"> «</w:t>
      </w:r>
      <w:r>
        <w:t>Узгодження термінів поставки і форми оплати» у нотації IDEF3</w:t>
      </w:r>
    </w:p>
    <w:p w14:paraId="13A6500E" w14:textId="77777777" w:rsidR="008E7CBF" w:rsidRDefault="008E7CBF" w:rsidP="008E7CBF"/>
    <w:p w14:paraId="200EC12E" w14:textId="40C23311" w:rsidR="002A4555" w:rsidRDefault="002A4555" w:rsidP="008E7CBF">
      <w:r>
        <w:t>На рисунку 1.22 зображена декомпозиція бізнес-процесу з доставки дверей. Декомпозиція бізнес-процесу з доставки дверей до клієнта аналогічна декомпозиції процесу з доставки дверей до підприємства.</w:t>
      </w:r>
    </w:p>
    <w:p w14:paraId="42B38FD3" w14:textId="77777777" w:rsidR="002A4555" w:rsidRPr="002A4555" w:rsidRDefault="002A4555" w:rsidP="008E7CBF"/>
    <w:p w14:paraId="6E59F5A9" w14:textId="5CD6F7E1" w:rsidR="008E7CBF" w:rsidRPr="002A4555" w:rsidRDefault="002A4555" w:rsidP="002A4555">
      <w:pPr>
        <w:pStyle w:val="af7"/>
        <w:rPr>
          <w:lang w:val="ru-RU"/>
        </w:rPr>
      </w:pPr>
      <w:r>
        <w:rPr>
          <w:noProof/>
          <w:lang w:val="ru-RU"/>
        </w:rPr>
        <w:drawing>
          <wp:inline distT="0" distB="0" distL="0" distR="0" wp14:anchorId="3DF055B8" wp14:editId="6EE7C895">
            <wp:extent cx="6207258" cy="50409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568" t="46046" r="11712" b="43743"/>
                    <a:stretch/>
                  </pic:blipFill>
                  <pic:spPr bwMode="auto">
                    <a:xfrm>
                      <a:off x="0" y="0"/>
                      <a:ext cx="6248820" cy="507468"/>
                    </a:xfrm>
                    <a:prstGeom prst="rect">
                      <a:avLst/>
                    </a:prstGeom>
                    <a:ln>
                      <a:noFill/>
                    </a:ln>
                    <a:extLst>
                      <a:ext uri="{53640926-AAD7-44D8-BBD7-CCE9431645EC}">
                        <a14:shadowObscured xmlns:a14="http://schemas.microsoft.com/office/drawing/2010/main"/>
                      </a:ext>
                    </a:extLst>
                  </pic:spPr>
                </pic:pic>
              </a:graphicData>
            </a:graphic>
          </wp:inline>
        </w:drawing>
      </w:r>
    </w:p>
    <w:p w14:paraId="338C4498" w14:textId="22721BEC" w:rsidR="007F7120" w:rsidRDefault="002A4555" w:rsidP="002A4555">
      <w:pPr>
        <w:pStyle w:val="ab"/>
      </w:pPr>
      <w:r>
        <w:t>Рисунок 1.22 – Декомпозиція роботи «Доставка закуплених дверей до підприємства»</w:t>
      </w:r>
      <w:r w:rsidR="00F8113D">
        <w:t xml:space="preserve"> у нотації IDEF3</w:t>
      </w:r>
    </w:p>
    <w:p w14:paraId="6F9BBAA4" w14:textId="77777777" w:rsidR="008226AA" w:rsidRDefault="008226AA" w:rsidP="008226AA"/>
    <w:p w14:paraId="44541E70" w14:textId="338B8A11" w:rsidR="008226AA" w:rsidRPr="008226AA" w:rsidRDefault="0017172E" w:rsidP="008226AA">
      <w:pPr>
        <w:pStyle w:val="af7"/>
      </w:pPr>
      <w:r>
        <w:rPr>
          <w:noProof/>
          <w:lang w:val="ru-RU"/>
        </w:rPr>
        <w:drawing>
          <wp:inline distT="0" distB="0" distL="0" distR="0" wp14:anchorId="0B3C6E78" wp14:editId="2292F75F">
            <wp:extent cx="6213763" cy="152356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793" t="35636" r="11937" b="33733"/>
                    <a:stretch/>
                  </pic:blipFill>
                  <pic:spPr bwMode="auto">
                    <a:xfrm>
                      <a:off x="0" y="0"/>
                      <a:ext cx="6228791" cy="1527252"/>
                    </a:xfrm>
                    <a:prstGeom prst="rect">
                      <a:avLst/>
                    </a:prstGeom>
                    <a:ln>
                      <a:noFill/>
                    </a:ln>
                    <a:extLst>
                      <a:ext uri="{53640926-AAD7-44D8-BBD7-CCE9431645EC}">
                        <a14:shadowObscured xmlns:a14="http://schemas.microsoft.com/office/drawing/2010/main"/>
                      </a:ext>
                    </a:extLst>
                  </pic:spPr>
                </pic:pic>
              </a:graphicData>
            </a:graphic>
          </wp:inline>
        </w:drawing>
      </w:r>
    </w:p>
    <w:p w14:paraId="61E341B0" w14:textId="4FAA065C" w:rsidR="0017172E" w:rsidRDefault="0017172E" w:rsidP="0017172E">
      <w:pPr>
        <w:pStyle w:val="ab"/>
      </w:pPr>
      <w:r>
        <w:t>Рисунок 1.23 – Декомпозиція роботи «Приймання поставлених дверей» у нотації IDEF3</w:t>
      </w:r>
    </w:p>
    <w:p w14:paraId="6A3CCCF1" w14:textId="2C692E50" w:rsidR="00D50A1F" w:rsidRPr="00D50A1F" w:rsidRDefault="00A7202A" w:rsidP="00A7202A">
      <w:pPr>
        <w:pStyle w:val="af7"/>
      </w:pPr>
      <w:r w:rsidRPr="00A7202A">
        <w:rPr>
          <w:noProof/>
          <w:lang w:val="ru-RU"/>
        </w:rPr>
        <w:lastRenderedPageBreak/>
        <w:drawing>
          <wp:inline distT="0" distB="0" distL="0" distR="0" wp14:anchorId="5A226E68" wp14:editId="1E4AF18C">
            <wp:extent cx="6206836" cy="2407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252" t="17418" r="1351" b="16115"/>
                    <a:stretch/>
                  </pic:blipFill>
                  <pic:spPr bwMode="auto">
                    <a:xfrm>
                      <a:off x="0" y="0"/>
                      <a:ext cx="6207944" cy="2407755"/>
                    </a:xfrm>
                    <a:prstGeom prst="rect">
                      <a:avLst/>
                    </a:prstGeom>
                    <a:ln>
                      <a:noFill/>
                    </a:ln>
                    <a:extLst>
                      <a:ext uri="{53640926-AAD7-44D8-BBD7-CCE9431645EC}">
                        <a14:shadowObscured xmlns:a14="http://schemas.microsoft.com/office/drawing/2010/main"/>
                      </a:ext>
                    </a:extLst>
                  </pic:spPr>
                </pic:pic>
              </a:graphicData>
            </a:graphic>
          </wp:inline>
        </w:drawing>
      </w:r>
    </w:p>
    <w:p w14:paraId="76AAB440" w14:textId="74725EEB" w:rsidR="00A04989" w:rsidRDefault="00A04989" w:rsidP="00A04989">
      <w:pPr>
        <w:pStyle w:val="ab"/>
      </w:pPr>
      <w:r>
        <w:t>Рисунок 1.24 – Діаграма дерева вузлів (ліва частина)</w:t>
      </w:r>
    </w:p>
    <w:p w14:paraId="1789736B" w14:textId="77777777" w:rsidR="006E37D5" w:rsidRDefault="006E37D5" w:rsidP="006E37D5"/>
    <w:p w14:paraId="0F1D8D64" w14:textId="5705DA95" w:rsidR="006E37D5" w:rsidRPr="006E37D5" w:rsidRDefault="006E37D5" w:rsidP="006E37D5">
      <w:pPr>
        <w:pStyle w:val="af7"/>
      </w:pPr>
      <w:r>
        <w:rPr>
          <w:noProof/>
          <w:lang w:val="ru-RU"/>
        </w:rPr>
        <w:drawing>
          <wp:inline distT="0" distB="0" distL="0" distR="0" wp14:anchorId="169F59FA" wp14:editId="1B3ABCA4">
            <wp:extent cx="6213763" cy="209068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802" t="17418" r="2140" b="25124"/>
                    <a:stretch/>
                  </pic:blipFill>
                  <pic:spPr bwMode="auto">
                    <a:xfrm>
                      <a:off x="0" y="0"/>
                      <a:ext cx="6221390" cy="2093247"/>
                    </a:xfrm>
                    <a:prstGeom prst="rect">
                      <a:avLst/>
                    </a:prstGeom>
                    <a:ln>
                      <a:noFill/>
                    </a:ln>
                    <a:extLst>
                      <a:ext uri="{53640926-AAD7-44D8-BBD7-CCE9431645EC}">
                        <a14:shadowObscured xmlns:a14="http://schemas.microsoft.com/office/drawing/2010/main"/>
                      </a:ext>
                    </a:extLst>
                  </pic:spPr>
                </pic:pic>
              </a:graphicData>
            </a:graphic>
          </wp:inline>
        </w:drawing>
      </w:r>
    </w:p>
    <w:p w14:paraId="65540CE2" w14:textId="40F576AC" w:rsidR="006E37D5" w:rsidRPr="00672C24" w:rsidRDefault="006E37D5" w:rsidP="006E37D5">
      <w:pPr>
        <w:pStyle w:val="ab"/>
        <w:rPr>
          <w:lang w:val="ru-RU"/>
        </w:rPr>
      </w:pPr>
      <w:r>
        <w:t>Рисунок 1.25 – Діаграма дерева вузлів (права частина)</w:t>
      </w:r>
    </w:p>
    <w:p w14:paraId="292307AD" w14:textId="77777777" w:rsidR="00672C24" w:rsidRPr="00170495" w:rsidRDefault="00672C24" w:rsidP="00672C24">
      <w:pPr>
        <w:rPr>
          <w:lang w:val="ru-RU"/>
        </w:rPr>
      </w:pPr>
    </w:p>
    <w:p w14:paraId="3FEA525D" w14:textId="247948F8" w:rsidR="00672C24" w:rsidRDefault="005E6BBA" w:rsidP="001C60F7">
      <w:pPr>
        <w:pStyle w:val="2"/>
      </w:pPr>
      <w:bookmarkStart w:id="16" w:name="_Toc106856208"/>
      <w:r w:rsidRPr="00170495">
        <w:rPr>
          <w:lang w:val="ru-RU"/>
        </w:rPr>
        <w:t xml:space="preserve">1.3 </w:t>
      </w:r>
      <w:r>
        <w:t xml:space="preserve">Постановка задачі </w:t>
      </w:r>
      <w:proofErr w:type="gramStart"/>
      <w:r>
        <w:t>досл</w:t>
      </w:r>
      <w:proofErr w:type="gramEnd"/>
      <w:r>
        <w:t>ідження</w:t>
      </w:r>
      <w:bookmarkEnd w:id="16"/>
    </w:p>
    <w:p w14:paraId="5BF10BB6" w14:textId="78CAF4BB" w:rsidR="005E6BBA" w:rsidRDefault="00A109E1" w:rsidP="005E6BBA">
      <w:r>
        <w:t>В результаті виконання курсової роботи повинні бути досягнуті наступні цілі:</w:t>
      </w:r>
    </w:p>
    <w:p w14:paraId="1D1BA232" w14:textId="22891A08" w:rsidR="00A109E1" w:rsidRDefault="0051753D" w:rsidP="00A109E1">
      <w:pPr>
        <w:pStyle w:val="a6"/>
        <w:numPr>
          <w:ilvl w:val="0"/>
          <w:numId w:val="25"/>
        </w:numPr>
        <w:ind w:left="0" w:firstLine="709"/>
      </w:pPr>
      <w:r>
        <w:t>о</w:t>
      </w:r>
      <w:r w:rsidR="00A109E1">
        <w:t xml:space="preserve">пис загальної характеристики та особливостей </w:t>
      </w:r>
      <w:r w:rsidR="000231CA">
        <w:t>бізнесу</w:t>
      </w:r>
      <w:r w:rsidR="00A109E1">
        <w:t xml:space="preserve">, що розглядається. Огляд різних видів </w:t>
      </w:r>
      <w:r w:rsidR="000231CA">
        <w:t>організаційної структури підприємства, вибір відповідного виду та обґрунтування цього вибору; побудова схеми структурних підрозділів, їх взаємозв’язків та підпорядкованості за вибраним видом організаційної структури. Опис функцій і задач, якими займаються структурні підрозділи;</w:t>
      </w:r>
    </w:p>
    <w:p w14:paraId="57EE648B" w14:textId="76D59081" w:rsidR="000231CA" w:rsidRPr="0051753D" w:rsidRDefault="0051753D" w:rsidP="00A109E1">
      <w:pPr>
        <w:pStyle w:val="a6"/>
        <w:numPr>
          <w:ilvl w:val="0"/>
          <w:numId w:val="25"/>
        </w:numPr>
        <w:ind w:left="0" w:firstLine="709"/>
      </w:pPr>
      <w:r>
        <w:t>вирішення</w:t>
      </w:r>
      <w:r w:rsidR="00E05064">
        <w:t xml:space="preserve"> основних проблем в організації роботи бізнес-системи</w:t>
      </w:r>
      <w:r>
        <w:t>, а саме:</w:t>
      </w:r>
      <w:r w:rsidR="001179B1">
        <w:t xml:space="preserve"> </w:t>
      </w:r>
      <w:r>
        <w:t>проблем</w:t>
      </w:r>
      <w:r w:rsidR="00B77A78">
        <w:t xml:space="preserve"> </w:t>
      </w:r>
      <w:r w:rsidR="001E4988">
        <w:t>зберігання і обробки</w:t>
      </w:r>
      <w:r w:rsidR="00445ED2">
        <w:t xml:space="preserve"> інформації, яка з’являється у ході діяльності </w:t>
      </w:r>
      <w:r w:rsidR="00445ED2">
        <w:lastRenderedPageBreak/>
        <w:t>підприємства:</w:t>
      </w:r>
      <w:r w:rsidR="00E05064">
        <w:t xml:space="preserve"> замовлен</w:t>
      </w:r>
      <w:r w:rsidR="001179B1">
        <w:t>ь</w:t>
      </w:r>
      <w:r w:rsidR="00E05064">
        <w:t xml:space="preserve"> клієнтів, замовле</w:t>
      </w:r>
      <w:r w:rsidR="001179B1">
        <w:t>нь</w:t>
      </w:r>
      <w:r w:rsidR="00E05064">
        <w:t xml:space="preserve"> на закупівлю дверей, замовлен</w:t>
      </w:r>
      <w:r w:rsidR="001179B1">
        <w:t>ь</w:t>
      </w:r>
      <w:r w:rsidR="00E05064">
        <w:t xml:space="preserve"> на їх доставку, терміни та подробиці виконання цих замовлень; укладені договори та інший документообіг, </w:t>
      </w:r>
      <w:r w:rsidR="001179B1">
        <w:t>дати</w:t>
      </w:r>
      <w:r w:rsidR="00E05064">
        <w:t xml:space="preserve"> та подробиці цих документів; дані </w:t>
      </w:r>
      <w:r w:rsidR="001179B1">
        <w:t>про кількість і комплектність металевих дверей і фурнітури на складі; дані про фінансові потоки та іншу інформацію</w:t>
      </w:r>
      <w:r w:rsidRPr="0051753D">
        <w:t>;</w:t>
      </w:r>
    </w:p>
    <w:p w14:paraId="06508511" w14:textId="2BA985CF" w:rsidR="0051753D" w:rsidRDefault="003771EC" w:rsidP="00A109E1">
      <w:pPr>
        <w:pStyle w:val="a6"/>
        <w:numPr>
          <w:ilvl w:val="0"/>
          <w:numId w:val="25"/>
        </w:numPr>
        <w:ind w:left="0" w:firstLine="709"/>
      </w:pPr>
      <w:r>
        <w:t>проведення бізнес-моделювання: побудова функціональної</w:t>
      </w:r>
      <w:r w:rsidRPr="003771EC">
        <w:br/>
      </w:r>
      <w:r>
        <w:t>моделі</w:t>
      </w:r>
      <w:r w:rsidRPr="003771EC">
        <w:t xml:space="preserve"> існуючої організації роботи </w:t>
      </w:r>
      <w:r>
        <w:t>«ЯК Є»</w:t>
      </w:r>
      <w:r w:rsidR="006D619A">
        <w:t>, аналіз недоліків існуючої бізнес-моделі</w:t>
      </w:r>
      <w:r w:rsidR="001E4988" w:rsidRPr="001E4988">
        <w:t xml:space="preserve">, </w:t>
      </w:r>
      <w:r w:rsidR="001E4988">
        <w:t>виправлення цих недоліків при створенні моделі «ЯК ПОВИННО БУТИ»</w:t>
      </w:r>
      <w:r w:rsidR="0099467A">
        <w:t>; п</w:t>
      </w:r>
      <w:r w:rsidR="001E4988">
        <w:t xml:space="preserve">обудова бізнес-процесів </w:t>
      </w:r>
      <w:r w:rsidR="0099467A">
        <w:t xml:space="preserve">у нотаціях </w:t>
      </w:r>
      <w:r w:rsidR="0099467A">
        <w:rPr>
          <w:lang w:val="en-US"/>
        </w:rPr>
        <w:t>IDEF</w:t>
      </w:r>
      <w:r w:rsidR="0099467A" w:rsidRPr="0099467A">
        <w:t xml:space="preserve">0, </w:t>
      </w:r>
      <w:r w:rsidR="0099467A">
        <w:rPr>
          <w:lang w:val="en-US"/>
        </w:rPr>
        <w:t>IDEF</w:t>
      </w:r>
      <w:r w:rsidR="0099467A" w:rsidRPr="0099467A">
        <w:t>3</w:t>
      </w:r>
      <w:r w:rsidR="0099467A">
        <w:t>, побудова діаграми дерева вузлів;</w:t>
      </w:r>
    </w:p>
    <w:p w14:paraId="217F32BD" w14:textId="28949E68" w:rsidR="0099467A" w:rsidRDefault="0099467A" w:rsidP="00A109E1">
      <w:pPr>
        <w:pStyle w:val="a6"/>
        <w:numPr>
          <w:ilvl w:val="0"/>
          <w:numId w:val="25"/>
        </w:numPr>
        <w:ind w:left="0" w:firstLine="709"/>
      </w:pPr>
      <w:r>
        <w:t xml:space="preserve">розробка і впровадження інформаційної системи, </w:t>
      </w:r>
      <w:r w:rsidR="00BC4219">
        <w:t>зокрема прикладного програмного забезпечення із базою даних, яка дозволить вирішити проблеми зберігання і обробки інформації, яка з’являється у ході діяльності підприємства;</w:t>
      </w:r>
    </w:p>
    <w:p w14:paraId="3F5CE2B7" w14:textId="6E710011" w:rsidR="003D7BFF" w:rsidRDefault="00AF76B6" w:rsidP="00A109E1">
      <w:pPr>
        <w:pStyle w:val="a6"/>
        <w:numPr>
          <w:ilvl w:val="0"/>
          <w:numId w:val="25"/>
        </w:numPr>
        <w:ind w:left="0" w:firstLine="709"/>
      </w:pPr>
      <w:r>
        <w:t>розробка</w:t>
      </w:r>
      <w:r w:rsidRPr="00AF76B6">
        <w:t xml:space="preserve"> архітектури прикладного програмного забезпечення</w:t>
      </w:r>
      <w:r w:rsidRPr="00AF76B6">
        <w:br/>
        <w:t>інформаційної системи</w:t>
      </w:r>
      <w:r>
        <w:t xml:space="preserve">: побудова поведінкових і структурних </w:t>
      </w:r>
      <w:r w:rsidRPr="00AF76B6">
        <w:t>UML-діаграм;</w:t>
      </w:r>
    </w:p>
    <w:p w14:paraId="472BC068" w14:textId="733A4FF0" w:rsidR="006B417E" w:rsidRPr="00170495" w:rsidRDefault="006B417E" w:rsidP="00A109E1">
      <w:pPr>
        <w:pStyle w:val="a6"/>
        <w:numPr>
          <w:ilvl w:val="0"/>
          <w:numId w:val="25"/>
        </w:numPr>
        <w:ind w:left="0" w:firstLine="709"/>
      </w:pPr>
      <w:r w:rsidRPr="006B417E">
        <w:t xml:space="preserve">розробка </w:t>
      </w:r>
      <w:proofErr w:type="spellStart"/>
      <w:r w:rsidRPr="006B417E">
        <w:t>кросшарової</w:t>
      </w:r>
      <w:proofErr w:type="spellEnd"/>
      <w:r w:rsidRPr="006B417E">
        <w:t xml:space="preserve"> архітектури інформаційної системи</w:t>
      </w:r>
      <w:r>
        <w:t xml:space="preserve">: оформлення моделей організаційної структури, бізнес-процесів, архітектури інформаційної системи та технічної інфраструктури </w:t>
      </w:r>
      <w:r w:rsidRPr="006B417E">
        <w:t xml:space="preserve">у нотації </w:t>
      </w:r>
      <w:proofErr w:type="spellStart"/>
      <w:r w:rsidRPr="006B417E">
        <w:t>Archimate</w:t>
      </w:r>
      <w:proofErr w:type="spellEnd"/>
      <w:r>
        <w:t>.</w:t>
      </w:r>
    </w:p>
    <w:p w14:paraId="0DD188AF" w14:textId="3D131BD2" w:rsidR="001D01F6" w:rsidRDefault="001D01F6" w:rsidP="001D01F6">
      <w:pPr>
        <w:pStyle w:val="1"/>
      </w:pPr>
      <w:bookmarkStart w:id="17" w:name="_Toc106856209"/>
      <w:r w:rsidRPr="001D01F6">
        <w:lastRenderedPageBreak/>
        <w:t>2 Розробка вимог до прикладного програмного забезпечення та проектних</w:t>
      </w:r>
      <w:r w:rsidR="004B4917">
        <w:t xml:space="preserve"> специфікацій</w:t>
      </w:r>
      <w:bookmarkEnd w:id="17"/>
    </w:p>
    <w:p w14:paraId="40A61868" w14:textId="4755C592" w:rsidR="001D01F6" w:rsidRPr="00616C69" w:rsidRDefault="00616C69" w:rsidP="0079338A">
      <w:pPr>
        <w:pStyle w:val="2"/>
      </w:pPr>
      <w:bookmarkStart w:id="18" w:name="_Toc106856210"/>
      <w:r>
        <w:t>2</w:t>
      </w:r>
      <w:r w:rsidR="0079338A" w:rsidRPr="00A804BB">
        <w:t>.1 Розробка поведінкових UML-діаграм</w:t>
      </w:r>
      <w:bookmarkEnd w:id="18"/>
    </w:p>
    <w:p w14:paraId="12B5497D" w14:textId="04B87F93" w:rsidR="0029248B" w:rsidRPr="00175A8E" w:rsidRDefault="00405BDF" w:rsidP="0029248B">
      <w:r>
        <w:t>На рисунку 2.1 наведено та описано UML-діаграму варіантів використання</w:t>
      </w:r>
      <w:r w:rsidRPr="00405BDF">
        <w:t>, що відобра</w:t>
      </w:r>
      <w:r>
        <w:t>жає</w:t>
      </w:r>
      <w:r w:rsidRPr="00405BDF">
        <w:t xml:space="preserve"> поведінкові особливості</w:t>
      </w:r>
      <w:r>
        <w:t xml:space="preserve"> </w:t>
      </w:r>
      <w:r w:rsidRPr="00405BDF">
        <w:t>програмного забезпечення та інформаційної системи в цілому</w:t>
      </w:r>
      <w:r>
        <w:t>.</w:t>
      </w:r>
    </w:p>
    <w:p w14:paraId="171CE675" w14:textId="77777777" w:rsidR="0030267C" w:rsidRPr="00616C69" w:rsidRDefault="0030267C" w:rsidP="0029248B"/>
    <w:p w14:paraId="4194E3BD" w14:textId="1E5742C3" w:rsidR="0030267C" w:rsidRDefault="00954623" w:rsidP="00954623">
      <w:pPr>
        <w:pStyle w:val="af7"/>
        <w:rPr>
          <w:lang w:val="en-US"/>
        </w:rPr>
      </w:pPr>
      <w:r>
        <w:rPr>
          <w:noProof/>
          <w:lang w:val="ru-RU"/>
        </w:rPr>
        <w:drawing>
          <wp:inline distT="0" distB="0" distL="0" distR="0" wp14:anchorId="14A8F0E2" wp14:editId="43CA82AB">
            <wp:extent cx="6179820" cy="349852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826" t="13805" r="11983" b="8507"/>
                    <a:stretch/>
                  </pic:blipFill>
                  <pic:spPr bwMode="auto">
                    <a:xfrm>
                      <a:off x="0" y="0"/>
                      <a:ext cx="6195072" cy="3507163"/>
                    </a:xfrm>
                    <a:prstGeom prst="rect">
                      <a:avLst/>
                    </a:prstGeom>
                    <a:ln>
                      <a:noFill/>
                    </a:ln>
                    <a:extLst>
                      <a:ext uri="{53640926-AAD7-44D8-BBD7-CCE9431645EC}">
                        <a14:shadowObscured xmlns:a14="http://schemas.microsoft.com/office/drawing/2010/main"/>
                      </a:ext>
                    </a:extLst>
                  </pic:spPr>
                </pic:pic>
              </a:graphicData>
            </a:graphic>
          </wp:inline>
        </w:drawing>
      </w:r>
    </w:p>
    <w:p w14:paraId="6A775AE1" w14:textId="56A436E3" w:rsidR="00954623" w:rsidRPr="003351A3" w:rsidRDefault="007D28C3" w:rsidP="00954623">
      <w:pPr>
        <w:pStyle w:val="ab"/>
        <w:rPr>
          <w:lang w:val="ru-RU"/>
        </w:rPr>
      </w:pPr>
      <w:r w:rsidRPr="002C5310">
        <w:t xml:space="preserve">Рисунок 2.1 </w:t>
      </w:r>
      <w:r w:rsidR="002C5310" w:rsidRPr="002C5310">
        <w:t>–</w:t>
      </w:r>
      <w:r w:rsidRPr="002C5310">
        <w:t xml:space="preserve"> </w:t>
      </w:r>
      <w:r w:rsidR="002C5310" w:rsidRPr="002C5310">
        <w:t>Діаграма варіантів використання</w:t>
      </w:r>
      <w:r w:rsidR="003351A3">
        <w:t xml:space="preserve"> у нотації </w:t>
      </w:r>
      <w:r w:rsidR="003351A3">
        <w:rPr>
          <w:lang w:val="en-US"/>
        </w:rPr>
        <w:t>UML</w:t>
      </w:r>
    </w:p>
    <w:p w14:paraId="138EF9F2" w14:textId="77777777" w:rsidR="00A804BB" w:rsidRPr="003351A3" w:rsidRDefault="00A804BB" w:rsidP="00A804BB">
      <w:pPr>
        <w:rPr>
          <w:lang w:val="ru-RU"/>
        </w:rPr>
      </w:pPr>
    </w:p>
    <w:p w14:paraId="6F177501" w14:textId="7F27880B" w:rsidR="00A804BB" w:rsidRDefault="00616C69" w:rsidP="006E5665">
      <w:pPr>
        <w:pStyle w:val="2"/>
      </w:pPr>
      <w:bookmarkStart w:id="19" w:name="_Toc106856211"/>
      <w:r>
        <w:t>2.2</w:t>
      </w:r>
      <w:r w:rsidR="00A804BB" w:rsidRPr="00A804BB">
        <w:t xml:space="preserve"> Розробка ст</w:t>
      </w:r>
      <w:r w:rsidR="00A804BB">
        <w:t>ру</w:t>
      </w:r>
      <w:r w:rsidR="00A804BB" w:rsidRPr="00A804BB">
        <w:t>ктурних UML-діаграм</w:t>
      </w:r>
      <w:bookmarkEnd w:id="19"/>
    </w:p>
    <w:p w14:paraId="76771A17" w14:textId="3AB63807" w:rsidR="00463A87" w:rsidRPr="00463A87" w:rsidRDefault="00463A87" w:rsidP="00463A87">
      <w:r>
        <w:t xml:space="preserve">На рисунку 2.2 наведено UML-діаграму розгортання, що відображає структурні </w:t>
      </w:r>
      <w:r w:rsidRPr="00463A87">
        <w:t>особливості</w:t>
      </w:r>
      <w:r>
        <w:t xml:space="preserve"> </w:t>
      </w:r>
      <w:r w:rsidRPr="00463A87">
        <w:t>програмного забезпечення та інформаційної системи в цілому</w:t>
      </w:r>
      <w:r>
        <w:t>.</w:t>
      </w:r>
    </w:p>
    <w:p w14:paraId="28437DC6" w14:textId="77777777" w:rsidR="006E5665" w:rsidRDefault="006E5665" w:rsidP="006E5665">
      <w:pPr>
        <w:rPr>
          <w:lang w:val="ru-RU"/>
        </w:rPr>
      </w:pPr>
    </w:p>
    <w:p w14:paraId="403CD8AA" w14:textId="46DCCCC5" w:rsidR="006E5665" w:rsidRDefault="006E5665" w:rsidP="006E5665">
      <w:pPr>
        <w:pStyle w:val="af7"/>
        <w:rPr>
          <w:lang w:val="ru-RU"/>
        </w:rPr>
      </w:pPr>
      <w:r>
        <w:rPr>
          <w:noProof/>
          <w:lang w:val="ru-RU"/>
        </w:rPr>
        <w:lastRenderedPageBreak/>
        <w:drawing>
          <wp:inline distT="0" distB="0" distL="0" distR="0" wp14:anchorId="1FA87E2E" wp14:editId="6F897D5A">
            <wp:extent cx="6199910" cy="30715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094" t="14615" r="6982" b="9709"/>
                    <a:stretch/>
                  </pic:blipFill>
                  <pic:spPr bwMode="auto">
                    <a:xfrm>
                      <a:off x="0" y="0"/>
                      <a:ext cx="6208602" cy="3075821"/>
                    </a:xfrm>
                    <a:prstGeom prst="rect">
                      <a:avLst/>
                    </a:prstGeom>
                    <a:ln>
                      <a:noFill/>
                    </a:ln>
                    <a:extLst>
                      <a:ext uri="{53640926-AAD7-44D8-BBD7-CCE9431645EC}">
                        <a14:shadowObscured xmlns:a14="http://schemas.microsoft.com/office/drawing/2010/main"/>
                      </a:ext>
                    </a:extLst>
                  </pic:spPr>
                </pic:pic>
              </a:graphicData>
            </a:graphic>
          </wp:inline>
        </w:drawing>
      </w:r>
    </w:p>
    <w:p w14:paraId="0B8A539D" w14:textId="284B73EE" w:rsidR="00A02297" w:rsidRPr="003351A3" w:rsidRDefault="00463A87" w:rsidP="00A02297">
      <w:pPr>
        <w:pStyle w:val="ab"/>
        <w:rPr>
          <w:lang w:val="ru-RU"/>
        </w:rPr>
      </w:pPr>
      <w:r>
        <w:t>Рисунок 2.2 – Діаграма розгортання</w:t>
      </w:r>
      <w:r w:rsidR="003351A3" w:rsidRPr="003351A3">
        <w:rPr>
          <w:lang w:val="ru-RU"/>
        </w:rPr>
        <w:t xml:space="preserve"> </w:t>
      </w:r>
      <w:r w:rsidR="003351A3">
        <w:t xml:space="preserve">у нотації </w:t>
      </w:r>
      <w:r w:rsidR="003351A3">
        <w:rPr>
          <w:lang w:val="en-US"/>
        </w:rPr>
        <w:t>UML</w:t>
      </w:r>
    </w:p>
    <w:p w14:paraId="1E67B7B6" w14:textId="77777777" w:rsidR="00BA5978" w:rsidRDefault="00BA5978" w:rsidP="00BA5978"/>
    <w:p w14:paraId="0BFF8A8D" w14:textId="23C7B413" w:rsidR="00BA5978" w:rsidRDefault="00616C69" w:rsidP="00BA5978">
      <w:pPr>
        <w:pStyle w:val="2"/>
      </w:pPr>
      <w:bookmarkStart w:id="20" w:name="_Toc106856212"/>
      <w:r>
        <w:t>2</w:t>
      </w:r>
      <w:r w:rsidR="00BA5978">
        <w:t xml:space="preserve">.3 Розробка </w:t>
      </w:r>
      <w:proofErr w:type="spellStart"/>
      <w:r w:rsidR="00BA5978">
        <w:t>кросшарової</w:t>
      </w:r>
      <w:proofErr w:type="spellEnd"/>
      <w:r w:rsidR="00BA5978">
        <w:t xml:space="preserve"> архітектури</w:t>
      </w:r>
      <w:bookmarkEnd w:id="20"/>
    </w:p>
    <w:p w14:paraId="2F4D3813" w14:textId="2F54A514" w:rsidR="003351A3" w:rsidRPr="001C60F7" w:rsidRDefault="00693DCB" w:rsidP="003351A3">
      <w:r w:rsidRPr="001C60F7">
        <w:t xml:space="preserve">Основна мета розробки </w:t>
      </w:r>
      <w:proofErr w:type="spellStart"/>
      <w:r w:rsidRPr="001C60F7">
        <w:t>кросшарової</w:t>
      </w:r>
      <w:proofErr w:type="spellEnd"/>
      <w:r w:rsidRPr="001C60F7">
        <w:t xml:space="preserve"> архітектури у нотації </w:t>
      </w:r>
      <w:proofErr w:type="spellStart"/>
      <w:r w:rsidRPr="001C60F7">
        <w:t>Archimate</w:t>
      </w:r>
      <w:proofErr w:type="spellEnd"/>
      <w:r w:rsidRPr="001C60F7">
        <w:t xml:space="preserve">  полягає у тому, щоб відобразити взаємозв’язки між такими складовими бізнес-систе</w:t>
      </w:r>
      <w:r w:rsidR="00BE2C7D" w:rsidRPr="001C60F7">
        <w:t>ма</w:t>
      </w:r>
      <w:r w:rsidRPr="001C60F7">
        <w:t>ми, як організаційна структура, бізнес-процеси,</w:t>
      </w:r>
      <w:r w:rsidR="00A45912" w:rsidRPr="001C60F7">
        <w:t xml:space="preserve"> структура інформаційних систем </w:t>
      </w:r>
      <w:r w:rsidRPr="001C60F7">
        <w:t xml:space="preserve">та технічна інфраструктура. </w:t>
      </w:r>
      <w:r w:rsidR="00A45912" w:rsidRPr="001C60F7">
        <w:t>На рисунку 2.3 зображена модель організаційної структури, на рисунку 2.4 –</w:t>
      </w:r>
      <w:r w:rsidR="00313ADB" w:rsidRPr="001C60F7">
        <w:t xml:space="preserve"> </w:t>
      </w:r>
      <w:r w:rsidR="00A45912" w:rsidRPr="001C60F7">
        <w:t>б</w:t>
      </w:r>
      <w:r w:rsidR="00A33769" w:rsidRPr="001C60F7">
        <w:t>ізнес-процесів</w:t>
      </w:r>
      <w:r w:rsidR="00313ADB" w:rsidRPr="001C60F7">
        <w:t>, на рисунку 2.5 – архітектури інформаційних систем, на рисунку 2.</w:t>
      </w:r>
      <w:r w:rsidR="001C60F7" w:rsidRPr="001C60F7">
        <w:t>6 – технічної інфраструктури</w:t>
      </w:r>
      <w:r w:rsidR="00A33769" w:rsidRPr="001C60F7">
        <w:t xml:space="preserve"> та на рисунку 2.7</w:t>
      </w:r>
      <w:r w:rsidR="00A45912" w:rsidRPr="001C60F7">
        <w:t xml:space="preserve"> –</w:t>
      </w:r>
      <w:r w:rsidR="001C60F7" w:rsidRPr="001C60F7">
        <w:t xml:space="preserve"> </w:t>
      </w:r>
      <w:proofErr w:type="spellStart"/>
      <w:r w:rsidR="00A45912" w:rsidRPr="001C60F7">
        <w:t>кросшарової</w:t>
      </w:r>
      <w:proofErr w:type="spellEnd"/>
      <w:r w:rsidR="00A45912" w:rsidRPr="001C60F7">
        <w:t xml:space="preserve"> архітектури.</w:t>
      </w:r>
    </w:p>
    <w:p w14:paraId="37C72466" w14:textId="77777777" w:rsidR="00ED30A2" w:rsidRPr="00ED30A2" w:rsidRDefault="00ED30A2" w:rsidP="003351A3">
      <w:pPr>
        <w:rPr>
          <w:lang w:val="ru-RU"/>
        </w:rPr>
      </w:pPr>
    </w:p>
    <w:p w14:paraId="792B5CE3" w14:textId="25008D00" w:rsidR="00DE63A5" w:rsidRPr="00ED30A2" w:rsidRDefault="00124470" w:rsidP="00ED30A2">
      <w:pPr>
        <w:pStyle w:val="af7"/>
        <w:rPr>
          <w:lang w:val="ru-RU"/>
        </w:rPr>
      </w:pPr>
      <w:r>
        <w:rPr>
          <w:noProof/>
          <w:lang w:val="ru-RU"/>
        </w:rPr>
        <w:lastRenderedPageBreak/>
        <w:drawing>
          <wp:inline distT="0" distB="0" distL="0" distR="0" wp14:anchorId="43DABD5D" wp14:editId="43BA4CE1">
            <wp:extent cx="6184900" cy="321505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093" t="11290" r="9352" b="28127"/>
                    <a:stretch/>
                  </pic:blipFill>
                  <pic:spPr bwMode="auto">
                    <a:xfrm>
                      <a:off x="0" y="0"/>
                      <a:ext cx="6187779" cy="3216553"/>
                    </a:xfrm>
                    <a:prstGeom prst="rect">
                      <a:avLst/>
                    </a:prstGeom>
                    <a:ln>
                      <a:noFill/>
                    </a:ln>
                    <a:extLst>
                      <a:ext uri="{53640926-AAD7-44D8-BBD7-CCE9431645EC}">
                        <a14:shadowObscured xmlns:a14="http://schemas.microsoft.com/office/drawing/2010/main"/>
                      </a:ext>
                    </a:extLst>
                  </pic:spPr>
                </pic:pic>
              </a:graphicData>
            </a:graphic>
          </wp:inline>
        </w:drawing>
      </w:r>
    </w:p>
    <w:p w14:paraId="0E1C5368" w14:textId="4FC946BA" w:rsidR="00BA5978" w:rsidRPr="00616C69" w:rsidRDefault="00474793" w:rsidP="00474793">
      <w:pPr>
        <w:pStyle w:val="ab"/>
        <w:rPr>
          <w:lang w:val="ru-RU"/>
        </w:rPr>
      </w:pPr>
      <w:r>
        <w:t xml:space="preserve">Рисунок 2.3 – Модель організаційної структури у нотації </w:t>
      </w:r>
      <w:proofErr w:type="spellStart"/>
      <w:r w:rsidRPr="00474793">
        <w:t>Archimate</w:t>
      </w:r>
      <w:proofErr w:type="spellEnd"/>
    </w:p>
    <w:p w14:paraId="66D96577" w14:textId="77777777" w:rsidR="00901BB3" w:rsidRPr="00616C69" w:rsidRDefault="00901BB3" w:rsidP="00901BB3">
      <w:pPr>
        <w:rPr>
          <w:lang w:val="ru-RU"/>
        </w:rPr>
      </w:pPr>
    </w:p>
    <w:p w14:paraId="3D167C65" w14:textId="6BD462E4" w:rsidR="00901BB3" w:rsidRPr="000E2E99" w:rsidRDefault="004F6488" w:rsidP="004F6488">
      <w:pPr>
        <w:pStyle w:val="af7"/>
      </w:pPr>
      <w:r>
        <w:rPr>
          <w:noProof/>
          <w:lang w:val="ru-RU"/>
        </w:rPr>
        <w:drawing>
          <wp:inline distT="0" distB="0" distL="0" distR="0" wp14:anchorId="4DE2C495" wp14:editId="4FCBA6DE">
            <wp:extent cx="6195585" cy="323503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473" t="15415" r="18356" b="18518"/>
                    <a:stretch/>
                  </pic:blipFill>
                  <pic:spPr bwMode="auto">
                    <a:xfrm>
                      <a:off x="0" y="0"/>
                      <a:ext cx="6196691" cy="3235614"/>
                    </a:xfrm>
                    <a:prstGeom prst="rect">
                      <a:avLst/>
                    </a:prstGeom>
                    <a:ln>
                      <a:noFill/>
                    </a:ln>
                    <a:extLst>
                      <a:ext uri="{53640926-AAD7-44D8-BBD7-CCE9431645EC}">
                        <a14:shadowObscured xmlns:a14="http://schemas.microsoft.com/office/drawing/2010/main"/>
                      </a:ext>
                    </a:extLst>
                  </pic:spPr>
                </pic:pic>
              </a:graphicData>
            </a:graphic>
          </wp:inline>
        </w:drawing>
      </w:r>
    </w:p>
    <w:p w14:paraId="26F702CC" w14:textId="4F03D883" w:rsidR="004F6488" w:rsidRPr="00E1645D" w:rsidRDefault="004F6488" w:rsidP="004F6488">
      <w:pPr>
        <w:pStyle w:val="ab"/>
        <w:rPr>
          <w:lang w:val="ru-RU"/>
        </w:rPr>
      </w:pPr>
      <w:r>
        <w:t xml:space="preserve">Рисунок 2.4 – Модель бізнес-процесів у нотації </w:t>
      </w:r>
      <w:proofErr w:type="spellStart"/>
      <w:r w:rsidRPr="00474793">
        <w:t>Archimate</w:t>
      </w:r>
      <w:proofErr w:type="spellEnd"/>
    </w:p>
    <w:p w14:paraId="0C634DDA" w14:textId="77777777" w:rsidR="00EE3DAE" w:rsidRPr="00E1645D" w:rsidRDefault="00EE3DAE" w:rsidP="00EE3DAE">
      <w:pPr>
        <w:rPr>
          <w:lang w:val="ru-RU"/>
        </w:rPr>
      </w:pPr>
    </w:p>
    <w:p w14:paraId="58AE6D40" w14:textId="3ADEF3AA" w:rsidR="00EE3DAE" w:rsidRPr="00FD6C57" w:rsidRDefault="005D01FC" w:rsidP="005D01FC">
      <w:pPr>
        <w:pStyle w:val="af7"/>
      </w:pPr>
      <w:r>
        <w:rPr>
          <w:noProof/>
          <w:lang w:val="ru-RU"/>
        </w:rPr>
        <w:lastRenderedPageBreak/>
        <w:drawing>
          <wp:inline distT="0" distB="0" distL="0" distR="0" wp14:anchorId="16369FD8" wp14:editId="5012BC40">
            <wp:extent cx="6199909" cy="34259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861" t="11011" r="9684" b="22722"/>
                    <a:stretch/>
                  </pic:blipFill>
                  <pic:spPr bwMode="auto">
                    <a:xfrm>
                      <a:off x="0" y="0"/>
                      <a:ext cx="6204860" cy="3428730"/>
                    </a:xfrm>
                    <a:prstGeom prst="rect">
                      <a:avLst/>
                    </a:prstGeom>
                    <a:ln>
                      <a:noFill/>
                    </a:ln>
                    <a:extLst>
                      <a:ext uri="{53640926-AAD7-44D8-BBD7-CCE9431645EC}">
                        <a14:shadowObscured xmlns:a14="http://schemas.microsoft.com/office/drawing/2010/main"/>
                      </a:ext>
                    </a:extLst>
                  </pic:spPr>
                </pic:pic>
              </a:graphicData>
            </a:graphic>
          </wp:inline>
        </w:drawing>
      </w:r>
    </w:p>
    <w:p w14:paraId="7EF7ED8D" w14:textId="4E9F3AED" w:rsidR="005D01FC" w:rsidRDefault="005D01FC" w:rsidP="005D01FC">
      <w:pPr>
        <w:pStyle w:val="ab"/>
        <w:rPr>
          <w:lang w:val="ru-RU"/>
        </w:rPr>
      </w:pPr>
      <w:r>
        <w:t xml:space="preserve">Рисунок 2.5 – Модель архітектури інформаційних систем у нотації </w:t>
      </w:r>
      <w:proofErr w:type="spellStart"/>
      <w:r w:rsidRPr="00474793">
        <w:t>Archimate</w:t>
      </w:r>
      <w:proofErr w:type="spellEnd"/>
    </w:p>
    <w:p w14:paraId="1FD470A9" w14:textId="77777777" w:rsidR="00F64170" w:rsidRDefault="00F64170" w:rsidP="00F64170">
      <w:pPr>
        <w:rPr>
          <w:lang w:val="ru-RU"/>
        </w:rPr>
      </w:pPr>
    </w:p>
    <w:p w14:paraId="33F2C81B" w14:textId="5BF9642B" w:rsidR="00F64170" w:rsidRPr="00F64170" w:rsidRDefault="00F64170" w:rsidP="00F64170">
      <w:pPr>
        <w:pStyle w:val="af7"/>
        <w:rPr>
          <w:lang w:val="ru-RU"/>
        </w:rPr>
      </w:pPr>
      <w:r>
        <w:rPr>
          <w:noProof/>
          <w:lang w:val="ru-RU"/>
        </w:rPr>
        <w:drawing>
          <wp:inline distT="0" distB="0" distL="0" distR="0" wp14:anchorId="0984BCE9" wp14:editId="670CE26D">
            <wp:extent cx="6213763" cy="2601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0397" t="10944" r="9573" b="36936"/>
                    <a:stretch/>
                  </pic:blipFill>
                  <pic:spPr bwMode="auto">
                    <a:xfrm>
                      <a:off x="0" y="0"/>
                      <a:ext cx="6228868" cy="2607603"/>
                    </a:xfrm>
                    <a:prstGeom prst="rect">
                      <a:avLst/>
                    </a:prstGeom>
                    <a:ln>
                      <a:noFill/>
                    </a:ln>
                    <a:extLst>
                      <a:ext uri="{53640926-AAD7-44D8-BBD7-CCE9431645EC}">
                        <a14:shadowObscured xmlns:a14="http://schemas.microsoft.com/office/drawing/2010/main"/>
                      </a:ext>
                    </a:extLst>
                  </pic:spPr>
                </pic:pic>
              </a:graphicData>
            </a:graphic>
          </wp:inline>
        </w:drawing>
      </w:r>
    </w:p>
    <w:p w14:paraId="694097EB" w14:textId="212E07FA" w:rsidR="00A248AA" w:rsidRDefault="00ED30A2" w:rsidP="00ED30A2">
      <w:pPr>
        <w:pStyle w:val="ab"/>
        <w:rPr>
          <w:lang w:val="ru-RU"/>
        </w:rPr>
      </w:pPr>
      <w:r>
        <w:t>Рисунок 2.</w:t>
      </w:r>
      <w:r>
        <w:rPr>
          <w:lang w:val="ru-RU"/>
        </w:rPr>
        <w:t>6</w:t>
      </w:r>
      <w:r>
        <w:t xml:space="preserve"> – Модель архітектури інформаційних систем у нотації </w:t>
      </w:r>
      <w:proofErr w:type="spellStart"/>
      <w:r w:rsidRPr="00474793">
        <w:t>Archimate</w:t>
      </w:r>
      <w:proofErr w:type="spellEnd"/>
    </w:p>
    <w:p w14:paraId="7DF4C687" w14:textId="77777777" w:rsidR="00ED30A2" w:rsidRPr="00ED30A2" w:rsidRDefault="00ED30A2" w:rsidP="00ED30A2">
      <w:pPr>
        <w:rPr>
          <w:lang w:val="ru-RU"/>
        </w:rPr>
      </w:pPr>
    </w:p>
    <w:p w14:paraId="6E11109F" w14:textId="32F3C758" w:rsidR="00A248AA" w:rsidRPr="00693DCB" w:rsidRDefault="00693DCB" w:rsidP="00693DCB">
      <w:pPr>
        <w:pStyle w:val="af7"/>
        <w:rPr>
          <w:lang w:val="en-US"/>
        </w:rPr>
      </w:pPr>
      <w:r>
        <w:rPr>
          <w:noProof/>
          <w:lang w:val="ru-RU"/>
        </w:rPr>
        <w:lastRenderedPageBreak/>
        <w:drawing>
          <wp:inline distT="0" distB="0" distL="0" distR="0" wp14:anchorId="4D335901" wp14:editId="36D1B373">
            <wp:extent cx="6227618" cy="684414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3987" t="10210" r="34002" b="7706"/>
                    <a:stretch/>
                  </pic:blipFill>
                  <pic:spPr bwMode="auto">
                    <a:xfrm>
                      <a:off x="0" y="0"/>
                      <a:ext cx="6228731" cy="6845369"/>
                    </a:xfrm>
                    <a:prstGeom prst="rect">
                      <a:avLst/>
                    </a:prstGeom>
                    <a:ln>
                      <a:noFill/>
                    </a:ln>
                    <a:extLst>
                      <a:ext uri="{53640926-AAD7-44D8-BBD7-CCE9431645EC}">
                        <a14:shadowObscured xmlns:a14="http://schemas.microsoft.com/office/drawing/2010/main"/>
                      </a:ext>
                    </a:extLst>
                  </pic:spPr>
                </pic:pic>
              </a:graphicData>
            </a:graphic>
          </wp:inline>
        </w:drawing>
      </w:r>
    </w:p>
    <w:p w14:paraId="02CA22DF" w14:textId="5B53392A" w:rsidR="00693DCB" w:rsidRDefault="00A33769" w:rsidP="00693DCB">
      <w:pPr>
        <w:pStyle w:val="ab"/>
      </w:pPr>
      <w:r>
        <w:t>Рисунок 2.7</w:t>
      </w:r>
      <w:r w:rsidR="00693DCB">
        <w:t xml:space="preserve"> – Модель </w:t>
      </w:r>
      <w:proofErr w:type="spellStart"/>
      <w:r w:rsidR="00693DCB">
        <w:t>кросшарової</w:t>
      </w:r>
      <w:proofErr w:type="spellEnd"/>
      <w:r w:rsidR="00693DCB">
        <w:t xml:space="preserve"> архітектури у нотації </w:t>
      </w:r>
      <w:proofErr w:type="spellStart"/>
      <w:r w:rsidR="00693DCB" w:rsidRPr="00474793">
        <w:t>Archimate</w:t>
      </w:r>
      <w:proofErr w:type="spellEnd"/>
    </w:p>
    <w:p w14:paraId="2F0C3251" w14:textId="77777777" w:rsidR="00A05752" w:rsidRDefault="00A05752" w:rsidP="00A05752"/>
    <w:p w14:paraId="01F31ECD" w14:textId="232B5A8E" w:rsidR="00A05752" w:rsidRPr="00A05752" w:rsidRDefault="00A05752" w:rsidP="00A05752">
      <w:pPr>
        <w:pStyle w:val="1"/>
      </w:pPr>
      <w:bookmarkStart w:id="21" w:name="_Toc106856213"/>
      <w:r>
        <w:lastRenderedPageBreak/>
        <w:t>Висновки</w:t>
      </w:r>
      <w:bookmarkEnd w:id="21"/>
    </w:p>
    <w:p w14:paraId="16B6DA55" w14:textId="1B1A21E4" w:rsidR="00351F51" w:rsidRDefault="00A05752" w:rsidP="00AE4BCF">
      <w:r>
        <w:t xml:space="preserve">В ході виконання курсової роботи було </w:t>
      </w:r>
      <w:r w:rsidRPr="00A05752">
        <w:t>опис</w:t>
      </w:r>
      <w:r>
        <w:t>ано загальну</w:t>
      </w:r>
      <w:r w:rsidRPr="00A05752">
        <w:t xml:space="preserve"> характерис</w:t>
      </w:r>
      <w:r>
        <w:t>тику та особливості</w:t>
      </w:r>
      <w:r w:rsidRPr="00A05752">
        <w:t xml:space="preserve"> бізнесу, що розглядається</w:t>
      </w:r>
      <w:r>
        <w:t>; було оглянуто різні види</w:t>
      </w:r>
      <w:r w:rsidRPr="00A05752">
        <w:t xml:space="preserve"> організаційн</w:t>
      </w:r>
      <w:r w:rsidR="00766E63">
        <w:t xml:space="preserve">ої структури підприємства, вибрано відповідний вид та обґрунтовано цей вибір; </w:t>
      </w:r>
      <w:r w:rsidR="00766E63" w:rsidRPr="00766E63">
        <w:t xml:space="preserve">за вибраним видом організаційної структури </w:t>
      </w:r>
      <w:r w:rsidR="00766E63">
        <w:t xml:space="preserve">було </w:t>
      </w:r>
      <w:r w:rsidR="00766E63" w:rsidRPr="00766E63">
        <w:t>побудова</w:t>
      </w:r>
      <w:r w:rsidR="00766E63">
        <w:t>но схему структурних підрозділів, що відображає їх взаємозв’язки та підпорядкованість</w:t>
      </w:r>
      <w:r w:rsidR="00331533">
        <w:t>; було описано функції і задачі, якими займаються структурні підрозділи</w:t>
      </w:r>
      <w:r w:rsidR="003968CF">
        <w:t xml:space="preserve"> підприємства</w:t>
      </w:r>
      <w:r w:rsidR="00331533">
        <w:t xml:space="preserve">. </w:t>
      </w:r>
      <w:r w:rsidR="00366057">
        <w:t>Було проведено</w:t>
      </w:r>
      <w:r w:rsidR="00366057" w:rsidRPr="00366057">
        <w:t xml:space="preserve"> бізнес-моделювання: побудова</w:t>
      </w:r>
      <w:r w:rsidR="00366057">
        <w:t>но</w:t>
      </w:r>
      <w:r w:rsidR="00366057" w:rsidRPr="00366057">
        <w:t xml:space="preserve"> </w:t>
      </w:r>
      <w:r w:rsidR="00366057">
        <w:t xml:space="preserve">комплекс </w:t>
      </w:r>
      <w:r w:rsidR="00366057" w:rsidRPr="00366057">
        <w:t>моде</w:t>
      </w:r>
      <w:r w:rsidR="00366057">
        <w:t>лей</w:t>
      </w:r>
      <w:r w:rsidR="00366057" w:rsidRPr="00366057">
        <w:t xml:space="preserve"> існуючої організації роботи «ЯК Є», </w:t>
      </w:r>
      <w:r w:rsidR="00366057">
        <w:t>про</w:t>
      </w:r>
      <w:r w:rsidR="00366057" w:rsidRPr="00366057">
        <w:t>аналіз</w:t>
      </w:r>
      <w:r w:rsidR="00366057">
        <w:t>овано недоліки</w:t>
      </w:r>
      <w:r w:rsidR="00366057" w:rsidRPr="00366057">
        <w:t xml:space="preserve"> існуючої бізнес-моделі</w:t>
      </w:r>
      <w:r w:rsidR="00D0013A">
        <w:t xml:space="preserve"> та</w:t>
      </w:r>
      <w:r w:rsidR="00366057">
        <w:t xml:space="preserve"> створено</w:t>
      </w:r>
      <w:r w:rsidR="00F31092">
        <w:t xml:space="preserve"> комплекс</w:t>
      </w:r>
      <w:r w:rsidR="00366057">
        <w:t xml:space="preserve"> модел</w:t>
      </w:r>
      <w:r w:rsidR="00F31092">
        <w:t>ей</w:t>
      </w:r>
      <w:r w:rsidR="00366057" w:rsidRPr="00366057">
        <w:t xml:space="preserve"> «ЯК ПОВИННО БУТИ</w:t>
      </w:r>
      <w:r w:rsidR="00366057">
        <w:t>», де і було</w:t>
      </w:r>
      <w:r w:rsidR="00366057" w:rsidRPr="00366057">
        <w:t xml:space="preserve"> </w:t>
      </w:r>
      <w:r w:rsidR="00366057">
        <w:t>виправлено ці недоліки.</w:t>
      </w:r>
      <w:r w:rsidR="00AE4BCF">
        <w:t xml:space="preserve"> Було проаналізовано основні</w:t>
      </w:r>
      <w:r w:rsidR="00AE4BCF" w:rsidRPr="00AE4BCF">
        <w:t xml:space="preserve"> проблем</w:t>
      </w:r>
      <w:r w:rsidR="00AE4BCF">
        <w:t>и</w:t>
      </w:r>
      <w:r w:rsidR="00AE4BCF" w:rsidRPr="00AE4BCF">
        <w:t xml:space="preserve"> в організації роботи бізнес-системи</w:t>
      </w:r>
      <w:r w:rsidR="00AE4BCF">
        <w:t xml:space="preserve">, та представлено рішення цих проблем у вигляді розробленої </w:t>
      </w:r>
      <w:r w:rsidR="00AE4BCF" w:rsidRPr="00AE4BCF">
        <w:t>архітектури</w:t>
      </w:r>
      <w:r w:rsidR="00AE4BCF">
        <w:t xml:space="preserve"> майбутнього</w:t>
      </w:r>
      <w:r w:rsidR="00AE4BCF" w:rsidRPr="00AE4BCF">
        <w:t xml:space="preserve"> прикл</w:t>
      </w:r>
      <w:r w:rsidR="00AE4BCF">
        <w:t xml:space="preserve">адного програмного забезпечення </w:t>
      </w:r>
      <w:r w:rsidR="00AE4BCF" w:rsidRPr="00AE4BCF">
        <w:t>інформаційної системи</w:t>
      </w:r>
      <w:r w:rsidR="00AE4BCF">
        <w:t xml:space="preserve">, а саме: побудовано поведінкові та структурні </w:t>
      </w:r>
      <w:r w:rsidR="00AE4BCF">
        <w:rPr>
          <w:lang w:val="en-US"/>
        </w:rPr>
        <w:t>UML</w:t>
      </w:r>
      <w:proofErr w:type="spellStart"/>
      <w:r w:rsidR="00AE4BCF" w:rsidRPr="00AE4BCF">
        <w:t>-</w:t>
      </w:r>
      <w:r w:rsidR="00AE4BCF">
        <w:t>діаграми</w:t>
      </w:r>
      <w:proofErr w:type="spellEnd"/>
      <w:r w:rsidR="00AE4BCF">
        <w:t xml:space="preserve">, розроблено </w:t>
      </w:r>
      <w:proofErr w:type="spellStart"/>
      <w:r w:rsidR="00AE4BCF">
        <w:t>кросшарову</w:t>
      </w:r>
      <w:proofErr w:type="spellEnd"/>
      <w:r w:rsidR="00AE4BCF">
        <w:t xml:space="preserve"> архітектуру</w:t>
      </w:r>
      <w:r w:rsidR="00AE4BCF" w:rsidRPr="00AE4BCF">
        <w:t xml:space="preserve"> інформаційної системи</w:t>
      </w:r>
      <w:r w:rsidR="00AE4BCF">
        <w:t xml:space="preserve"> у нотації </w:t>
      </w:r>
      <w:proofErr w:type="spellStart"/>
      <w:r w:rsidR="00AE4BCF" w:rsidRPr="00474793">
        <w:t>Archimate</w:t>
      </w:r>
      <w:proofErr w:type="spellEnd"/>
      <w:r w:rsidR="00AE4BCF">
        <w:t>.</w:t>
      </w:r>
    </w:p>
    <w:p w14:paraId="6BC19849" w14:textId="77777777" w:rsidR="00AE4BCF" w:rsidRPr="00CC0CBB" w:rsidRDefault="00AE4BCF" w:rsidP="00AE4BCF"/>
    <w:p w14:paraId="62BFD54C" w14:textId="77777777" w:rsidR="00232C85" w:rsidRPr="00232C85" w:rsidRDefault="00232C85" w:rsidP="00232C85">
      <w:pPr>
        <w:keepNext/>
        <w:keepLines/>
        <w:pageBreakBefore/>
        <w:suppressAutoHyphens/>
        <w:spacing w:after="420"/>
        <w:ind w:firstLine="0"/>
        <w:jc w:val="center"/>
        <w:outlineLvl w:val="0"/>
        <w:rPr>
          <w:rFonts w:cs="Arial"/>
          <w:bCs/>
          <w:caps/>
          <w:kern w:val="32"/>
          <w:szCs w:val="28"/>
        </w:rPr>
      </w:pPr>
      <w:bookmarkStart w:id="22" w:name="_Toc106856214"/>
      <w:r w:rsidRPr="00232C85">
        <w:rPr>
          <w:rFonts w:cs="Arial"/>
          <w:bCs/>
          <w:caps/>
          <w:kern w:val="32"/>
          <w:szCs w:val="28"/>
        </w:rPr>
        <w:lastRenderedPageBreak/>
        <w:t>СПИСОК ДЖЕРЕЛ ІНФОРМАЦІЇ</w:t>
      </w:r>
      <w:bookmarkEnd w:id="22"/>
    </w:p>
    <w:p w14:paraId="7466BC31" w14:textId="60E35BCD" w:rsidR="00232C85" w:rsidRPr="00830495" w:rsidRDefault="0019300C" w:rsidP="0019300C">
      <w:pPr>
        <w:numPr>
          <w:ilvl w:val="0"/>
          <w:numId w:val="18"/>
        </w:numPr>
      </w:pPr>
      <w:r w:rsidRPr="00830495">
        <w:t>Встановлення дверей</w:t>
      </w:r>
      <w:r w:rsidR="00AF7715" w:rsidRPr="00830495">
        <w:t xml:space="preserve"> //</w:t>
      </w:r>
      <w:r w:rsidRPr="00830495">
        <w:t xml:space="preserve"> </w:t>
      </w:r>
      <w:hyperlink r:id="rId45" w:history="1">
        <w:r w:rsidRPr="00830495">
          <w:rPr>
            <w:rStyle w:val="aa"/>
          </w:rPr>
          <w:t>https://s-dveri.com.ua/ustanovka-dverej-ru</w:t>
        </w:r>
      </w:hyperlink>
      <w:r w:rsidRPr="00830495">
        <w:t>, 17.05.2022</w:t>
      </w:r>
      <w:r w:rsidR="001A6365" w:rsidRPr="00830495">
        <w:t>.</w:t>
      </w:r>
    </w:p>
    <w:p w14:paraId="776112D5" w14:textId="0D45A55C" w:rsidR="00232C85" w:rsidRPr="00830495" w:rsidRDefault="0019300C" w:rsidP="0019300C">
      <w:pPr>
        <w:numPr>
          <w:ilvl w:val="0"/>
          <w:numId w:val="18"/>
        </w:numPr>
      </w:pPr>
      <w:r w:rsidRPr="00830495">
        <w:t xml:space="preserve">Організаційна структура: огляд популярних схем </w:t>
      </w:r>
      <w:r w:rsidR="00AF7715" w:rsidRPr="00830495">
        <w:t xml:space="preserve">// </w:t>
      </w:r>
      <w:hyperlink r:id="rId46" w:history="1">
        <w:r w:rsidR="00CA503E" w:rsidRPr="00830495">
          <w:rPr>
            <w:color w:val="0000FF"/>
            <w:u w:val="single"/>
          </w:rPr>
          <w:t>https://www.unicraft.org/blog/7626/organizacionnaya-structura/</w:t>
        </w:r>
      </w:hyperlink>
      <w:r w:rsidR="00AF7715" w:rsidRPr="00830495">
        <w:t>, 17.05.2022</w:t>
      </w:r>
      <w:r w:rsidR="001A6365" w:rsidRPr="00830495">
        <w:t>.</w:t>
      </w:r>
    </w:p>
    <w:p w14:paraId="621C6C37" w14:textId="66C67CC2" w:rsidR="00232C85" w:rsidRPr="00830495" w:rsidRDefault="004641A2" w:rsidP="004641A2">
      <w:pPr>
        <w:numPr>
          <w:ilvl w:val="0"/>
          <w:numId w:val="18"/>
        </w:numPr>
      </w:pPr>
      <w:r w:rsidRPr="00830495">
        <w:t xml:space="preserve">Засновник // </w:t>
      </w:r>
      <w:hyperlink r:id="rId47" w:history="1">
        <w:r w:rsidR="00CA503E" w:rsidRPr="00830495">
          <w:rPr>
            <w:color w:val="0000FF"/>
            <w:u w:val="single"/>
          </w:rPr>
          <w:t>https://myfin.by/wiki/term/uchreditel</w:t>
        </w:r>
      </w:hyperlink>
      <w:r w:rsidR="00573C17" w:rsidRPr="00830495">
        <w:t>, 18</w:t>
      </w:r>
      <w:r w:rsidRPr="00830495">
        <w:t>.05.2022.</w:t>
      </w:r>
    </w:p>
    <w:p w14:paraId="7770571D" w14:textId="7D296D7A" w:rsidR="00232C85" w:rsidRPr="00830495" w:rsidRDefault="00573C17" w:rsidP="00573C17">
      <w:pPr>
        <w:numPr>
          <w:ilvl w:val="0"/>
          <w:numId w:val="18"/>
        </w:numPr>
      </w:pPr>
      <w:r w:rsidRPr="00830495">
        <w:t xml:space="preserve">Фінансовий директор // </w:t>
      </w:r>
      <w:hyperlink r:id="rId48" w:history="1">
        <w:r w:rsidR="00CA503E" w:rsidRPr="00830495">
          <w:rPr>
            <w:color w:val="0000FF"/>
            <w:u w:val="single"/>
          </w:rPr>
          <w:t>https://www.audit-it.ru/terms/accounting/finansovyy_direktor.html</w:t>
        </w:r>
      </w:hyperlink>
      <w:r w:rsidRPr="00830495">
        <w:t>, 18.05.2022.</w:t>
      </w:r>
    </w:p>
    <w:p w14:paraId="2BCAEB46" w14:textId="13B06EE5" w:rsidR="00232C85" w:rsidRPr="00830495" w:rsidRDefault="003B1D6F" w:rsidP="003B1D6F">
      <w:pPr>
        <w:numPr>
          <w:ilvl w:val="0"/>
          <w:numId w:val="18"/>
        </w:numPr>
      </w:pPr>
      <w:r w:rsidRPr="00830495">
        <w:t xml:space="preserve"> Посадова інструкція начальника адміністративно-господарського відділу // </w:t>
      </w:r>
      <w:hyperlink r:id="rId49" w:history="1">
        <w:r w:rsidR="00CA503E" w:rsidRPr="00830495">
          <w:rPr>
            <w:color w:val="0000FF"/>
            <w:u w:val="single"/>
          </w:rPr>
          <w:t>https://www.obzorzarplat.ru/services/job_description/view/?id=1352&amp;lang=0</w:t>
        </w:r>
      </w:hyperlink>
      <w:r w:rsidRPr="00830495">
        <w:t>, 18</w:t>
      </w:r>
      <w:r w:rsidR="005972D6" w:rsidRPr="00830495">
        <w:t>.05.2022.</w:t>
      </w:r>
    </w:p>
    <w:p w14:paraId="22B09A19" w14:textId="14A500A1" w:rsidR="00232C85" w:rsidRPr="00830495" w:rsidRDefault="001F12AD" w:rsidP="001F12AD">
      <w:pPr>
        <w:numPr>
          <w:ilvl w:val="0"/>
          <w:numId w:val="18"/>
        </w:numPr>
      </w:pPr>
      <w:r w:rsidRPr="00830495">
        <w:t>Професія директор з маркетингу //</w:t>
      </w:r>
      <w:r w:rsidR="00AE69E3" w:rsidRPr="00830495">
        <w:t xml:space="preserve"> </w:t>
      </w:r>
      <w:hyperlink r:id="rId50" w:history="1">
        <w:r w:rsidR="00CA503E" w:rsidRPr="00830495">
          <w:rPr>
            <w:color w:val="0000FF"/>
            <w:u w:val="single"/>
          </w:rPr>
          <w:t>https://enjoy-job.ru/professions/direktor-po-marketingu/</w:t>
        </w:r>
      </w:hyperlink>
      <w:r w:rsidRPr="00830495">
        <w:t>, 18</w:t>
      </w:r>
      <w:r w:rsidR="005972D6" w:rsidRPr="00830495">
        <w:t>.05.2022.</w:t>
      </w:r>
    </w:p>
    <w:p w14:paraId="6C14775D" w14:textId="67A89AC4" w:rsidR="00232C85" w:rsidRPr="00830495" w:rsidRDefault="001F12AD" w:rsidP="001F12AD">
      <w:pPr>
        <w:numPr>
          <w:ilvl w:val="0"/>
          <w:numId w:val="18"/>
        </w:numPr>
      </w:pPr>
      <w:r w:rsidRPr="00830495">
        <w:t xml:space="preserve">Професія директор з персоналу // </w:t>
      </w:r>
      <w:hyperlink r:id="rId51" w:history="1">
        <w:r w:rsidR="00CA503E" w:rsidRPr="00830495">
          <w:rPr>
            <w:color w:val="0000FF"/>
            <w:u w:val="single"/>
          </w:rPr>
          <w:t>https://enjoy-job.ru/professions/director-po-personalu/</w:t>
        </w:r>
      </w:hyperlink>
      <w:r w:rsidRPr="00830495">
        <w:t>, 18</w:t>
      </w:r>
      <w:r w:rsidR="005972D6" w:rsidRPr="00830495">
        <w:t>.05.2022.</w:t>
      </w:r>
    </w:p>
    <w:p w14:paraId="68341328" w14:textId="09261DDC" w:rsidR="00232C85" w:rsidRPr="00830495" w:rsidRDefault="001F12AD" w:rsidP="001F12AD">
      <w:pPr>
        <w:numPr>
          <w:ilvl w:val="0"/>
          <w:numId w:val="18"/>
        </w:numPr>
      </w:pPr>
      <w:r w:rsidRPr="00830495">
        <w:t xml:space="preserve"> Відділ закупівель: цілі, функції, оцінка та мотивація // </w:t>
      </w:r>
      <w:hyperlink r:id="rId52" w:history="1">
        <w:r w:rsidR="00CA503E" w:rsidRPr="00830495">
          <w:rPr>
            <w:color w:val="0000FF"/>
            <w:u w:val="single"/>
          </w:rPr>
          <w:t>https://www.cfin.ru/management/people/instructions/Procurement_department.shtml</w:t>
        </w:r>
      </w:hyperlink>
      <w:r w:rsidRPr="00830495">
        <w:t>, 18</w:t>
      </w:r>
      <w:r w:rsidR="005972D6" w:rsidRPr="00830495">
        <w:t>.05.2022.</w:t>
      </w:r>
    </w:p>
    <w:p w14:paraId="30CFE6C9" w14:textId="73B8064F" w:rsidR="00232C85" w:rsidRPr="00830495" w:rsidRDefault="00DF36F7" w:rsidP="00232C85">
      <w:pPr>
        <w:numPr>
          <w:ilvl w:val="0"/>
          <w:numId w:val="18"/>
        </w:numPr>
        <w:rPr>
          <w:u w:val="single"/>
        </w:rPr>
      </w:pPr>
      <w:r w:rsidRPr="00830495">
        <w:t>Бухгалтерія //</w:t>
      </w:r>
      <w:r w:rsidR="00232C85" w:rsidRPr="00830495">
        <w:t xml:space="preserve"> </w:t>
      </w:r>
      <w:hyperlink r:id="rId53" w:history="1">
        <w:r w:rsidR="00CA503E" w:rsidRPr="00830495">
          <w:rPr>
            <w:color w:val="0000FF"/>
            <w:u w:val="single"/>
          </w:rPr>
          <w:t>https://www.audit-it.ru/terms/accounting/bukhgalteriya.html</w:t>
        </w:r>
      </w:hyperlink>
      <w:r w:rsidRPr="00830495">
        <w:t>, 18</w:t>
      </w:r>
      <w:r w:rsidR="005972D6" w:rsidRPr="00830495">
        <w:t>.05.2022.</w:t>
      </w:r>
    </w:p>
    <w:p w14:paraId="77717015" w14:textId="72FC8FD2" w:rsidR="00AC4F09" w:rsidRPr="00830495" w:rsidRDefault="00AC4F09" w:rsidP="00232C85">
      <w:pPr>
        <w:numPr>
          <w:ilvl w:val="0"/>
          <w:numId w:val="18"/>
        </w:numPr>
        <w:rPr>
          <w:u w:val="single"/>
        </w:rPr>
      </w:pPr>
      <w:r w:rsidRPr="00830495">
        <w:t xml:space="preserve">Відділ інформаційних технологій // </w:t>
      </w:r>
      <w:hyperlink r:id="rId54" w:history="1">
        <w:r w:rsidRPr="00830495">
          <w:rPr>
            <w:rStyle w:val="aa"/>
          </w:rPr>
          <w:t>https://kadastr.tatarstan.ru/struk.htm?department_id=39587</w:t>
        </w:r>
      </w:hyperlink>
      <w:r w:rsidRPr="00830495">
        <w:t>, 18.05.2022.</w:t>
      </w:r>
    </w:p>
    <w:p w14:paraId="32D56D29" w14:textId="26DE00CE" w:rsidR="00232C85" w:rsidRPr="00830495" w:rsidRDefault="00DF36F7" w:rsidP="00DF36F7">
      <w:pPr>
        <w:numPr>
          <w:ilvl w:val="0"/>
          <w:numId w:val="18"/>
        </w:numPr>
        <w:rPr>
          <w:u w:val="single"/>
        </w:rPr>
      </w:pPr>
      <w:r w:rsidRPr="00830495">
        <w:t xml:space="preserve">Склад як відокремлений підрозділ // </w:t>
      </w:r>
      <w:hyperlink r:id="rId55" w:history="1">
        <w:r w:rsidR="00CA503E" w:rsidRPr="00830495">
          <w:rPr>
            <w:color w:val="0000FF"/>
            <w:u w:val="single"/>
          </w:rPr>
          <w:t>https://wiseeconomist.ru/poleznoe/67312-sklad-obosoblennoe-podrazdelenie</w:t>
        </w:r>
      </w:hyperlink>
      <w:r w:rsidRPr="00830495">
        <w:t>, 1</w:t>
      </w:r>
      <w:r w:rsidR="00883F66" w:rsidRPr="00830495">
        <w:t>9</w:t>
      </w:r>
      <w:r w:rsidR="005972D6" w:rsidRPr="00830495">
        <w:t>.05.2022.</w:t>
      </w:r>
    </w:p>
    <w:p w14:paraId="40C983F4" w14:textId="1DFB3521" w:rsidR="00232C85" w:rsidRPr="00830495" w:rsidRDefault="00DF36F7" w:rsidP="00DF36F7">
      <w:pPr>
        <w:numPr>
          <w:ilvl w:val="0"/>
          <w:numId w:val="18"/>
        </w:numPr>
      </w:pPr>
      <w:r w:rsidRPr="00830495">
        <w:t xml:space="preserve">Відділ по роботі з клієнтами // </w:t>
      </w:r>
      <w:hyperlink r:id="rId56" w:history="1">
        <w:r w:rsidR="00CA503E" w:rsidRPr="00830495">
          <w:rPr>
            <w:color w:val="0000FF"/>
            <w:u w:val="single"/>
          </w:rPr>
          <w:t>https://studref.com/542388/zhurnalistika/otdel_rabote_klientami</w:t>
        </w:r>
      </w:hyperlink>
      <w:r w:rsidRPr="00830495">
        <w:t>, 19</w:t>
      </w:r>
      <w:r w:rsidR="005972D6" w:rsidRPr="00830495">
        <w:t>.05.2022.</w:t>
      </w:r>
    </w:p>
    <w:p w14:paraId="0DD7FB1D" w14:textId="73CAED80" w:rsidR="00232C85" w:rsidRPr="00830495" w:rsidRDefault="00DF36F7" w:rsidP="00E04182">
      <w:pPr>
        <w:numPr>
          <w:ilvl w:val="0"/>
          <w:numId w:val="18"/>
        </w:numPr>
      </w:pPr>
      <w:r w:rsidRPr="00830495">
        <w:t>Чим займається відділ логістики //</w:t>
      </w:r>
      <w:r w:rsidR="00232C85" w:rsidRPr="00830495">
        <w:t xml:space="preserve"> </w:t>
      </w:r>
      <w:hyperlink r:id="rId57" w:history="1">
        <w:r w:rsidR="00CA503E" w:rsidRPr="00830495">
          <w:rPr>
            <w:color w:val="0000FF"/>
            <w:u w:val="single"/>
          </w:rPr>
          <w:t>https://zig-zag.org/blog/2019/08/23/2019_08_23/</w:t>
        </w:r>
      </w:hyperlink>
      <w:r w:rsidRPr="00830495">
        <w:t>, 19</w:t>
      </w:r>
      <w:r w:rsidR="005972D6" w:rsidRPr="00830495">
        <w:t>.05.2022.</w:t>
      </w:r>
    </w:p>
    <w:p w14:paraId="31C94859" w14:textId="19A10CE4" w:rsidR="00232C85" w:rsidRPr="00830495" w:rsidRDefault="00DF36F7" w:rsidP="00DF36F7">
      <w:pPr>
        <w:numPr>
          <w:ilvl w:val="0"/>
          <w:numId w:val="18"/>
        </w:numPr>
      </w:pPr>
      <w:r w:rsidRPr="00830495">
        <w:lastRenderedPageBreak/>
        <w:t xml:space="preserve">Відділ реклами як одна із структур компанії // </w:t>
      </w:r>
      <w:hyperlink r:id="rId58" w:history="1">
        <w:r w:rsidR="00CA503E" w:rsidRPr="00830495">
          <w:rPr>
            <w:color w:val="0000FF"/>
            <w:u w:val="single"/>
          </w:rPr>
          <w:t>https://moluch.ru/archive/348/78324/</w:t>
        </w:r>
      </w:hyperlink>
      <w:r w:rsidRPr="00830495">
        <w:t>, 19</w:t>
      </w:r>
      <w:r w:rsidR="005972D6" w:rsidRPr="00830495">
        <w:t>.05.2022.</w:t>
      </w:r>
    </w:p>
    <w:p w14:paraId="11E95CBF" w14:textId="6D129910" w:rsidR="00232C85" w:rsidRPr="00830495" w:rsidRDefault="00DF36F7" w:rsidP="00DF36F7">
      <w:pPr>
        <w:numPr>
          <w:ilvl w:val="0"/>
          <w:numId w:val="18"/>
        </w:numPr>
      </w:pPr>
      <w:r w:rsidRPr="00830495">
        <w:t>Відділ кадрів //</w:t>
      </w:r>
      <w:r w:rsidR="00232C85" w:rsidRPr="00830495">
        <w:t xml:space="preserve"> </w:t>
      </w:r>
      <w:hyperlink r:id="rId59" w:history="1">
        <w:r w:rsidR="00CA503E" w:rsidRPr="00830495">
          <w:rPr>
            <w:color w:val="0000FF"/>
            <w:u w:val="single"/>
          </w:rPr>
          <w:t>https://www.audit-it.ru/terms/trud/otdel_kadrov.html</w:t>
        </w:r>
      </w:hyperlink>
      <w:r w:rsidRPr="00830495">
        <w:t>, 19</w:t>
      </w:r>
      <w:r w:rsidR="005972D6" w:rsidRPr="00830495">
        <w:t>.05.2022.</w:t>
      </w:r>
    </w:p>
    <w:p w14:paraId="4097B9C5" w14:textId="77777777" w:rsidR="00232C85" w:rsidRPr="00232C85" w:rsidRDefault="00232C85" w:rsidP="00232C85"/>
    <w:p w14:paraId="7AF86B4D" w14:textId="77777777" w:rsidR="00232C85" w:rsidRPr="006427D8" w:rsidRDefault="00232C85" w:rsidP="008C5D3E">
      <w:pPr>
        <w:ind w:firstLine="0"/>
      </w:pPr>
    </w:p>
    <w:sectPr w:rsidR="00232C85" w:rsidRPr="006427D8" w:rsidSect="00514F7B">
      <w:headerReference w:type="default" r:id="rId60"/>
      <w:pgSz w:w="11906" w:h="16838" w:code="9"/>
      <w:pgMar w:top="1134" w:right="680" w:bottom="1134" w:left="1247" w:header="510" w:footer="510" w:gutter="0"/>
      <w:pgNumType w:start="4"/>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FF61CD" w14:textId="77777777" w:rsidR="00E960BB" w:rsidRDefault="00E960BB" w:rsidP="003C666F">
      <w:pPr>
        <w:spacing w:line="240" w:lineRule="auto"/>
      </w:pPr>
      <w:r>
        <w:separator/>
      </w:r>
    </w:p>
  </w:endnote>
  <w:endnote w:type="continuationSeparator" w:id="0">
    <w:p w14:paraId="40904104" w14:textId="77777777" w:rsidR="00E960BB" w:rsidRDefault="00E960BB" w:rsidP="003C66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7F17B" w14:textId="77777777" w:rsidR="005D01FC" w:rsidRDefault="005D01FC" w:rsidP="00E02231">
    <w:pPr>
      <w:pStyle w:val="af5"/>
      <w:framePr w:wrap="around" w:vAnchor="text" w:hAnchor="margin" w:xAlign="right" w:y="1"/>
      <w:rPr>
        <w:rStyle w:val="af3"/>
      </w:rPr>
    </w:pPr>
    <w:r>
      <w:rPr>
        <w:rStyle w:val="af3"/>
      </w:rPr>
      <w:fldChar w:fldCharType="begin"/>
    </w:r>
    <w:r>
      <w:rPr>
        <w:rStyle w:val="af3"/>
      </w:rPr>
      <w:instrText xml:space="preserve">PAGE  </w:instrText>
    </w:r>
    <w:r>
      <w:rPr>
        <w:rStyle w:val="af3"/>
      </w:rPr>
      <w:fldChar w:fldCharType="end"/>
    </w:r>
  </w:p>
  <w:p w14:paraId="3CC7D1A0" w14:textId="77777777" w:rsidR="005D01FC" w:rsidRDefault="005D01FC" w:rsidP="00E02231">
    <w:pPr>
      <w:pStyle w:val="af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B9EC6" w14:textId="77777777" w:rsidR="005D01FC" w:rsidRDefault="005D01FC" w:rsidP="00E02231">
    <w:pPr>
      <w:pStyle w:val="af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F5B86F" w14:textId="77777777" w:rsidR="00E960BB" w:rsidRDefault="00E960BB" w:rsidP="003C666F">
      <w:pPr>
        <w:spacing w:line="240" w:lineRule="auto"/>
      </w:pPr>
      <w:r>
        <w:separator/>
      </w:r>
    </w:p>
  </w:footnote>
  <w:footnote w:type="continuationSeparator" w:id="0">
    <w:p w14:paraId="17449476" w14:textId="77777777" w:rsidR="00E960BB" w:rsidRDefault="00E960BB" w:rsidP="003C666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C5E88" w14:textId="77777777" w:rsidR="005D01FC" w:rsidRDefault="005D01FC" w:rsidP="00E02231">
    <w:pPr>
      <w:framePr w:wrap="around" w:vAnchor="text" w:hAnchor="margin" w:xAlign="right" w:y="1"/>
      <w:rPr>
        <w:rStyle w:val="af3"/>
      </w:rPr>
    </w:pPr>
    <w:r>
      <w:rPr>
        <w:rStyle w:val="af3"/>
      </w:rPr>
      <w:fldChar w:fldCharType="begin"/>
    </w:r>
    <w:r>
      <w:rPr>
        <w:rStyle w:val="af3"/>
      </w:rPr>
      <w:instrText xml:space="preserve">PAGE  </w:instrText>
    </w:r>
    <w:r>
      <w:rPr>
        <w:rStyle w:val="af3"/>
      </w:rPr>
      <w:fldChar w:fldCharType="end"/>
    </w:r>
  </w:p>
  <w:p w14:paraId="09036E10" w14:textId="77777777" w:rsidR="005D01FC" w:rsidRDefault="005D01FC" w:rsidP="00E02231">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1DEC80" w14:textId="0FF2E2BB" w:rsidR="005D01FC" w:rsidRPr="00176768" w:rsidRDefault="005D01FC" w:rsidP="00216B7C">
    <w:pPr>
      <w:pStyle w:val="af1"/>
      <w:jc w:val="right"/>
      <w:rPr>
        <w:rStyle w:val="af3"/>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8343595"/>
      <w:docPartObj>
        <w:docPartGallery w:val="Page Numbers (Top of Page)"/>
        <w:docPartUnique/>
      </w:docPartObj>
    </w:sdtPr>
    <w:sdtEndPr/>
    <w:sdtContent>
      <w:p w14:paraId="20EA3070" w14:textId="5350F0CF" w:rsidR="005D01FC" w:rsidRPr="002B7864" w:rsidRDefault="005D01FC" w:rsidP="00216B7C">
        <w:pPr>
          <w:pStyle w:val="af1"/>
          <w:jc w:val="right"/>
          <w:rPr>
            <w:rStyle w:val="af3"/>
          </w:rPr>
        </w:pPr>
        <w:r>
          <w:fldChar w:fldCharType="begin"/>
        </w:r>
        <w:r>
          <w:instrText>PAGE   \* MERGEFORMAT</w:instrText>
        </w:r>
        <w:r>
          <w:fldChar w:fldCharType="separate"/>
        </w:r>
        <w:r w:rsidR="00E1645D" w:rsidRPr="00E1645D">
          <w:rPr>
            <w:noProof/>
            <w:lang w:val="ru-RU"/>
          </w:rPr>
          <w:t>4</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RTF_Num 3"/>
    <w:lvl w:ilvl="0">
      <w:start w:val="1"/>
      <w:numFmt w:val="bullet"/>
      <w:lvlText w:val="–"/>
      <w:lvlJc w:val="left"/>
      <w:pPr>
        <w:tabs>
          <w:tab w:val="num" w:pos="1260"/>
        </w:tabs>
        <w:ind w:left="1260" w:hanging="360"/>
      </w:pPr>
      <w:rPr>
        <w:rFonts w:ascii="Times New Roman" w:hAnsi="Times New Roman" w:cs="Times New Roman"/>
      </w:rPr>
    </w:lvl>
    <w:lvl w:ilvl="1">
      <w:start w:val="1"/>
      <w:numFmt w:val="bullet"/>
      <w:lvlText w:val="o"/>
      <w:lvlJc w:val="left"/>
      <w:pPr>
        <w:tabs>
          <w:tab w:val="num" w:pos="3398"/>
        </w:tabs>
        <w:ind w:left="3398" w:hanging="360"/>
      </w:pPr>
      <w:rPr>
        <w:rFonts w:ascii="Courier New" w:hAnsi="Courier New" w:cs="Courier New"/>
      </w:rPr>
    </w:lvl>
    <w:lvl w:ilvl="2">
      <w:start w:val="1"/>
      <w:numFmt w:val="bullet"/>
      <w:lvlText w:val=""/>
      <w:lvlJc w:val="left"/>
      <w:pPr>
        <w:tabs>
          <w:tab w:val="num" w:pos="4118"/>
        </w:tabs>
        <w:ind w:left="4118" w:hanging="360"/>
      </w:pPr>
      <w:rPr>
        <w:rFonts w:ascii="Wingdings" w:hAnsi="Wingdings" w:cs="Wingdings"/>
      </w:rPr>
    </w:lvl>
    <w:lvl w:ilvl="3">
      <w:start w:val="1"/>
      <w:numFmt w:val="bullet"/>
      <w:lvlText w:val=""/>
      <w:lvlJc w:val="left"/>
      <w:pPr>
        <w:tabs>
          <w:tab w:val="num" w:pos="4838"/>
        </w:tabs>
        <w:ind w:left="4838" w:hanging="360"/>
      </w:pPr>
      <w:rPr>
        <w:rFonts w:ascii="Symbol" w:hAnsi="Symbol" w:cs="Symbol"/>
      </w:rPr>
    </w:lvl>
    <w:lvl w:ilvl="4">
      <w:start w:val="1"/>
      <w:numFmt w:val="bullet"/>
      <w:lvlText w:val="o"/>
      <w:lvlJc w:val="left"/>
      <w:pPr>
        <w:tabs>
          <w:tab w:val="num" w:pos="5558"/>
        </w:tabs>
        <w:ind w:left="5558" w:hanging="360"/>
      </w:pPr>
      <w:rPr>
        <w:rFonts w:ascii="Courier New" w:hAnsi="Courier New" w:cs="Courier New"/>
      </w:rPr>
    </w:lvl>
    <w:lvl w:ilvl="5">
      <w:start w:val="1"/>
      <w:numFmt w:val="bullet"/>
      <w:lvlText w:val=""/>
      <w:lvlJc w:val="left"/>
      <w:pPr>
        <w:tabs>
          <w:tab w:val="num" w:pos="6278"/>
        </w:tabs>
        <w:ind w:left="6278" w:hanging="360"/>
      </w:pPr>
      <w:rPr>
        <w:rFonts w:ascii="Wingdings" w:hAnsi="Wingdings" w:cs="Wingdings"/>
      </w:rPr>
    </w:lvl>
    <w:lvl w:ilvl="6">
      <w:start w:val="1"/>
      <w:numFmt w:val="bullet"/>
      <w:lvlText w:val=""/>
      <w:lvlJc w:val="left"/>
      <w:pPr>
        <w:tabs>
          <w:tab w:val="num" w:pos="6998"/>
        </w:tabs>
        <w:ind w:left="6998" w:hanging="360"/>
      </w:pPr>
      <w:rPr>
        <w:rFonts w:ascii="Symbol" w:hAnsi="Symbol" w:cs="Symbol"/>
      </w:rPr>
    </w:lvl>
    <w:lvl w:ilvl="7">
      <w:start w:val="1"/>
      <w:numFmt w:val="bullet"/>
      <w:lvlText w:val="o"/>
      <w:lvlJc w:val="left"/>
      <w:pPr>
        <w:tabs>
          <w:tab w:val="num" w:pos="7718"/>
        </w:tabs>
        <w:ind w:left="7718" w:hanging="360"/>
      </w:pPr>
      <w:rPr>
        <w:rFonts w:ascii="Courier New" w:hAnsi="Courier New" w:cs="Courier New"/>
      </w:rPr>
    </w:lvl>
    <w:lvl w:ilvl="8">
      <w:start w:val="1"/>
      <w:numFmt w:val="bullet"/>
      <w:lvlText w:val=""/>
      <w:lvlJc w:val="left"/>
      <w:pPr>
        <w:tabs>
          <w:tab w:val="num" w:pos="8438"/>
        </w:tabs>
        <w:ind w:left="8438" w:hanging="360"/>
      </w:pPr>
      <w:rPr>
        <w:rFonts w:ascii="Wingdings" w:hAnsi="Wingdings" w:cs="Wingdings"/>
      </w:rPr>
    </w:lvl>
  </w:abstractNum>
  <w:abstractNum w:abstractNumId="1">
    <w:nsid w:val="00000002"/>
    <w:multiLevelType w:val="singleLevel"/>
    <w:tmpl w:val="00000002"/>
    <w:name w:val="WW8Num3"/>
    <w:lvl w:ilvl="0">
      <w:start w:val="1"/>
      <w:numFmt w:val="bullet"/>
      <w:lvlText w:val=""/>
      <w:lvlJc w:val="left"/>
      <w:pPr>
        <w:tabs>
          <w:tab w:val="num" w:pos="964"/>
        </w:tabs>
        <w:ind w:left="0" w:firstLine="709"/>
      </w:pPr>
      <w:rPr>
        <w:rFonts w:ascii="Symbol" w:hAnsi="Symbol"/>
      </w:rPr>
    </w:lvl>
  </w:abstractNum>
  <w:abstractNum w:abstractNumId="2">
    <w:nsid w:val="00000003"/>
    <w:multiLevelType w:val="multilevel"/>
    <w:tmpl w:val="00000003"/>
    <w:name w:val="RTF_Num 5"/>
    <w:lvl w:ilvl="0">
      <w:start w:val="1"/>
      <w:numFmt w:val="decimal"/>
      <w:lvlText w:val="%1)"/>
      <w:lvlJc w:val="left"/>
      <w:pPr>
        <w:tabs>
          <w:tab w:val="num" w:pos="928"/>
        </w:tabs>
        <w:ind w:left="928" w:hanging="360"/>
      </w:pPr>
      <w:rPr>
        <w:rFonts w:cs="Times New Roman"/>
      </w:rPr>
    </w:lvl>
    <w:lvl w:ilvl="1">
      <w:start w:val="1"/>
      <w:numFmt w:val="lowerLetter"/>
      <w:lvlText w:val="%2."/>
      <w:lvlJc w:val="left"/>
      <w:pPr>
        <w:tabs>
          <w:tab w:val="num" w:pos="2149"/>
        </w:tabs>
        <w:ind w:left="2149" w:hanging="360"/>
      </w:pPr>
      <w:rPr>
        <w:rFonts w:cs="Times New Roman"/>
      </w:rPr>
    </w:lvl>
    <w:lvl w:ilvl="2">
      <w:start w:val="1"/>
      <w:numFmt w:val="lowerRoman"/>
      <w:lvlText w:val="%3."/>
      <w:lvlJc w:val="left"/>
      <w:pPr>
        <w:tabs>
          <w:tab w:val="num" w:pos="2869"/>
        </w:tabs>
        <w:ind w:left="2869" w:firstLine="0"/>
      </w:pPr>
      <w:rPr>
        <w:rFonts w:cs="Times New Roman"/>
      </w:rPr>
    </w:lvl>
    <w:lvl w:ilvl="3">
      <w:start w:val="1"/>
      <w:numFmt w:val="decimal"/>
      <w:lvlText w:val="%4."/>
      <w:lvlJc w:val="left"/>
      <w:pPr>
        <w:tabs>
          <w:tab w:val="num" w:pos="3589"/>
        </w:tabs>
        <w:ind w:left="3589" w:hanging="360"/>
      </w:pPr>
      <w:rPr>
        <w:rFonts w:cs="Times New Roman"/>
      </w:rPr>
    </w:lvl>
    <w:lvl w:ilvl="4">
      <w:start w:val="1"/>
      <w:numFmt w:val="lowerLetter"/>
      <w:lvlText w:val="%5."/>
      <w:lvlJc w:val="left"/>
      <w:pPr>
        <w:tabs>
          <w:tab w:val="num" w:pos="4309"/>
        </w:tabs>
        <w:ind w:left="4309" w:hanging="360"/>
      </w:pPr>
      <w:rPr>
        <w:rFonts w:cs="Times New Roman"/>
      </w:rPr>
    </w:lvl>
    <w:lvl w:ilvl="5">
      <w:start w:val="1"/>
      <w:numFmt w:val="lowerRoman"/>
      <w:lvlText w:val="%6."/>
      <w:lvlJc w:val="left"/>
      <w:pPr>
        <w:tabs>
          <w:tab w:val="num" w:pos="5029"/>
        </w:tabs>
        <w:ind w:left="5029" w:firstLine="0"/>
      </w:pPr>
      <w:rPr>
        <w:rFonts w:cs="Times New Roman"/>
      </w:rPr>
    </w:lvl>
    <w:lvl w:ilvl="6">
      <w:start w:val="1"/>
      <w:numFmt w:val="decimal"/>
      <w:lvlText w:val="%7."/>
      <w:lvlJc w:val="left"/>
      <w:pPr>
        <w:tabs>
          <w:tab w:val="num" w:pos="5749"/>
        </w:tabs>
        <w:ind w:left="5749" w:hanging="360"/>
      </w:pPr>
      <w:rPr>
        <w:rFonts w:cs="Times New Roman"/>
      </w:rPr>
    </w:lvl>
    <w:lvl w:ilvl="7">
      <w:start w:val="1"/>
      <w:numFmt w:val="lowerLetter"/>
      <w:lvlText w:val="%8."/>
      <w:lvlJc w:val="left"/>
      <w:pPr>
        <w:tabs>
          <w:tab w:val="num" w:pos="6469"/>
        </w:tabs>
        <w:ind w:left="6469" w:hanging="360"/>
      </w:pPr>
      <w:rPr>
        <w:rFonts w:cs="Times New Roman"/>
      </w:rPr>
    </w:lvl>
    <w:lvl w:ilvl="8">
      <w:start w:val="1"/>
      <w:numFmt w:val="lowerRoman"/>
      <w:lvlText w:val="%9."/>
      <w:lvlJc w:val="left"/>
      <w:pPr>
        <w:tabs>
          <w:tab w:val="num" w:pos="7189"/>
        </w:tabs>
        <w:ind w:left="7189" w:firstLine="0"/>
      </w:pPr>
      <w:rPr>
        <w:rFonts w:cs="Times New Roman"/>
      </w:rPr>
    </w:lvl>
  </w:abstractNum>
  <w:abstractNum w:abstractNumId="3">
    <w:nsid w:val="00000004"/>
    <w:multiLevelType w:val="multilevel"/>
    <w:tmpl w:val="00000004"/>
    <w:name w:val="RTF_Num 4"/>
    <w:lvl w:ilvl="0">
      <w:start w:val="1"/>
      <w:numFmt w:val="decimal"/>
      <w:lvlText w:val="%1)"/>
      <w:lvlJc w:val="left"/>
      <w:pPr>
        <w:tabs>
          <w:tab w:val="num" w:pos="1429"/>
        </w:tabs>
        <w:ind w:left="1429" w:hanging="360"/>
      </w:pPr>
      <w:rPr>
        <w:rFonts w:cs="Times New Roman"/>
      </w:rPr>
    </w:lvl>
    <w:lvl w:ilvl="1">
      <w:start w:val="1"/>
      <w:numFmt w:val="lowerLetter"/>
      <w:lvlText w:val="%2."/>
      <w:lvlJc w:val="left"/>
      <w:pPr>
        <w:tabs>
          <w:tab w:val="num" w:pos="2149"/>
        </w:tabs>
        <w:ind w:left="2149" w:hanging="360"/>
      </w:pPr>
      <w:rPr>
        <w:rFonts w:cs="Times New Roman"/>
      </w:rPr>
    </w:lvl>
    <w:lvl w:ilvl="2">
      <w:start w:val="1"/>
      <w:numFmt w:val="lowerRoman"/>
      <w:lvlText w:val="%3."/>
      <w:lvlJc w:val="left"/>
      <w:pPr>
        <w:tabs>
          <w:tab w:val="num" w:pos="2869"/>
        </w:tabs>
        <w:ind w:left="2869" w:firstLine="0"/>
      </w:pPr>
      <w:rPr>
        <w:rFonts w:cs="Times New Roman"/>
      </w:rPr>
    </w:lvl>
    <w:lvl w:ilvl="3">
      <w:start w:val="1"/>
      <w:numFmt w:val="decimal"/>
      <w:lvlText w:val="%4."/>
      <w:lvlJc w:val="left"/>
      <w:pPr>
        <w:tabs>
          <w:tab w:val="num" w:pos="3589"/>
        </w:tabs>
        <w:ind w:left="3589" w:hanging="360"/>
      </w:pPr>
      <w:rPr>
        <w:rFonts w:cs="Times New Roman"/>
      </w:rPr>
    </w:lvl>
    <w:lvl w:ilvl="4">
      <w:start w:val="1"/>
      <w:numFmt w:val="lowerLetter"/>
      <w:lvlText w:val="%5."/>
      <w:lvlJc w:val="left"/>
      <w:pPr>
        <w:tabs>
          <w:tab w:val="num" w:pos="4309"/>
        </w:tabs>
        <w:ind w:left="4309" w:hanging="360"/>
      </w:pPr>
      <w:rPr>
        <w:rFonts w:cs="Times New Roman"/>
      </w:rPr>
    </w:lvl>
    <w:lvl w:ilvl="5">
      <w:start w:val="1"/>
      <w:numFmt w:val="lowerRoman"/>
      <w:lvlText w:val="%6."/>
      <w:lvlJc w:val="left"/>
      <w:pPr>
        <w:tabs>
          <w:tab w:val="num" w:pos="5029"/>
        </w:tabs>
        <w:ind w:left="5029" w:firstLine="0"/>
      </w:pPr>
      <w:rPr>
        <w:rFonts w:cs="Times New Roman"/>
      </w:rPr>
    </w:lvl>
    <w:lvl w:ilvl="6">
      <w:start w:val="1"/>
      <w:numFmt w:val="decimal"/>
      <w:lvlText w:val="%7."/>
      <w:lvlJc w:val="left"/>
      <w:pPr>
        <w:tabs>
          <w:tab w:val="num" w:pos="5749"/>
        </w:tabs>
        <w:ind w:left="5749" w:hanging="360"/>
      </w:pPr>
      <w:rPr>
        <w:rFonts w:cs="Times New Roman"/>
      </w:rPr>
    </w:lvl>
    <w:lvl w:ilvl="7">
      <w:start w:val="1"/>
      <w:numFmt w:val="lowerLetter"/>
      <w:lvlText w:val="%8."/>
      <w:lvlJc w:val="left"/>
      <w:pPr>
        <w:tabs>
          <w:tab w:val="num" w:pos="6469"/>
        </w:tabs>
        <w:ind w:left="6469" w:hanging="360"/>
      </w:pPr>
      <w:rPr>
        <w:rFonts w:cs="Times New Roman"/>
      </w:rPr>
    </w:lvl>
    <w:lvl w:ilvl="8">
      <w:start w:val="1"/>
      <w:numFmt w:val="lowerRoman"/>
      <w:lvlText w:val="%9."/>
      <w:lvlJc w:val="left"/>
      <w:pPr>
        <w:tabs>
          <w:tab w:val="num" w:pos="7189"/>
        </w:tabs>
        <w:ind w:left="7189" w:firstLine="0"/>
      </w:pPr>
      <w:rPr>
        <w:rFonts w:cs="Times New Roman"/>
      </w:rPr>
    </w:lvl>
  </w:abstractNum>
  <w:abstractNum w:abstractNumId="4">
    <w:nsid w:val="03452A36"/>
    <w:multiLevelType w:val="hybridMultilevel"/>
    <w:tmpl w:val="5322C764"/>
    <w:lvl w:ilvl="0" w:tplc="0012FA5A">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06481B86"/>
    <w:multiLevelType w:val="hybridMultilevel"/>
    <w:tmpl w:val="3E1E9266"/>
    <w:lvl w:ilvl="0" w:tplc="5748FC0A">
      <w:start w:val="1"/>
      <w:numFmt w:val="bullet"/>
      <w:lvlText w:val="-"/>
      <w:lvlJc w:val="left"/>
      <w:pPr>
        <w:tabs>
          <w:tab w:val="num" w:pos="389"/>
        </w:tabs>
        <w:ind w:left="-320" w:firstLine="68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903795E"/>
    <w:multiLevelType w:val="hybridMultilevel"/>
    <w:tmpl w:val="94FCFA12"/>
    <w:lvl w:ilvl="0" w:tplc="69F4482E">
      <w:start w:val="4"/>
      <w:numFmt w:val="bullet"/>
      <w:lvlText w:val="-"/>
      <w:lvlJc w:val="left"/>
      <w:pPr>
        <w:ind w:left="1068" w:hanging="360"/>
      </w:pPr>
      <w:rPr>
        <w:rFonts w:ascii="Times New Roman" w:eastAsia="Tahoma"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nsid w:val="158C4173"/>
    <w:multiLevelType w:val="hybridMultilevel"/>
    <w:tmpl w:val="5B1E1D68"/>
    <w:lvl w:ilvl="0" w:tplc="6BC4CE0C">
      <w:numFmt w:val="bullet"/>
      <w:lvlText w:val="–"/>
      <w:lvlJc w:val="left"/>
      <w:pPr>
        <w:ind w:left="1062" w:hanging="360"/>
      </w:pPr>
      <w:rPr>
        <w:rFonts w:ascii="Times New Roman" w:eastAsiaTheme="minorHAnsi" w:hAnsi="Times New Roman" w:cs="Times New Roman"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8">
    <w:nsid w:val="1CD95FB5"/>
    <w:multiLevelType w:val="multilevel"/>
    <w:tmpl w:val="3D9AC9A4"/>
    <w:lvl w:ilvl="0">
      <w:start w:val="21"/>
      <w:numFmt w:val="decimal"/>
      <w:pStyle w:val="a"/>
      <w:suff w:val="space"/>
      <w:lvlText w:val="%1"/>
      <w:lvlJc w:val="left"/>
      <w:pPr>
        <w:ind w:left="0" w:firstLine="709"/>
      </w:pPr>
      <w:rPr>
        <w:rFonts w:hint="default"/>
        <w:sz w:val="28"/>
      </w:rPr>
    </w:lvl>
    <w:lvl w:ilvl="1">
      <w:start w:val="1"/>
      <w:numFmt w:val="bullet"/>
      <w:suff w:val="space"/>
      <w:lvlText w:val=""/>
      <w:lvlJc w:val="left"/>
      <w:pPr>
        <w:ind w:left="0" w:firstLine="1418"/>
      </w:pPr>
      <w:rPr>
        <w:rFonts w:ascii="Symbol" w:hAnsi="Symbol" w:hint="default"/>
        <w:color w:val="auto"/>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205056CD"/>
    <w:multiLevelType w:val="multilevel"/>
    <w:tmpl w:val="95B01624"/>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7FB7CFA"/>
    <w:multiLevelType w:val="hybridMultilevel"/>
    <w:tmpl w:val="445CF8EC"/>
    <w:lvl w:ilvl="0" w:tplc="C4CEB4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A801DA1"/>
    <w:multiLevelType w:val="multilevel"/>
    <w:tmpl w:val="A3B25076"/>
    <w:lvl w:ilvl="0">
      <w:start w:val="1"/>
      <w:numFmt w:val="decimal"/>
      <w:pStyle w:val="a0"/>
      <w:suff w:val="space"/>
      <w:lvlText w:val="%1)"/>
      <w:lvlJc w:val="left"/>
      <w:pPr>
        <w:ind w:left="0" w:firstLine="709"/>
      </w:pPr>
      <w:rPr>
        <w:rFonts w:hint="default"/>
      </w:rPr>
    </w:lvl>
    <w:lvl w:ilvl="1">
      <w:start w:val="1"/>
      <w:numFmt w:val="bullet"/>
      <w:suff w:val="space"/>
      <w:lvlText w:val=""/>
      <w:lvlJc w:val="left"/>
      <w:pPr>
        <w:ind w:left="0" w:firstLine="1418"/>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2B8D6F34"/>
    <w:multiLevelType w:val="multilevel"/>
    <w:tmpl w:val="BCAC9764"/>
    <w:lvl w:ilvl="0">
      <w:start w:val="1"/>
      <w:numFmt w:val="decimal"/>
      <w:lvlText w:val="%1"/>
      <w:lvlJc w:val="left"/>
      <w:pPr>
        <w:ind w:left="432" w:hanging="432"/>
      </w:pPr>
      <w:rPr>
        <w:rFonts w:hint="default"/>
      </w:rPr>
    </w:lvl>
    <w:lvl w:ilvl="1">
      <w:start w:val="1"/>
      <w:numFmt w:val="decimal"/>
      <w:lvlText w:val="%1.%2"/>
      <w:lvlJc w:val="left"/>
      <w:pPr>
        <w:ind w:left="1283" w:hanging="432"/>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3">
    <w:nsid w:val="2F465DD4"/>
    <w:multiLevelType w:val="hybridMultilevel"/>
    <w:tmpl w:val="B72EE74C"/>
    <w:lvl w:ilvl="0" w:tplc="E132D30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33FC17C6"/>
    <w:multiLevelType w:val="hybridMultilevel"/>
    <w:tmpl w:val="DED8ADFA"/>
    <w:lvl w:ilvl="0" w:tplc="A602255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6261A12"/>
    <w:multiLevelType w:val="multilevel"/>
    <w:tmpl w:val="BCAC9764"/>
    <w:lvl w:ilvl="0">
      <w:start w:val="1"/>
      <w:numFmt w:val="decimal"/>
      <w:lvlText w:val="%1"/>
      <w:lvlJc w:val="left"/>
      <w:pPr>
        <w:ind w:left="432" w:hanging="432"/>
      </w:pPr>
      <w:rPr>
        <w:rFonts w:hint="default"/>
      </w:rPr>
    </w:lvl>
    <w:lvl w:ilvl="1">
      <w:start w:val="1"/>
      <w:numFmt w:val="decimal"/>
      <w:lvlText w:val="%1.%2"/>
      <w:lvlJc w:val="left"/>
      <w:pPr>
        <w:ind w:left="1850" w:hanging="432"/>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nsid w:val="415F218A"/>
    <w:multiLevelType w:val="hybridMultilevel"/>
    <w:tmpl w:val="4A68E952"/>
    <w:lvl w:ilvl="0" w:tplc="5456E456">
      <w:start w:val="1"/>
      <w:numFmt w:val="decimal"/>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7">
    <w:nsid w:val="43BE0C24"/>
    <w:multiLevelType w:val="hybridMultilevel"/>
    <w:tmpl w:val="FD72C98E"/>
    <w:lvl w:ilvl="0" w:tplc="FDB21B0A">
      <w:start w:val="1"/>
      <w:numFmt w:val="decimal"/>
      <w:lvlText w:val="%1)"/>
      <w:lvlJc w:val="left"/>
      <w:pPr>
        <w:ind w:left="1068" w:hanging="360"/>
      </w:pPr>
      <w:rPr>
        <w:rFonts w:ascii="Times New Roman" w:eastAsia="Calibri" w:hAnsi="Times New Roman" w:cs="Times New Roman"/>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nsid w:val="484411FF"/>
    <w:multiLevelType w:val="multilevel"/>
    <w:tmpl w:val="034E0462"/>
    <w:lvl w:ilvl="0">
      <w:start w:val="1"/>
      <w:numFmt w:val="decimal"/>
      <w:lvlText w:val="%1"/>
      <w:lvlJc w:val="left"/>
      <w:pPr>
        <w:ind w:left="0" w:firstLine="709"/>
      </w:pPr>
      <w:rPr>
        <w:rFonts w:hint="default"/>
      </w:rPr>
    </w:lvl>
    <w:lvl w:ilvl="1">
      <w:start w:val="1"/>
      <w:numFmt w:val="bullet"/>
      <w:suff w:val="space"/>
      <w:lvlText w:val=""/>
      <w:lvlJc w:val="left"/>
      <w:pPr>
        <w:ind w:left="0" w:firstLine="1418"/>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nsid w:val="4CA92A59"/>
    <w:multiLevelType w:val="hybridMultilevel"/>
    <w:tmpl w:val="9B7A2B44"/>
    <w:lvl w:ilvl="0" w:tplc="5748FC0A">
      <w:start w:val="1"/>
      <w:numFmt w:val="bullet"/>
      <w:lvlText w:val="-"/>
      <w:lvlJc w:val="left"/>
      <w:pPr>
        <w:tabs>
          <w:tab w:val="num" w:pos="389"/>
        </w:tabs>
        <w:ind w:left="-320" w:firstLine="68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F430142"/>
    <w:multiLevelType w:val="multilevel"/>
    <w:tmpl w:val="6018F6EA"/>
    <w:lvl w:ilvl="0">
      <w:start w:val="1"/>
      <w:numFmt w:val="bullet"/>
      <w:pStyle w:val="-"/>
      <w:lvlText w:val=""/>
      <w:lvlJc w:val="left"/>
      <w:pPr>
        <w:tabs>
          <w:tab w:val="num" w:pos="1134"/>
        </w:tabs>
        <w:ind w:left="0" w:firstLine="709"/>
      </w:pPr>
      <w:rPr>
        <w:rFonts w:ascii="Symbol" w:hAnsi="Symbol"/>
        <w:sz w:val="2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63242ED3"/>
    <w:multiLevelType w:val="multilevel"/>
    <w:tmpl w:val="E7740ED4"/>
    <w:lvl w:ilvl="0">
      <w:start w:val="1"/>
      <w:numFmt w:val="decimal"/>
      <w:lvlText w:val="%1."/>
      <w:lvlJc w:val="left"/>
      <w:pPr>
        <w:ind w:left="1069" w:hanging="360"/>
      </w:pPr>
      <w:rPr>
        <w:rFonts w:hint="default"/>
      </w:rPr>
    </w:lvl>
    <w:lvl w:ilvl="1">
      <w:start w:val="1"/>
      <w:numFmt w:val="decimal"/>
      <w:isLgl/>
      <w:lvlText w:val="%1.%2"/>
      <w:lvlJc w:val="left"/>
      <w:pPr>
        <w:ind w:left="1501" w:hanging="432"/>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2">
    <w:nsid w:val="64C11B55"/>
    <w:multiLevelType w:val="multilevel"/>
    <w:tmpl w:val="8D660F1C"/>
    <w:lvl w:ilvl="0">
      <w:start w:val="1"/>
      <w:numFmt w:val="bullet"/>
      <w:lvlText w:val="-"/>
      <w:lvlJc w:val="left"/>
      <w:pPr>
        <w:ind w:left="134" w:hanging="239"/>
      </w:pPr>
      <w:rPr>
        <w:rFonts w:ascii="Times New Roman" w:eastAsia="Times New Roman" w:hAnsi="Times New Roman" w:cs="Times New Roman"/>
        <w:sz w:val="28"/>
        <w:szCs w:val="28"/>
      </w:rPr>
    </w:lvl>
    <w:lvl w:ilvl="1">
      <w:start w:val="1"/>
      <w:numFmt w:val="bullet"/>
      <w:lvlText w:val="•"/>
      <w:lvlJc w:val="left"/>
      <w:pPr>
        <w:ind w:left="1120" w:hanging="239"/>
      </w:pPr>
    </w:lvl>
    <w:lvl w:ilvl="2">
      <w:start w:val="1"/>
      <w:numFmt w:val="bullet"/>
      <w:lvlText w:val="•"/>
      <w:lvlJc w:val="left"/>
      <w:pPr>
        <w:ind w:left="2100" w:hanging="239"/>
      </w:pPr>
    </w:lvl>
    <w:lvl w:ilvl="3">
      <w:start w:val="1"/>
      <w:numFmt w:val="bullet"/>
      <w:lvlText w:val="•"/>
      <w:lvlJc w:val="left"/>
      <w:pPr>
        <w:ind w:left="3080" w:hanging="239"/>
      </w:pPr>
    </w:lvl>
    <w:lvl w:ilvl="4">
      <w:start w:val="1"/>
      <w:numFmt w:val="bullet"/>
      <w:lvlText w:val="•"/>
      <w:lvlJc w:val="left"/>
      <w:pPr>
        <w:ind w:left="4060" w:hanging="239"/>
      </w:pPr>
    </w:lvl>
    <w:lvl w:ilvl="5">
      <w:start w:val="1"/>
      <w:numFmt w:val="bullet"/>
      <w:lvlText w:val="•"/>
      <w:lvlJc w:val="left"/>
      <w:pPr>
        <w:ind w:left="5040" w:hanging="239"/>
      </w:pPr>
    </w:lvl>
    <w:lvl w:ilvl="6">
      <w:start w:val="1"/>
      <w:numFmt w:val="bullet"/>
      <w:lvlText w:val="•"/>
      <w:lvlJc w:val="left"/>
      <w:pPr>
        <w:ind w:left="6020" w:hanging="239"/>
      </w:pPr>
    </w:lvl>
    <w:lvl w:ilvl="7">
      <w:start w:val="1"/>
      <w:numFmt w:val="bullet"/>
      <w:lvlText w:val="•"/>
      <w:lvlJc w:val="left"/>
      <w:pPr>
        <w:ind w:left="7000" w:hanging="239"/>
      </w:pPr>
    </w:lvl>
    <w:lvl w:ilvl="8">
      <w:start w:val="1"/>
      <w:numFmt w:val="bullet"/>
      <w:lvlText w:val="•"/>
      <w:lvlJc w:val="left"/>
      <w:pPr>
        <w:ind w:left="7980" w:hanging="239"/>
      </w:pPr>
    </w:lvl>
  </w:abstractNum>
  <w:abstractNum w:abstractNumId="23">
    <w:nsid w:val="662E401F"/>
    <w:multiLevelType w:val="hybridMultilevel"/>
    <w:tmpl w:val="40F0AAD0"/>
    <w:lvl w:ilvl="0" w:tplc="D63EBE02">
      <w:start w:val="1"/>
      <w:numFmt w:val="bullet"/>
      <w:lvlText w:val=""/>
      <w:lvlJc w:val="left"/>
      <w:pPr>
        <w:tabs>
          <w:tab w:val="num" w:pos="360"/>
        </w:tabs>
        <w:ind w:left="-320" w:firstLine="680"/>
      </w:pPr>
      <w:rPr>
        <w:rFonts w:ascii="Symbol" w:hAnsi="Symbol" w:hint="default"/>
      </w:rPr>
    </w:lvl>
    <w:lvl w:ilvl="1" w:tplc="75C6BDCC" w:tentative="1">
      <w:start w:val="1"/>
      <w:numFmt w:val="bullet"/>
      <w:lvlText w:val="o"/>
      <w:lvlJc w:val="left"/>
      <w:pPr>
        <w:tabs>
          <w:tab w:val="num" w:pos="1440"/>
        </w:tabs>
        <w:ind w:left="1440" w:hanging="360"/>
      </w:pPr>
      <w:rPr>
        <w:rFonts w:ascii="Courier New" w:hAnsi="Courier New" w:hint="default"/>
        <w:sz w:val="20"/>
      </w:rPr>
    </w:lvl>
    <w:lvl w:ilvl="2" w:tplc="F686124A" w:tentative="1">
      <w:start w:val="1"/>
      <w:numFmt w:val="bullet"/>
      <w:lvlText w:val=""/>
      <w:lvlJc w:val="left"/>
      <w:pPr>
        <w:tabs>
          <w:tab w:val="num" w:pos="2160"/>
        </w:tabs>
        <w:ind w:left="2160" w:hanging="360"/>
      </w:pPr>
      <w:rPr>
        <w:rFonts w:ascii="Wingdings" w:hAnsi="Wingdings" w:hint="default"/>
        <w:sz w:val="20"/>
      </w:rPr>
    </w:lvl>
    <w:lvl w:ilvl="3" w:tplc="F23C9578" w:tentative="1">
      <w:start w:val="1"/>
      <w:numFmt w:val="bullet"/>
      <w:lvlText w:val=""/>
      <w:lvlJc w:val="left"/>
      <w:pPr>
        <w:tabs>
          <w:tab w:val="num" w:pos="2880"/>
        </w:tabs>
        <w:ind w:left="2880" w:hanging="360"/>
      </w:pPr>
      <w:rPr>
        <w:rFonts w:ascii="Wingdings" w:hAnsi="Wingdings" w:hint="default"/>
        <w:sz w:val="20"/>
      </w:rPr>
    </w:lvl>
    <w:lvl w:ilvl="4" w:tplc="84AADDDA" w:tentative="1">
      <w:start w:val="1"/>
      <w:numFmt w:val="bullet"/>
      <w:lvlText w:val=""/>
      <w:lvlJc w:val="left"/>
      <w:pPr>
        <w:tabs>
          <w:tab w:val="num" w:pos="3600"/>
        </w:tabs>
        <w:ind w:left="3600" w:hanging="360"/>
      </w:pPr>
      <w:rPr>
        <w:rFonts w:ascii="Wingdings" w:hAnsi="Wingdings" w:hint="default"/>
        <w:sz w:val="20"/>
      </w:rPr>
    </w:lvl>
    <w:lvl w:ilvl="5" w:tplc="91422F4A" w:tentative="1">
      <w:start w:val="1"/>
      <w:numFmt w:val="bullet"/>
      <w:lvlText w:val=""/>
      <w:lvlJc w:val="left"/>
      <w:pPr>
        <w:tabs>
          <w:tab w:val="num" w:pos="4320"/>
        </w:tabs>
        <w:ind w:left="4320" w:hanging="360"/>
      </w:pPr>
      <w:rPr>
        <w:rFonts w:ascii="Wingdings" w:hAnsi="Wingdings" w:hint="default"/>
        <w:sz w:val="20"/>
      </w:rPr>
    </w:lvl>
    <w:lvl w:ilvl="6" w:tplc="900CB0D2" w:tentative="1">
      <w:start w:val="1"/>
      <w:numFmt w:val="bullet"/>
      <w:lvlText w:val=""/>
      <w:lvlJc w:val="left"/>
      <w:pPr>
        <w:tabs>
          <w:tab w:val="num" w:pos="5040"/>
        </w:tabs>
        <w:ind w:left="5040" w:hanging="360"/>
      </w:pPr>
      <w:rPr>
        <w:rFonts w:ascii="Wingdings" w:hAnsi="Wingdings" w:hint="default"/>
        <w:sz w:val="20"/>
      </w:rPr>
    </w:lvl>
    <w:lvl w:ilvl="7" w:tplc="14AED0DA" w:tentative="1">
      <w:start w:val="1"/>
      <w:numFmt w:val="bullet"/>
      <w:lvlText w:val=""/>
      <w:lvlJc w:val="left"/>
      <w:pPr>
        <w:tabs>
          <w:tab w:val="num" w:pos="5760"/>
        </w:tabs>
        <w:ind w:left="5760" w:hanging="360"/>
      </w:pPr>
      <w:rPr>
        <w:rFonts w:ascii="Wingdings" w:hAnsi="Wingdings" w:hint="default"/>
        <w:sz w:val="20"/>
      </w:rPr>
    </w:lvl>
    <w:lvl w:ilvl="8" w:tplc="B822763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EB441E7"/>
    <w:multiLevelType w:val="multilevel"/>
    <w:tmpl w:val="373EC52E"/>
    <w:lvl w:ilvl="0">
      <w:start w:val="1"/>
      <w:numFmt w:val="bullet"/>
      <w:pStyle w:val="a1"/>
      <w:suff w:val="space"/>
      <w:lvlText w:val=""/>
      <w:lvlJc w:val="left"/>
      <w:pPr>
        <w:ind w:left="0" w:firstLine="709"/>
      </w:pPr>
      <w:rPr>
        <w:rFonts w:ascii="Symbol" w:hAnsi="Symbol" w:hint="default"/>
      </w:rPr>
    </w:lvl>
    <w:lvl w:ilvl="1">
      <w:start w:val="1"/>
      <w:numFmt w:val="bullet"/>
      <w:suff w:val="space"/>
      <w:lvlText w:val=""/>
      <w:lvlJc w:val="left"/>
      <w:pPr>
        <w:ind w:left="0" w:firstLine="709"/>
      </w:pPr>
      <w:rPr>
        <w:rFonts w:ascii="Symbol" w:hAnsi="Symbol" w:hint="default"/>
      </w:rPr>
    </w:lvl>
    <w:lvl w:ilvl="2">
      <w:start w:val="1"/>
      <w:numFmt w:val="bullet"/>
      <w:suff w:val="space"/>
      <w:lvlText w:val=""/>
      <w:lvlJc w:val="left"/>
      <w:pPr>
        <w:ind w:left="6691" w:hanging="3856"/>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5">
    <w:nsid w:val="76EA4E46"/>
    <w:multiLevelType w:val="multilevel"/>
    <w:tmpl w:val="77B24B0A"/>
    <w:lvl w:ilvl="0">
      <w:start w:val="1"/>
      <w:numFmt w:val="decimal"/>
      <w:lvlText w:val="%1."/>
      <w:lvlJc w:val="left"/>
      <w:pPr>
        <w:tabs>
          <w:tab w:val="num" w:pos="360"/>
        </w:tabs>
        <w:ind w:left="360" w:hanging="360"/>
      </w:pPr>
      <w:rPr>
        <w:rFonts w:ascii="Times New Roman" w:hAnsi="Times New Roman" w:hint="default"/>
        <w:b w:val="0"/>
        <w:i w:val="0"/>
        <w:sz w:val="28"/>
      </w:rPr>
    </w:lvl>
    <w:lvl w:ilvl="1">
      <w:start w:val="1"/>
      <w:numFmt w:val="decimal"/>
      <w:lvlText w:val="%1.%2."/>
      <w:lvlJc w:val="left"/>
      <w:pPr>
        <w:tabs>
          <w:tab w:val="num" w:pos="792"/>
        </w:tabs>
        <w:ind w:left="792" w:hanging="432"/>
      </w:pPr>
      <w:rPr>
        <w:rFonts w:ascii="Times New Roman" w:hAnsi="Times New Roman" w:hint="default"/>
        <w:b w:val="0"/>
        <w:i w:val="0"/>
        <w:sz w:val="28"/>
      </w:rPr>
    </w:lvl>
    <w:lvl w:ilvl="2">
      <w:start w:val="1"/>
      <w:numFmt w:val="decimal"/>
      <w:lvlText w:val="%1.%2.%3."/>
      <w:lvlJc w:val="left"/>
      <w:pPr>
        <w:tabs>
          <w:tab w:val="num" w:pos="1440"/>
        </w:tabs>
        <w:ind w:left="1224" w:hanging="504"/>
      </w:pPr>
      <w:rPr>
        <w:rFonts w:ascii="Times New Roman" w:hAnsi="Times New Roman" w:hint="default"/>
        <w:b w:val="0"/>
        <w:i w:val="0"/>
        <w:sz w:val="28"/>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6">
    <w:nsid w:val="77F1191A"/>
    <w:multiLevelType w:val="multilevel"/>
    <w:tmpl w:val="32D0B58E"/>
    <w:lvl w:ilvl="0">
      <w:start w:val="1"/>
      <w:numFmt w:val="decimal"/>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92"/>
        </w:tabs>
        <w:ind w:left="792" w:hanging="432"/>
      </w:pPr>
      <w:rPr>
        <w:rFonts w:ascii="Times New Roman" w:hAnsi="Times New Roman" w:hint="default"/>
        <w:b w:val="0"/>
        <w:i w:val="0"/>
        <w:sz w:val="24"/>
      </w:rPr>
    </w:lvl>
    <w:lvl w:ilvl="2">
      <w:start w:val="1"/>
      <w:numFmt w:val="decimal"/>
      <w:lvlText w:val="%1.%2.%3."/>
      <w:lvlJc w:val="left"/>
      <w:pPr>
        <w:tabs>
          <w:tab w:val="num" w:pos="1440"/>
        </w:tabs>
        <w:ind w:left="1224" w:hanging="504"/>
      </w:pPr>
      <w:rPr>
        <w:rFonts w:ascii="Times New Roman" w:hAnsi="Times New Roman" w:hint="default"/>
        <w:b w:val="0"/>
        <w:i w:val="0"/>
        <w:sz w:val="28"/>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nsid w:val="79C54870"/>
    <w:multiLevelType w:val="multilevel"/>
    <w:tmpl w:val="3BC8F7A6"/>
    <w:lvl w:ilvl="0">
      <w:start w:val="1"/>
      <w:numFmt w:val="decimal"/>
      <w:lvlText w:val="%1."/>
      <w:lvlJc w:val="left"/>
      <w:pPr>
        <w:tabs>
          <w:tab w:val="num" w:pos="720"/>
        </w:tabs>
        <w:ind w:left="720" w:hanging="360"/>
      </w:pPr>
      <w:rPr>
        <w:rFonts w:ascii="Times New Roman" w:hAnsi="Times New Roman" w:hint="default"/>
        <w:b w:val="0"/>
        <w:i w:val="0"/>
        <w:sz w:val="24"/>
      </w:rPr>
    </w:lvl>
    <w:lvl w:ilvl="1">
      <w:start w:val="1"/>
      <w:numFmt w:val="decimal"/>
      <w:lvlText w:val="%1.%2."/>
      <w:lvlJc w:val="left"/>
      <w:pPr>
        <w:tabs>
          <w:tab w:val="num" w:pos="1152"/>
        </w:tabs>
        <w:ind w:left="1152" w:hanging="432"/>
      </w:pPr>
      <w:rPr>
        <w:rFonts w:ascii="Times New Roman" w:hAnsi="Times New Roman" w:hint="default"/>
        <w:b w:val="0"/>
        <w:i w:val="0"/>
        <w:sz w:val="24"/>
      </w:rPr>
    </w:lvl>
    <w:lvl w:ilvl="2">
      <w:start w:val="1"/>
      <w:numFmt w:val="decimal"/>
      <w:lvlText w:val="%1.%2.%3."/>
      <w:lvlJc w:val="left"/>
      <w:pPr>
        <w:tabs>
          <w:tab w:val="num" w:pos="1800"/>
        </w:tabs>
        <w:ind w:left="1584" w:hanging="504"/>
      </w:pPr>
      <w:rPr>
        <w:rFonts w:ascii="Times New Roman" w:hAnsi="Times New Roman" w:hint="default"/>
        <w:b w:val="0"/>
        <w:i w:val="0"/>
        <w:sz w:val="28"/>
      </w:rPr>
    </w:lvl>
    <w:lvl w:ilvl="3">
      <w:start w:val="1"/>
      <w:numFmt w:val="decimal"/>
      <w:lvlText w:val="%1.%2.%3.%4."/>
      <w:lvlJc w:val="left"/>
      <w:pPr>
        <w:tabs>
          <w:tab w:val="num" w:pos="252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600"/>
        </w:tabs>
        <w:ind w:left="3096" w:hanging="936"/>
      </w:pPr>
      <w:rPr>
        <w:rFonts w:hint="default"/>
      </w:rPr>
    </w:lvl>
    <w:lvl w:ilvl="6">
      <w:start w:val="1"/>
      <w:numFmt w:val="decimal"/>
      <w:lvlText w:val="%1.%2.%3.%4.%5.%6.%7."/>
      <w:lvlJc w:val="left"/>
      <w:pPr>
        <w:tabs>
          <w:tab w:val="num" w:pos="4320"/>
        </w:tabs>
        <w:ind w:left="3600" w:hanging="1080"/>
      </w:pPr>
      <w:rPr>
        <w:rFonts w:hint="default"/>
      </w:rPr>
    </w:lvl>
    <w:lvl w:ilvl="7">
      <w:start w:val="1"/>
      <w:numFmt w:val="decimal"/>
      <w:lvlText w:val="%1.%2.%3.%4.%5.%6.%7.%8."/>
      <w:lvlJc w:val="left"/>
      <w:pPr>
        <w:tabs>
          <w:tab w:val="num" w:pos="4680"/>
        </w:tabs>
        <w:ind w:left="4104" w:hanging="1224"/>
      </w:pPr>
      <w:rPr>
        <w:rFonts w:hint="default"/>
      </w:rPr>
    </w:lvl>
    <w:lvl w:ilvl="8">
      <w:start w:val="1"/>
      <w:numFmt w:val="decimal"/>
      <w:lvlText w:val="%1.%2.%3.%4.%5.%6.%7.%8.%9."/>
      <w:lvlJc w:val="left"/>
      <w:pPr>
        <w:tabs>
          <w:tab w:val="num" w:pos="5400"/>
        </w:tabs>
        <w:ind w:left="4680" w:hanging="1440"/>
      </w:pPr>
      <w:rPr>
        <w:rFonts w:hint="default"/>
      </w:rPr>
    </w:lvl>
  </w:abstractNum>
  <w:num w:numId="1">
    <w:abstractNumId w:val="24"/>
  </w:num>
  <w:num w:numId="2">
    <w:abstractNumId w:val="8"/>
  </w:num>
  <w:num w:numId="3">
    <w:abstractNumId w:val="20"/>
  </w:num>
  <w:num w:numId="4">
    <w:abstractNumId w:val="11"/>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6"/>
  </w:num>
  <w:num w:numId="8">
    <w:abstractNumId w:val="19"/>
  </w:num>
  <w:num w:numId="9">
    <w:abstractNumId w:val="23"/>
  </w:num>
  <w:num w:numId="10">
    <w:abstractNumId w:val="4"/>
  </w:num>
  <w:num w:numId="11">
    <w:abstractNumId w:val="22"/>
  </w:num>
  <w:num w:numId="12">
    <w:abstractNumId w:val="25"/>
  </w:num>
  <w:num w:numId="13">
    <w:abstractNumId w:val="26"/>
  </w:num>
  <w:num w:numId="14">
    <w:abstractNumId w:val="27"/>
  </w:num>
  <w:num w:numId="15">
    <w:abstractNumId w:val="17"/>
  </w:num>
  <w:num w:numId="16">
    <w:abstractNumId w:val="7"/>
  </w:num>
  <w:num w:numId="17">
    <w:abstractNumId w:val="13"/>
  </w:num>
  <w:num w:numId="18">
    <w:abstractNumId w:val="18"/>
  </w:num>
  <w:num w:numId="19">
    <w:abstractNumId w:val="9"/>
  </w:num>
  <w:num w:numId="20">
    <w:abstractNumId w:val="21"/>
  </w:num>
  <w:num w:numId="21">
    <w:abstractNumId w:val="10"/>
  </w:num>
  <w:num w:numId="22">
    <w:abstractNumId w:val="16"/>
  </w:num>
  <w:num w:numId="23">
    <w:abstractNumId w:val="12"/>
  </w:num>
  <w:num w:numId="24">
    <w:abstractNumId w:val="15"/>
  </w:num>
  <w:num w:numId="25">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GrammaticalErrors/>
  <w:proofState w:spelling="clean" w:grammar="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85438"/>
    <w:rsid w:val="000028A3"/>
    <w:rsid w:val="0000317B"/>
    <w:rsid w:val="000055EA"/>
    <w:rsid w:val="00006848"/>
    <w:rsid w:val="0000700D"/>
    <w:rsid w:val="000075BB"/>
    <w:rsid w:val="00007605"/>
    <w:rsid w:val="00007B2E"/>
    <w:rsid w:val="00007CFC"/>
    <w:rsid w:val="00007E12"/>
    <w:rsid w:val="000106DB"/>
    <w:rsid w:val="00010886"/>
    <w:rsid w:val="00011B95"/>
    <w:rsid w:val="00011DDE"/>
    <w:rsid w:val="00012D8C"/>
    <w:rsid w:val="000152A6"/>
    <w:rsid w:val="000170B3"/>
    <w:rsid w:val="00017783"/>
    <w:rsid w:val="00017E90"/>
    <w:rsid w:val="000204DC"/>
    <w:rsid w:val="000211A9"/>
    <w:rsid w:val="000213C5"/>
    <w:rsid w:val="00022143"/>
    <w:rsid w:val="00022663"/>
    <w:rsid w:val="0002295B"/>
    <w:rsid w:val="00023129"/>
    <w:rsid w:val="000231CA"/>
    <w:rsid w:val="00023D2A"/>
    <w:rsid w:val="000241B5"/>
    <w:rsid w:val="00024425"/>
    <w:rsid w:val="00027273"/>
    <w:rsid w:val="00027351"/>
    <w:rsid w:val="000276D3"/>
    <w:rsid w:val="00030AB4"/>
    <w:rsid w:val="00030C2A"/>
    <w:rsid w:val="00031810"/>
    <w:rsid w:val="00031C65"/>
    <w:rsid w:val="00033C06"/>
    <w:rsid w:val="0003451D"/>
    <w:rsid w:val="0003452E"/>
    <w:rsid w:val="00036498"/>
    <w:rsid w:val="000369AE"/>
    <w:rsid w:val="00037466"/>
    <w:rsid w:val="0003754D"/>
    <w:rsid w:val="000375D7"/>
    <w:rsid w:val="00040656"/>
    <w:rsid w:val="0004168A"/>
    <w:rsid w:val="00042B48"/>
    <w:rsid w:val="00043B12"/>
    <w:rsid w:val="00043B2B"/>
    <w:rsid w:val="0004500C"/>
    <w:rsid w:val="000474BD"/>
    <w:rsid w:val="00047808"/>
    <w:rsid w:val="00047E85"/>
    <w:rsid w:val="00050FEA"/>
    <w:rsid w:val="000510E2"/>
    <w:rsid w:val="00052738"/>
    <w:rsid w:val="000527EB"/>
    <w:rsid w:val="00054313"/>
    <w:rsid w:val="00054771"/>
    <w:rsid w:val="00054EC5"/>
    <w:rsid w:val="00055AFB"/>
    <w:rsid w:val="0005618E"/>
    <w:rsid w:val="000571A2"/>
    <w:rsid w:val="000576DC"/>
    <w:rsid w:val="00057877"/>
    <w:rsid w:val="00057899"/>
    <w:rsid w:val="00057A38"/>
    <w:rsid w:val="000604DD"/>
    <w:rsid w:val="00060EA1"/>
    <w:rsid w:val="00061895"/>
    <w:rsid w:val="000620FA"/>
    <w:rsid w:val="000621CD"/>
    <w:rsid w:val="00062BB6"/>
    <w:rsid w:val="000638DE"/>
    <w:rsid w:val="0006408E"/>
    <w:rsid w:val="00064253"/>
    <w:rsid w:val="000643A4"/>
    <w:rsid w:val="000649C0"/>
    <w:rsid w:val="000650D2"/>
    <w:rsid w:val="0006552A"/>
    <w:rsid w:val="00065C89"/>
    <w:rsid w:val="00066308"/>
    <w:rsid w:val="00066960"/>
    <w:rsid w:val="00071510"/>
    <w:rsid w:val="000719ED"/>
    <w:rsid w:val="00071A2E"/>
    <w:rsid w:val="00072AB6"/>
    <w:rsid w:val="00074047"/>
    <w:rsid w:val="00074997"/>
    <w:rsid w:val="00074F67"/>
    <w:rsid w:val="00076E29"/>
    <w:rsid w:val="00077692"/>
    <w:rsid w:val="000806A8"/>
    <w:rsid w:val="00083D21"/>
    <w:rsid w:val="0008541B"/>
    <w:rsid w:val="00085676"/>
    <w:rsid w:val="000862B9"/>
    <w:rsid w:val="000879AE"/>
    <w:rsid w:val="00090F15"/>
    <w:rsid w:val="00090F65"/>
    <w:rsid w:val="0009274E"/>
    <w:rsid w:val="000931B6"/>
    <w:rsid w:val="0009375D"/>
    <w:rsid w:val="000940C5"/>
    <w:rsid w:val="0009417E"/>
    <w:rsid w:val="000941F8"/>
    <w:rsid w:val="00096C8D"/>
    <w:rsid w:val="000974F5"/>
    <w:rsid w:val="00097C5C"/>
    <w:rsid w:val="000A03E3"/>
    <w:rsid w:val="000A0676"/>
    <w:rsid w:val="000A0BCF"/>
    <w:rsid w:val="000A1382"/>
    <w:rsid w:val="000A1F39"/>
    <w:rsid w:val="000A2960"/>
    <w:rsid w:val="000A2C16"/>
    <w:rsid w:val="000A4CB0"/>
    <w:rsid w:val="000A59F0"/>
    <w:rsid w:val="000A5C51"/>
    <w:rsid w:val="000A5DD4"/>
    <w:rsid w:val="000A724B"/>
    <w:rsid w:val="000B10BC"/>
    <w:rsid w:val="000B17AF"/>
    <w:rsid w:val="000B2123"/>
    <w:rsid w:val="000B25AE"/>
    <w:rsid w:val="000B26D8"/>
    <w:rsid w:val="000B2DED"/>
    <w:rsid w:val="000B343D"/>
    <w:rsid w:val="000B3DDB"/>
    <w:rsid w:val="000B3E6D"/>
    <w:rsid w:val="000B5735"/>
    <w:rsid w:val="000B6228"/>
    <w:rsid w:val="000B73C7"/>
    <w:rsid w:val="000B7EBA"/>
    <w:rsid w:val="000C0333"/>
    <w:rsid w:val="000C1472"/>
    <w:rsid w:val="000C1A8B"/>
    <w:rsid w:val="000C1B41"/>
    <w:rsid w:val="000C22DF"/>
    <w:rsid w:val="000C32D2"/>
    <w:rsid w:val="000C3471"/>
    <w:rsid w:val="000C3B31"/>
    <w:rsid w:val="000C4912"/>
    <w:rsid w:val="000C6AE2"/>
    <w:rsid w:val="000C6C08"/>
    <w:rsid w:val="000D0845"/>
    <w:rsid w:val="000D281B"/>
    <w:rsid w:val="000D3B6C"/>
    <w:rsid w:val="000D3F98"/>
    <w:rsid w:val="000D4A6C"/>
    <w:rsid w:val="000D4DBB"/>
    <w:rsid w:val="000D5066"/>
    <w:rsid w:val="000D71D9"/>
    <w:rsid w:val="000D7262"/>
    <w:rsid w:val="000E01DA"/>
    <w:rsid w:val="000E01F7"/>
    <w:rsid w:val="000E11B7"/>
    <w:rsid w:val="000E1601"/>
    <w:rsid w:val="000E2E99"/>
    <w:rsid w:val="000E3257"/>
    <w:rsid w:val="000E48C7"/>
    <w:rsid w:val="000E54ED"/>
    <w:rsid w:val="000E561F"/>
    <w:rsid w:val="000F0FB8"/>
    <w:rsid w:val="000F295A"/>
    <w:rsid w:val="000F2D59"/>
    <w:rsid w:val="000F308A"/>
    <w:rsid w:val="000F33F8"/>
    <w:rsid w:val="000F3463"/>
    <w:rsid w:val="000F4A5E"/>
    <w:rsid w:val="000F5167"/>
    <w:rsid w:val="000F5C25"/>
    <w:rsid w:val="000F5D91"/>
    <w:rsid w:val="000F67B7"/>
    <w:rsid w:val="000F6894"/>
    <w:rsid w:val="000F6F63"/>
    <w:rsid w:val="000F7EF8"/>
    <w:rsid w:val="00101474"/>
    <w:rsid w:val="001016E7"/>
    <w:rsid w:val="0010199A"/>
    <w:rsid w:val="00101AAF"/>
    <w:rsid w:val="0010289E"/>
    <w:rsid w:val="00102BEB"/>
    <w:rsid w:val="00102F7E"/>
    <w:rsid w:val="00103719"/>
    <w:rsid w:val="001039AB"/>
    <w:rsid w:val="00103C30"/>
    <w:rsid w:val="00103CE2"/>
    <w:rsid w:val="00103D19"/>
    <w:rsid w:val="001050A4"/>
    <w:rsid w:val="0010587E"/>
    <w:rsid w:val="0010592A"/>
    <w:rsid w:val="00106155"/>
    <w:rsid w:val="00107DB1"/>
    <w:rsid w:val="001109F0"/>
    <w:rsid w:val="00110A78"/>
    <w:rsid w:val="00110F45"/>
    <w:rsid w:val="0011183D"/>
    <w:rsid w:val="00112155"/>
    <w:rsid w:val="001124A6"/>
    <w:rsid w:val="00113238"/>
    <w:rsid w:val="00114995"/>
    <w:rsid w:val="00114AF3"/>
    <w:rsid w:val="00115332"/>
    <w:rsid w:val="0011574C"/>
    <w:rsid w:val="001166D8"/>
    <w:rsid w:val="00116BC3"/>
    <w:rsid w:val="001179B1"/>
    <w:rsid w:val="00117CAE"/>
    <w:rsid w:val="00117CC6"/>
    <w:rsid w:val="00120643"/>
    <w:rsid w:val="00120CE0"/>
    <w:rsid w:val="00120E6B"/>
    <w:rsid w:val="0012262A"/>
    <w:rsid w:val="00123031"/>
    <w:rsid w:val="001234DC"/>
    <w:rsid w:val="001235BE"/>
    <w:rsid w:val="00123F0D"/>
    <w:rsid w:val="00124470"/>
    <w:rsid w:val="00124E34"/>
    <w:rsid w:val="00125C8E"/>
    <w:rsid w:val="00126107"/>
    <w:rsid w:val="001267F4"/>
    <w:rsid w:val="00126857"/>
    <w:rsid w:val="00127CC1"/>
    <w:rsid w:val="001305C2"/>
    <w:rsid w:val="00130888"/>
    <w:rsid w:val="00130F4A"/>
    <w:rsid w:val="0013154C"/>
    <w:rsid w:val="001322F2"/>
    <w:rsid w:val="0013290B"/>
    <w:rsid w:val="00132C60"/>
    <w:rsid w:val="00132E80"/>
    <w:rsid w:val="001335F9"/>
    <w:rsid w:val="0013608A"/>
    <w:rsid w:val="001374FA"/>
    <w:rsid w:val="001378BF"/>
    <w:rsid w:val="00137902"/>
    <w:rsid w:val="00137A5E"/>
    <w:rsid w:val="001426AB"/>
    <w:rsid w:val="00142C86"/>
    <w:rsid w:val="00143D46"/>
    <w:rsid w:val="001442A9"/>
    <w:rsid w:val="00144CB6"/>
    <w:rsid w:val="00145490"/>
    <w:rsid w:val="00145877"/>
    <w:rsid w:val="001465DC"/>
    <w:rsid w:val="0014792C"/>
    <w:rsid w:val="00150032"/>
    <w:rsid w:val="0015004F"/>
    <w:rsid w:val="00152146"/>
    <w:rsid w:val="001529ED"/>
    <w:rsid w:val="00152F81"/>
    <w:rsid w:val="0015377C"/>
    <w:rsid w:val="00155408"/>
    <w:rsid w:val="001559EF"/>
    <w:rsid w:val="00155A2E"/>
    <w:rsid w:val="00156033"/>
    <w:rsid w:val="00157A68"/>
    <w:rsid w:val="00161BC2"/>
    <w:rsid w:val="00162503"/>
    <w:rsid w:val="00162AD2"/>
    <w:rsid w:val="00163255"/>
    <w:rsid w:val="00165C28"/>
    <w:rsid w:val="00166059"/>
    <w:rsid w:val="0016686E"/>
    <w:rsid w:val="001671FD"/>
    <w:rsid w:val="00167226"/>
    <w:rsid w:val="00167857"/>
    <w:rsid w:val="00170495"/>
    <w:rsid w:val="00170BB4"/>
    <w:rsid w:val="00170D4E"/>
    <w:rsid w:val="00170E91"/>
    <w:rsid w:val="00171283"/>
    <w:rsid w:val="0017172E"/>
    <w:rsid w:val="001725B1"/>
    <w:rsid w:val="0017319D"/>
    <w:rsid w:val="00173B0D"/>
    <w:rsid w:val="00173B40"/>
    <w:rsid w:val="00175016"/>
    <w:rsid w:val="001754B4"/>
    <w:rsid w:val="00175A8E"/>
    <w:rsid w:val="001761F5"/>
    <w:rsid w:val="00176768"/>
    <w:rsid w:val="00176E19"/>
    <w:rsid w:val="00177625"/>
    <w:rsid w:val="0018082A"/>
    <w:rsid w:val="00180F92"/>
    <w:rsid w:val="0018102A"/>
    <w:rsid w:val="001825A8"/>
    <w:rsid w:val="00182B64"/>
    <w:rsid w:val="00184843"/>
    <w:rsid w:val="0018493A"/>
    <w:rsid w:val="00184CA3"/>
    <w:rsid w:val="00185F0F"/>
    <w:rsid w:val="00186520"/>
    <w:rsid w:val="0018741D"/>
    <w:rsid w:val="001875E1"/>
    <w:rsid w:val="00190610"/>
    <w:rsid w:val="001912DF"/>
    <w:rsid w:val="00191673"/>
    <w:rsid w:val="001917A3"/>
    <w:rsid w:val="00192424"/>
    <w:rsid w:val="00192A89"/>
    <w:rsid w:val="00192BA9"/>
    <w:rsid w:val="0019300C"/>
    <w:rsid w:val="00193C36"/>
    <w:rsid w:val="00193D19"/>
    <w:rsid w:val="001943AF"/>
    <w:rsid w:val="00194D83"/>
    <w:rsid w:val="00195336"/>
    <w:rsid w:val="001955F4"/>
    <w:rsid w:val="001957DD"/>
    <w:rsid w:val="001966C7"/>
    <w:rsid w:val="00197235"/>
    <w:rsid w:val="00197F46"/>
    <w:rsid w:val="00197FA4"/>
    <w:rsid w:val="001A03A4"/>
    <w:rsid w:val="001A1657"/>
    <w:rsid w:val="001A25C2"/>
    <w:rsid w:val="001A2955"/>
    <w:rsid w:val="001A2C5F"/>
    <w:rsid w:val="001A44BC"/>
    <w:rsid w:val="001A51AB"/>
    <w:rsid w:val="001A6365"/>
    <w:rsid w:val="001A64E6"/>
    <w:rsid w:val="001A6831"/>
    <w:rsid w:val="001A70DC"/>
    <w:rsid w:val="001A7F28"/>
    <w:rsid w:val="001B077C"/>
    <w:rsid w:val="001B1A11"/>
    <w:rsid w:val="001B327F"/>
    <w:rsid w:val="001B3615"/>
    <w:rsid w:val="001B3758"/>
    <w:rsid w:val="001B4A96"/>
    <w:rsid w:val="001B547A"/>
    <w:rsid w:val="001B6889"/>
    <w:rsid w:val="001B7C2C"/>
    <w:rsid w:val="001C1007"/>
    <w:rsid w:val="001C1209"/>
    <w:rsid w:val="001C2788"/>
    <w:rsid w:val="001C2F16"/>
    <w:rsid w:val="001C3369"/>
    <w:rsid w:val="001C3615"/>
    <w:rsid w:val="001C4F52"/>
    <w:rsid w:val="001C5CBF"/>
    <w:rsid w:val="001C60F7"/>
    <w:rsid w:val="001C6569"/>
    <w:rsid w:val="001C6612"/>
    <w:rsid w:val="001C7480"/>
    <w:rsid w:val="001C7B52"/>
    <w:rsid w:val="001D01F6"/>
    <w:rsid w:val="001D04A5"/>
    <w:rsid w:val="001D0C15"/>
    <w:rsid w:val="001D1157"/>
    <w:rsid w:val="001D15DA"/>
    <w:rsid w:val="001D1AD8"/>
    <w:rsid w:val="001D2FB4"/>
    <w:rsid w:val="001D418A"/>
    <w:rsid w:val="001D62CE"/>
    <w:rsid w:val="001D6F47"/>
    <w:rsid w:val="001E045E"/>
    <w:rsid w:val="001E072D"/>
    <w:rsid w:val="001E14C4"/>
    <w:rsid w:val="001E1932"/>
    <w:rsid w:val="001E19BA"/>
    <w:rsid w:val="001E30AA"/>
    <w:rsid w:val="001E4988"/>
    <w:rsid w:val="001E5384"/>
    <w:rsid w:val="001E6A3C"/>
    <w:rsid w:val="001E7681"/>
    <w:rsid w:val="001F0487"/>
    <w:rsid w:val="001F110C"/>
    <w:rsid w:val="001F12AD"/>
    <w:rsid w:val="001F338A"/>
    <w:rsid w:val="001F353C"/>
    <w:rsid w:val="001F3863"/>
    <w:rsid w:val="0020156B"/>
    <w:rsid w:val="00201AE7"/>
    <w:rsid w:val="00202F0F"/>
    <w:rsid w:val="0020356B"/>
    <w:rsid w:val="00204355"/>
    <w:rsid w:val="0020480A"/>
    <w:rsid w:val="00207C97"/>
    <w:rsid w:val="00207D97"/>
    <w:rsid w:val="002102ED"/>
    <w:rsid w:val="00210580"/>
    <w:rsid w:val="00210615"/>
    <w:rsid w:val="00211434"/>
    <w:rsid w:val="00211683"/>
    <w:rsid w:val="002119F0"/>
    <w:rsid w:val="00211FEB"/>
    <w:rsid w:val="00213200"/>
    <w:rsid w:val="00213A9E"/>
    <w:rsid w:val="00214DF1"/>
    <w:rsid w:val="002156B0"/>
    <w:rsid w:val="00216B7C"/>
    <w:rsid w:val="00216DA6"/>
    <w:rsid w:val="00217066"/>
    <w:rsid w:val="002174BE"/>
    <w:rsid w:val="00217CE8"/>
    <w:rsid w:val="002208FB"/>
    <w:rsid w:val="00220982"/>
    <w:rsid w:val="00220B27"/>
    <w:rsid w:val="00221C83"/>
    <w:rsid w:val="00222413"/>
    <w:rsid w:val="00222713"/>
    <w:rsid w:val="00222916"/>
    <w:rsid w:val="0022294C"/>
    <w:rsid w:val="0022295F"/>
    <w:rsid w:val="00222A67"/>
    <w:rsid w:val="00223B93"/>
    <w:rsid w:val="00224019"/>
    <w:rsid w:val="0022431A"/>
    <w:rsid w:val="0022447B"/>
    <w:rsid w:val="0022585A"/>
    <w:rsid w:val="00226FF3"/>
    <w:rsid w:val="002274CA"/>
    <w:rsid w:val="002279B9"/>
    <w:rsid w:val="002309D5"/>
    <w:rsid w:val="002321F0"/>
    <w:rsid w:val="0023242A"/>
    <w:rsid w:val="00232C85"/>
    <w:rsid w:val="00233FF2"/>
    <w:rsid w:val="00234381"/>
    <w:rsid w:val="002346D4"/>
    <w:rsid w:val="002349D8"/>
    <w:rsid w:val="00235C0E"/>
    <w:rsid w:val="00235DA9"/>
    <w:rsid w:val="00235DC2"/>
    <w:rsid w:val="002363D4"/>
    <w:rsid w:val="00236775"/>
    <w:rsid w:val="00237DDB"/>
    <w:rsid w:val="002409DA"/>
    <w:rsid w:val="00240E87"/>
    <w:rsid w:val="00240ECF"/>
    <w:rsid w:val="002420F6"/>
    <w:rsid w:val="00242651"/>
    <w:rsid w:val="00242C27"/>
    <w:rsid w:val="00242D54"/>
    <w:rsid w:val="00242E40"/>
    <w:rsid w:val="0024313F"/>
    <w:rsid w:val="0024325C"/>
    <w:rsid w:val="00244225"/>
    <w:rsid w:val="00245389"/>
    <w:rsid w:val="00245793"/>
    <w:rsid w:val="00246146"/>
    <w:rsid w:val="00246CB9"/>
    <w:rsid w:val="00247701"/>
    <w:rsid w:val="00247EF8"/>
    <w:rsid w:val="00251E6C"/>
    <w:rsid w:val="00252096"/>
    <w:rsid w:val="00252952"/>
    <w:rsid w:val="00254CC3"/>
    <w:rsid w:val="00255037"/>
    <w:rsid w:val="002568E5"/>
    <w:rsid w:val="00257064"/>
    <w:rsid w:val="00260638"/>
    <w:rsid w:val="00260BCD"/>
    <w:rsid w:val="002610D9"/>
    <w:rsid w:val="0026143A"/>
    <w:rsid w:val="00262E8C"/>
    <w:rsid w:val="00264C7F"/>
    <w:rsid w:val="0026557A"/>
    <w:rsid w:val="002661B6"/>
    <w:rsid w:val="002672CC"/>
    <w:rsid w:val="00267DAE"/>
    <w:rsid w:val="00270626"/>
    <w:rsid w:val="00270B80"/>
    <w:rsid w:val="00271153"/>
    <w:rsid w:val="00272764"/>
    <w:rsid w:val="00274AEE"/>
    <w:rsid w:val="00276E82"/>
    <w:rsid w:val="00280AE0"/>
    <w:rsid w:val="00280ED4"/>
    <w:rsid w:val="00281DDB"/>
    <w:rsid w:val="00282299"/>
    <w:rsid w:val="0028330F"/>
    <w:rsid w:val="0028356D"/>
    <w:rsid w:val="00283A95"/>
    <w:rsid w:val="00283B19"/>
    <w:rsid w:val="00284B89"/>
    <w:rsid w:val="0028528D"/>
    <w:rsid w:val="00285D4C"/>
    <w:rsid w:val="00286B16"/>
    <w:rsid w:val="00286D55"/>
    <w:rsid w:val="00287F29"/>
    <w:rsid w:val="002909B5"/>
    <w:rsid w:val="0029140E"/>
    <w:rsid w:val="00291EE1"/>
    <w:rsid w:val="0029248B"/>
    <w:rsid w:val="00292BA0"/>
    <w:rsid w:val="00292E81"/>
    <w:rsid w:val="002939B4"/>
    <w:rsid w:val="00293FFA"/>
    <w:rsid w:val="002944E9"/>
    <w:rsid w:val="00294B04"/>
    <w:rsid w:val="002A0FAC"/>
    <w:rsid w:val="002A187A"/>
    <w:rsid w:val="002A322B"/>
    <w:rsid w:val="002A4555"/>
    <w:rsid w:val="002A4CB5"/>
    <w:rsid w:val="002A5DBD"/>
    <w:rsid w:val="002A6448"/>
    <w:rsid w:val="002A6862"/>
    <w:rsid w:val="002A7678"/>
    <w:rsid w:val="002A76D2"/>
    <w:rsid w:val="002B05AB"/>
    <w:rsid w:val="002B05D8"/>
    <w:rsid w:val="002B0605"/>
    <w:rsid w:val="002B09CD"/>
    <w:rsid w:val="002B0DA6"/>
    <w:rsid w:val="002B1710"/>
    <w:rsid w:val="002B2051"/>
    <w:rsid w:val="002B23E2"/>
    <w:rsid w:val="002B32D8"/>
    <w:rsid w:val="002B35D0"/>
    <w:rsid w:val="002B4319"/>
    <w:rsid w:val="002B6AE3"/>
    <w:rsid w:val="002B7089"/>
    <w:rsid w:val="002B727D"/>
    <w:rsid w:val="002B764C"/>
    <w:rsid w:val="002B7864"/>
    <w:rsid w:val="002C066D"/>
    <w:rsid w:val="002C0E15"/>
    <w:rsid w:val="002C0EB0"/>
    <w:rsid w:val="002C119A"/>
    <w:rsid w:val="002C33E7"/>
    <w:rsid w:val="002C38CE"/>
    <w:rsid w:val="002C40FE"/>
    <w:rsid w:val="002C5310"/>
    <w:rsid w:val="002C545E"/>
    <w:rsid w:val="002C7611"/>
    <w:rsid w:val="002C7672"/>
    <w:rsid w:val="002C7C26"/>
    <w:rsid w:val="002C7D24"/>
    <w:rsid w:val="002D099A"/>
    <w:rsid w:val="002D1665"/>
    <w:rsid w:val="002D1680"/>
    <w:rsid w:val="002D17A1"/>
    <w:rsid w:val="002D2D98"/>
    <w:rsid w:val="002D30A5"/>
    <w:rsid w:val="002D3B75"/>
    <w:rsid w:val="002D57DC"/>
    <w:rsid w:val="002D65C1"/>
    <w:rsid w:val="002D6833"/>
    <w:rsid w:val="002D7B25"/>
    <w:rsid w:val="002D7C57"/>
    <w:rsid w:val="002E0115"/>
    <w:rsid w:val="002E12DE"/>
    <w:rsid w:val="002E1385"/>
    <w:rsid w:val="002E1429"/>
    <w:rsid w:val="002E28D1"/>
    <w:rsid w:val="002E2D83"/>
    <w:rsid w:val="002E3D00"/>
    <w:rsid w:val="002E601D"/>
    <w:rsid w:val="002E7DF7"/>
    <w:rsid w:val="002F078A"/>
    <w:rsid w:val="002F0AAB"/>
    <w:rsid w:val="002F17F8"/>
    <w:rsid w:val="002F29E1"/>
    <w:rsid w:val="002F2AFD"/>
    <w:rsid w:val="002F5063"/>
    <w:rsid w:val="002F6265"/>
    <w:rsid w:val="002F649F"/>
    <w:rsid w:val="002F7096"/>
    <w:rsid w:val="002F7FD9"/>
    <w:rsid w:val="00301032"/>
    <w:rsid w:val="003019A6"/>
    <w:rsid w:val="00301E15"/>
    <w:rsid w:val="0030267C"/>
    <w:rsid w:val="00303820"/>
    <w:rsid w:val="00303AB0"/>
    <w:rsid w:val="00303EFE"/>
    <w:rsid w:val="0030418A"/>
    <w:rsid w:val="00305478"/>
    <w:rsid w:val="0030566E"/>
    <w:rsid w:val="003060BC"/>
    <w:rsid w:val="003065BC"/>
    <w:rsid w:val="00306EA8"/>
    <w:rsid w:val="0031024A"/>
    <w:rsid w:val="003109AA"/>
    <w:rsid w:val="00312233"/>
    <w:rsid w:val="00312892"/>
    <w:rsid w:val="003128A5"/>
    <w:rsid w:val="003134C9"/>
    <w:rsid w:val="00313964"/>
    <w:rsid w:val="00313ADB"/>
    <w:rsid w:val="00314162"/>
    <w:rsid w:val="0031520D"/>
    <w:rsid w:val="00317479"/>
    <w:rsid w:val="00317CAC"/>
    <w:rsid w:val="00317E83"/>
    <w:rsid w:val="00320655"/>
    <w:rsid w:val="003208A5"/>
    <w:rsid w:val="00321342"/>
    <w:rsid w:val="00322145"/>
    <w:rsid w:val="003222F9"/>
    <w:rsid w:val="00322FEF"/>
    <w:rsid w:val="0032464C"/>
    <w:rsid w:val="003247EE"/>
    <w:rsid w:val="003255B8"/>
    <w:rsid w:val="00330112"/>
    <w:rsid w:val="0033059C"/>
    <w:rsid w:val="003306EA"/>
    <w:rsid w:val="0033143A"/>
    <w:rsid w:val="00331533"/>
    <w:rsid w:val="00332144"/>
    <w:rsid w:val="003324C8"/>
    <w:rsid w:val="00333430"/>
    <w:rsid w:val="003345AD"/>
    <w:rsid w:val="00334A15"/>
    <w:rsid w:val="00334F9C"/>
    <w:rsid w:val="003351A3"/>
    <w:rsid w:val="0033527D"/>
    <w:rsid w:val="00335A61"/>
    <w:rsid w:val="00335C15"/>
    <w:rsid w:val="003372A5"/>
    <w:rsid w:val="00337542"/>
    <w:rsid w:val="00337837"/>
    <w:rsid w:val="00337AA6"/>
    <w:rsid w:val="00337C38"/>
    <w:rsid w:val="0034015D"/>
    <w:rsid w:val="00340370"/>
    <w:rsid w:val="00340616"/>
    <w:rsid w:val="003432BE"/>
    <w:rsid w:val="00343AE8"/>
    <w:rsid w:val="00344453"/>
    <w:rsid w:val="00344C67"/>
    <w:rsid w:val="00344E1B"/>
    <w:rsid w:val="003460AF"/>
    <w:rsid w:val="003460D0"/>
    <w:rsid w:val="003463E4"/>
    <w:rsid w:val="00346CF1"/>
    <w:rsid w:val="00350400"/>
    <w:rsid w:val="0035097D"/>
    <w:rsid w:val="00350C25"/>
    <w:rsid w:val="00350E3F"/>
    <w:rsid w:val="00351F51"/>
    <w:rsid w:val="00352CA8"/>
    <w:rsid w:val="0035341D"/>
    <w:rsid w:val="0035363F"/>
    <w:rsid w:val="0035370A"/>
    <w:rsid w:val="0035459B"/>
    <w:rsid w:val="00355022"/>
    <w:rsid w:val="00355C97"/>
    <w:rsid w:val="00356C11"/>
    <w:rsid w:val="00356EE9"/>
    <w:rsid w:val="00357D60"/>
    <w:rsid w:val="00360790"/>
    <w:rsid w:val="00361883"/>
    <w:rsid w:val="00362070"/>
    <w:rsid w:val="00362E82"/>
    <w:rsid w:val="00363EB8"/>
    <w:rsid w:val="00363F19"/>
    <w:rsid w:val="00363F2A"/>
    <w:rsid w:val="0036508A"/>
    <w:rsid w:val="0036547D"/>
    <w:rsid w:val="003658CA"/>
    <w:rsid w:val="00366057"/>
    <w:rsid w:val="0036622C"/>
    <w:rsid w:val="003662CE"/>
    <w:rsid w:val="00366A66"/>
    <w:rsid w:val="00366EEB"/>
    <w:rsid w:val="00367AC1"/>
    <w:rsid w:val="00371149"/>
    <w:rsid w:val="003712CE"/>
    <w:rsid w:val="0037160B"/>
    <w:rsid w:val="003730B0"/>
    <w:rsid w:val="00373504"/>
    <w:rsid w:val="0037360D"/>
    <w:rsid w:val="00373D7D"/>
    <w:rsid w:val="00374489"/>
    <w:rsid w:val="0037449C"/>
    <w:rsid w:val="00374737"/>
    <w:rsid w:val="0037478B"/>
    <w:rsid w:val="00374C7A"/>
    <w:rsid w:val="00374D8F"/>
    <w:rsid w:val="00374EEE"/>
    <w:rsid w:val="003764B1"/>
    <w:rsid w:val="00377161"/>
    <w:rsid w:val="003771EC"/>
    <w:rsid w:val="0037769E"/>
    <w:rsid w:val="00377FFD"/>
    <w:rsid w:val="00380DB7"/>
    <w:rsid w:val="003819F7"/>
    <w:rsid w:val="0038238D"/>
    <w:rsid w:val="00382D12"/>
    <w:rsid w:val="00382F10"/>
    <w:rsid w:val="003830A9"/>
    <w:rsid w:val="003851B4"/>
    <w:rsid w:val="00385D93"/>
    <w:rsid w:val="0038729C"/>
    <w:rsid w:val="00387A01"/>
    <w:rsid w:val="00387E20"/>
    <w:rsid w:val="003903E7"/>
    <w:rsid w:val="00390644"/>
    <w:rsid w:val="00390C90"/>
    <w:rsid w:val="003916B4"/>
    <w:rsid w:val="00391C7D"/>
    <w:rsid w:val="00391CA9"/>
    <w:rsid w:val="003928FA"/>
    <w:rsid w:val="003932F1"/>
    <w:rsid w:val="00393A37"/>
    <w:rsid w:val="00393BD0"/>
    <w:rsid w:val="003945C8"/>
    <w:rsid w:val="00395141"/>
    <w:rsid w:val="0039524A"/>
    <w:rsid w:val="003953BD"/>
    <w:rsid w:val="003968CF"/>
    <w:rsid w:val="003973A0"/>
    <w:rsid w:val="003A04A9"/>
    <w:rsid w:val="003A1B5F"/>
    <w:rsid w:val="003A2599"/>
    <w:rsid w:val="003A2BE4"/>
    <w:rsid w:val="003A2CC2"/>
    <w:rsid w:val="003A3500"/>
    <w:rsid w:val="003A3613"/>
    <w:rsid w:val="003A3622"/>
    <w:rsid w:val="003A46DD"/>
    <w:rsid w:val="003A513E"/>
    <w:rsid w:val="003A583F"/>
    <w:rsid w:val="003A5CA5"/>
    <w:rsid w:val="003A68DD"/>
    <w:rsid w:val="003A6F11"/>
    <w:rsid w:val="003B0D70"/>
    <w:rsid w:val="003B1112"/>
    <w:rsid w:val="003B1D6F"/>
    <w:rsid w:val="003B2434"/>
    <w:rsid w:val="003B2B94"/>
    <w:rsid w:val="003B2CD7"/>
    <w:rsid w:val="003B400E"/>
    <w:rsid w:val="003B475A"/>
    <w:rsid w:val="003B47ED"/>
    <w:rsid w:val="003B5944"/>
    <w:rsid w:val="003B6107"/>
    <w:rsid w:val="003B67B9"/>
    <w:rsid w:val="003B69FF"/>
    <w:rsid w:val="003C0354"/>
    <w:rsid w:val="003C17C0"/>
    <w:rsid w:val="003C2D3C"/>
    <w:rsid w:val="003C2FC5"/>
    <w:rsid w:val="003C3413"/>
    <w:rsid w:val="003C4185"/>
    <w:rsid w:val="003C45B6"/>
    <w:rsid w:val="003C4BBD"/>
    <w:rsid w:val="003C4DED"/>
    <w:rsid w:val="003C5C74"/>
    <w:rsid w:val="003C666F"/>
    <w:rsid w:val="003C788E"/>
    <w:rsid w:val="003C7B63"/>
    <w:rsid w:val="003D03EA"/>
    <w:rsid w:val="003D0C06"/>
    <w:rsid w:val="003D0E0E"/>
    <w:rsid w:val="003D0FC0"/>
    <w:rsid w:val="003D180E"/>
    <w:rsid w:val="003D20AB"/>
    <w:rsid w:val="003D24D2"/>
    <w:rsid w:val="003D37C1"/>
    <w:rsid w:val="003D4B7E"/>
    <w:rsid w:val="003D5617"/>
    <w:rsid w:val="003D6420"/>
    <w:rsid w:val="003D6514"/>
    <w:rsid w:val="003D7BFF"/>
    <w:rsid w:val="003E0B20"/>
    <w:rsid w:val="003E18C8"/>
    <w:rsid w:val="003E32B7"/>
    <w:rsid w:val="003E4021"/>
    <w:rsid w:val="003E43D4"/>
    <w:rsid w:val="003E45AD"/>
    <w:rsid w:val="003E4C7B"/>
    <w:rsid w:val="003E5333"/>
    <w:rsid w:val="003E5692"/>
    <w:rsid w:val="003E5B30"/>
    <w:rsid w:val="003E641C"/>
    <w:rsid w:val="003E6BB4"/>
    <w:rsid w:val="003E6D0F"/>
    <w:rsid w:val="003E6EA3"/>
    <w:rsid w:val="003F09DB"/>
    <w:rsid w:val="003F14E4"/>
    <w:rsid w:val="003F22E1"/>
    <w:rsid w:val="003F2966"/>
    <w:rsid w:val="003F40C2"/>
    <w:rsid w:val="003F4AC5"/>
    <w:rsid w:val="003F4E32"/>
    <w:rsid w:val="003F56AA"/>
    <w:rsid w:val="003F6AE2"/>
    <w:rsid w:val="003F75A0"/>
    <w:rsid w:val="003F7D0C"/>
    <w:rsid w:val="00400313"/>
    <w:rsid w:val="00400A1F"/>
    <w:rsid w:val="004010AE"/>
    <w:rsid w:val="004010D0"/>
    <w:rsid w:val="00401A52"/>
    <w:rsid w:val="00401C2F"/>
    <w:rsid w:val="004031B7"/>
    <w:rsid w:val="00403283"/>
    <w:rsid w:val="00403636"/>
    <w:rsid w:val="004043D5"/>
    <w:rsid w:val="00405A86"/>
    <w:rsid w:val="00405BDF"/>
    <w:rsid w:val="00406C53"/>
    <w:rsid w:val="00410122"/>
    <w:rsid w:val="00410528"/>
    <w:rsid w:val="004107D1"/>
    <w:rsid w:val="00410F73"/>
    <w:rsid w:val="00410FF2"/>
    <w:rsid w:val="00411FF4"/>
    <w:rsid w:val="004130F5"/>
    <w:rsid w:val="00413EF2"/>
    <w:rsid w:val="00414277"/>
    <w:rsid w:val="00414C62"/>
    <w:rsid w:val="00415697"/>
    <w:rsid w:val="00415B03"/>
    <w:rsid w:val="00416416"/>
    <w:rsid w:val="00416568"/>
    <w:rsid w:val="004209A0"/>
    <w:rsid w:val="00421A19"/>
    <w:rsid w:val="0042200B"/>
    <w:rsid w:val="004222C5"/>
    <w:rsid w:val="00422386"/>
    <w:rsid w:val="00423CB3"/>
    <w:rsid w:val="0042429A"/>
    <w:rsid w:val="00424378"/>
    <w:rsid w:val="004248DA"/>
    <w:rsid w:val="00424A5B"/>
    <w:rsid w:val="00426AD4"/>
    <w:rsid w:val="00427079"/>
    <w:rsid w:val="00427A5F"/>
    <w:rsid w:val="00427F85"/>
    <w:rsid w:val="00431146"/>
    <w:rsid w:val="00431294"/>
    <w:rsid w:val="0043142D"/>
    <w:rsid w:val="00431BD7"/>
    <w:rsid w:val="00432960"/>
    <w:rsid w:val="00432A7A"/>
    <w:rsid w:val="004330B1"/>
    <w:rsid w:val="004347D9"/>
    <w:rsid w:val="00434828"/>
    <w:rsid w:val="00435D44"/>
    <w:rsid w:val="00436649"/>
    <w:rsid w:val="004372E3"/>
    <w:rsid w:val="0044090B"/>
    <w:rsid w:val="00440F88"/>
    <w:rsid w:val="004410CE"/>
    <w:rsid w:val="00441D30"/>
    <w:rsid w:val="00441DD5"/>
    <w:rsid w:val="004428A9"/>
    <w:rsid w:val="00443107"/>
    <w:rsid w:val="00443F0F"/>
    <w:rsid w:val="00444F88"/>
    <w:rsid w:val="00445ED2"/>
    <w:rsid w:val="00447619"/>
    <w:rsid w:val="00447EB1"/>
    <w:rsid w:val="004505E3"/>
    <w:rsid w:val="00450ABE"/>
    <w:rsid w:val="00451757"/>
    <w:rsid w:val="004519DB"/>
    <w:rsid w:val="0045217A"/>
    <w:rsid w:val="004527FC"/>
    <w:rsid w:val="00453C9D"/>
    <w:rsid w:val="00453E4D"/>
    <w:rsid w:val="00454441"/>
    <w:rsid w:val="00454531"/>
    <w:rsid w:val="00454C94"/>
    <w:rsid w:val="0045538D"/>
    <w:rsid w:val="00455C14"/>
    <w:rsid w:val="00456692"/>
    <w:rsid w:val="00457049"/>
    <w:rsid w:val="004570C4"/>
    <w:rsid w:val="00457483"/>
    <w:rsid w:val="004579A1"/>
    <w:rsid w:val="00457E22"/>
    <w:rsid w:val="00457ED8"/>
    <w:rsid w:val="0046025C"/>
    <w:rsid w:val="00461622"/>
    <w:rsid w:val="00461D31"/>
    <w:rsid w:val="00461F8D"/>
    <w:rsid w:val="00462761"/>
    <w:rsid w:val="00463A87"/>
    <w:rsid w:val="004641A2"/>
    <w:rsid w:val="00464340"/>
    <w:rsid w:val="00464B41"/>
    <w:rsid w:val="00464F51"/>
    <w:rsid w:val="0046535E"/>
    <w:rsid w:val="004662F5"/>
    <w:rsid w:val="00466645"/>
    <w:rsid w:val="00467E11"/>
    <w:rsid w:val="00470147"/>
    <w:rsid w:val="004711F8"/>
    <w:rsid w:val="00472B8B"/>
    <w:rsid w:val="00472BDB"/>
    <w:rsid w:val="004746FF"/>
    <w:rsid w:val="00474793"/>
    <w:rsid w:val="00475B46"/>
    <w:rsid w:val="0047665F"/>
    <w:rsid w:val="00476975"/>
    <w:rsid w:val="004812C0"/>
    <w:rsid w:val="00481940"/>
    <w:rsid w:val="00482218"/>
    <w:rsid w:val="00482522"/>
    <w:rsid w:val="00483D45"/>
    <w:rsid w:val="00483E05"/>
    <w:rsid w:val="00483F52"/>
    <w:rsid w:val="00483FE8"/>
    <w:rsid w:val="004843A2"/>
    <w:rsid w:val="00484A22"/>
    <w:rsid w:val="00484A28"/>
    <w:rsid w:val="00484C69"/>
    <w:rsid w:val="0048606D"/>
    <w:rsid w:val="0048691A"/>
    <w:rsid w:val="00490261"/>
    <w:rsid w:val="00490D88"/>
    <w:rsid w:val="00491897"/>
    <w:rsid w:val="00491C83"/>
    <w:rsid w:val="004921D5"/>
    <w:rsid w:val="0049225C"/>
    <w:rsid w:val="00492301"/>
    <w:rsid w:val="00492477"/>
    <w:rsid w:val="00494A73"/>
    <w:rsid w:val="004968F8"/>
    <w:rsid w:val="004969AF"/>
    <w:rsid w:val="00496F66"/>
    <w:rsid w:val="004971E5"/>
    <w:rsid w:val="004974FB"/>
    <w:rsid w:val="004979C6"/>
    <w:rsid w:val="004A0194"/>
    <w:rsid w:val="004A0950"/>
    <w:rsid w:val="004A1338"/>
    <w:rsid w:val="004A1844"/>
    <w:rsid w:val="004A1BD2"/>
    <w:rsid w:val="004A1F86"/>
    <w:rsid w:val="004A3F3E"/>
    <w:rsid w:val="004A3F82"/>
    <w:rsid w:val="004A4218"/>
    <w:rsid w:val="004A5025"/>
    <w:rsid w:val="004A59C4"/>
    <w:rsid w:val="004A5E36"/>
    <w:rsid w:val="004A60FF"/>
    <w:rsid w:val="004A638F"/>
    <w:rsid w:val="004A6992"/>
    <w:rsid w:val="004A7898"/>
    <w:rsid w:val="004B02FF"/>
    <w:rsid w:val="004B0C84"/>
    <w:rsid w:val="004B0E1C"/>
    <w:rsid w:val="004B1350"/>
    <w:rsid w:val="004B29F5"/>
    <w:rsid w:val="004B31CB"/>
    <w:rsid w:val="004B3C9C"/>
    <w:rsid w:val="004B3D0E"/>
    <w:rsid w:val="004B438D"/>
    <w:rsid w:val="004B4553"/>
    <w:rsid w:val="004B4917"/>
    <w:rsid w:val="004B51FC"/>
    <w:rsid w:val="004B578B"/>
    <w:rsid w:val="004B5D31"/>
    <w:rsid w:val="004B5E7D"/>
    <w:rsid w:val="004B69AF"/>
    <w:rsid w:val="004B7D16"/>
    <w:rsid w:val="004C197B"/>
    <w:rsid w:val="004C1B29"/>
    <w:rsid w:val="004C1F08"/>
    <w:rsid w:val="004C2595"/>
    <w:rsid w:val="004C369F"/>
    <w:rsid w:val="004C36D7"/>
    <w:rsid w:val="004C3824"/>
    <w:rsid w:val="004C3CCE"/>
    <w:rsid w:val="004C41FA"/>
    <w:rsid w:val="004C44ED"/>
    <w:rsid w:val="004C5A26"/>
    <w:rsid w:val="004C5C0F"/>
    <w:rsid w:val="004C6AB1"/>
    <w:rsid w:val="004C787A"/>
    <w:rsid w:val="004D10E8"/>
    <w:rsid w:val="004D1FC0"/>
    <w:rsid w:val="004D243B"/>
    <w:rsid w:val="004D2ACA"/>
    <w:rsid w:val="004D2C59"/>
    <w:rsid w:val="004D3205"/>
    <w:rsid w:val="004D3BAA"/>
    <w:rsid w:val="004D5D27"/>
    <w:rsid w:val="004D6A00"/>
    <w:rsid w:val="004E1139"/>
    <w:rsid w:val="004E17F2"/>
    <w:rsid w:val="004E382B"/>
    <w:rsid w:val="004E40B8"/>
    <w:rsid w:val="004E4822"/>
    <w:rsid w:val="004E4872"/>
    <w:rsid w:val="004E4A94"/>
    <w:rsid w:val="004E4D8C"/>
    <w:rsid w:val="004E5706"/>
    <w:rsid w:val="004E5EF4"/>
    <w:rsid w:val="004F01E3"/>
    <w:rsid w:val="004F043D"/>
    <w:rsid w:val="004F0E93"/>
    <w:rsid w:val="004F1A2C"/>
    <w:rsid w:val="004F26EF"/>
    <w:rsid w:val="004F35B4"/>
    <w:rsid w:val="004F3F67"/>
    <w:rsid w:val="004F40A9"/>
    <w:rsid w:val="004F498D"/>
    <w:rsid w:val="004F6300"/>
    <w:rsid w:val="004F6488"/>
    <w:rsid w:val="004F690B"/>
    <w:rsid w:val="004F72E6"/>
    <w:rsid w:val="0050030E"/>
    <w:rsid w:val="005003A7"/>
    <w:rsid w:val="00500685"/>
    <w:rsid w:val="00500C93"/>
    <w:rsid w:val="005012FF"/>
    <w:rsid w:val="00501CA4"/>
    <w:rsid w:val="005020E7"/>
    <w:rsid w:val="005022F5"/>
    <w:rsid w:val="005030B9"/>
    <w:rsid w:val="005040DC"/>
    <w:rsid w:val="00505991"/>
    <w:rsid w:val="005066EA"/>
    <w:rsid w:val="00506882"/>
    <w:rsid w:val="005106DC"/>
    <w:rsid w:val="00511C04"/>
    <w:rsid w:val="00513D2E"/>
    <w:rsid w:val="00514642"/>
    <w:rsid w:val="00514F7B"/>
    <w:rsid w:val="0051688D"/>
    <w:rsid w:val="00516DD1"/>
    <w:rsid w:val="0051753D"/>
    <w:rsid w:val="005177CA"/>
    <w:rsid w:val="00520372"/>
    <w:rsid w:val="00520785"/>
    <w:rsid w:val="005226A1"/>
    <w:rsid w:val="00522A4A"/>
    <w:rsid w:val="005230AD"/>
    <w:rsid w:val="005233B1"/>
    <w:rsid w:val="00524235"/>
    <w:rsid w:val="0052553F"/>
    <w:rsid w:val="0052633D"/>
    <w:rsid w:val="00526AE1"/>
    <w:rsid w:val="00527740"/>
    <w:rsid w:val="00530886"/>
    <w:rsid w:val="00530A2C"/>
    <w:rsid w:val="005318DD"/>
    <w:rsid w:val="005324F4"/>
    <w:rsid w:val="005326EE"/>
    <w:rsid w:val="00532C2C"/>
    <w:rsid w:val="005330FB"/>
    <w:rsid w:val="00533617"/>
    <w:rsid w:val="005337C6"/>
    <w:rsid w:val="0053545A"/>
    <w:rsid w:val="00536C68"/>
    <w:rsid w:val="00537824"/>
    <w:rsid w:val="0054003B"/>
    <w:rsid w:val="00540068"/>
    <w:rsid w:val="005405C4"/>
    <w:rsid w:val="00540B7E"/>
    <w:rsid w:val="00540DB9"/>
    <w:rsid w:val="005426F1"/>
    <w:rsid w:val="00543B49"/>
    <w:rsid w:val="005444AB"/>
    <w:rsid w:val="005454DA"/>
    <w:rsid w:val="0054598A"/>
    <w:rsid w:val="0054604B"/>
    <w:rsid w:val="00547565"/>
    <w:rsid w:val="00547C81"/>
    <w:rsid w:val="00550317"/>
    <w:rsid w:val="005508BC"/>
    <w:rsid w:val="005521BC"/>
    <w:rsid w:val="005527AB"/>
    <w:rsid w:val="00552C42"/>
    <w:rsid w:val="00552C45"/>
    <w:rsid w:val="00552F11"/>
    <w:rsid w:val="00555304"/>
    <w:rsid w:val="005557F6"/>
    <w:rsid w:val="00556325"/>
    <w:rsid w:val="005574B4"/>
    <w:rsid w:val="005574DD"/>
    <w:rsid w:val="00560963"/>
    <w:rsid w:val="00560DD8"/>
    <w:rsid w:val="00562736"/>
    <w:rsid w:val="00563819"/>
    <w:rsid w:val="00563F35"/>
    <w:rsid w:val="0056419F"/>
    <w:rsid w:val="00564705"/>
    <w:rsid w:val="00565239"/>
    <w:rsid w:val="00565C24"/>
    <w:rsid w:val="0056647D"/>
    <w:rsid w:val="005672AB"/>
    <w:rsid w:val="0056780E"/>
    <w:rsid w:val="00570810"/>
    <w:rsid w:val="00571A0E"/>
    <w:rsid w:val="0057236E"/>
    <w:rsid w:val="00572C40"/>
    <w:rsid w:val="00572DD9"/>
    <w:rsid w:val="005735ED"/>
    <w:rsid w:val="00573C17"/>
    <w:rsid w:val="005747C7"/>
    <w:rsid w:val="00574E3B"/>
    <w:rsid w:val="005769EB"/>
    <w:rsid w:val="00577263"/>
    <w:rsid w:val="005772CE"/>
    <w:rsid w:val="00577627"/>
    <w:rsid w:val="00577D63"/>
    <w:rsid w:val="00581959"/>
    <w:rsid w:val="0058301D"/>
    <w:rsid w:val="00583879"/>
    <w:rsid w:val="005842F3"/>
    <w:rsid w:val="00585FB8"/>
    <w:rsid w:val="00585FF1"/>
    <w:rsid w:val="0058736B"/>
    <w:rsid w:val="00587662"/>
    <w:rsid w:val="005877E7"/>
    <w:rsid w:val="00590703"/>
    <w:rsid w:val="00590F66"/>
    <w:rsid w:val="005919C8"/>
    <w:rsid w:val="00591C4D"/>
    <w:rsid w:val="0059261D"/>
    <w:rsid w:val="005939D1"/>
    <w:rsid w:val="00594835"/>
    <w:rsid w:val="0059584A"/>
    <w:rsid w:val="005965EB"/>
    <w:rsid w:val="005972D6"/>
    <w:rsid w:val="005975BF"/>
    <w:rsid w:val="0059785A"/>
    <w:rsid w:val="005978F1"/>
    <w:rsid w:val="005A0938"/>
    <w:rsid w:val="005A1E3E"/>
    <w:rsid w:val="005A276F"/>
    <w:rsid w:val="005A2A09"/>
    <w:rsid w:val="005A2D1D"/>
    <w:rsid w:val="005A3455"/>
    <w:rsid w:val="005A3D22"/>
    <w:rsid w:val="005A430A"/>
    <w:rsid w:val="005A4BB3"/>
    <w:rsid w:val="005A524F"/>
    <w:rsid w:val="005A5C52"/>
    <w:rsid w:val="005A5F58"/>
    <w:rsid w:val="005A64D1"/>
    <w:rsid w:val="005A738F"/>
    <w:rsid w:val="005A75AF"/>
    <w:rsid w:val="005A7868"/>
    <w:rsid w:val="005A786C"/>
    <w:rsid w:val="005B011D"/>
    <w:rsid w:val="005B0D6B"/>
    <w:rsid w:val="005B0DDA"/>
    <w:rsid w:val="005B19E2"/>
    <w:rsid w:val="005B25B8"/>
    <w:rsid w:val="005B401B"/>
    <w:rsid w:val="005B43C3"/>
    <w:rsid w:val="005B4EF8"/>
    <w:rsid w:val="005B51A5"/>
    <w:rsid w:val="005B5224"/>
    <w:rsid w:val="005B7683"/>
    <w:rsid w:val="005C0A01"/>
    <w:rsid w:val="005C0EE2"/>
    <w:rsid w:val="005C1E0E"/>
    <w:rsid w:val="005C35D7"/>
    <w:rsid w:val="005C44FE"/>
    <w:rsid w:val="005C4EA5"/>
    <w:rsid w:val="005C5764"/>
    <w:rsid w:val="005C5DEF"/>
    <w:rsid w:val="005D01FC"/>
    <w:rsid w:val="005D05AD"/>
    <w:rsid w:val="005D128F"/>
    <w:rsid w:val="005D1F24"/>
    <w:rsid w:val="005D1F45"/>
    <w:rsid w:val="005D2395"/>
    <w:rsid w:val="005D26E9"/>
    <w:rsid w:val="005D27F0"/>
    <w:rsid w:val="005D2863"/>
    <w:rsid w:val="005D3D92"/>
    <w:rsid w:val="005D4A21"/>
    <w:rsid w:val="005D51E3"/>
    <w:rsid w:val="005D5213"/>
    <w:rsid w:val="005D5CFC"/>
    <w:rsid w:val="005D67BA"/>
    <w:rsid w:val="005D6D3D"/>
    <w:rsid w:val="005D70A0"/>
    <w:rsid w:val="005D727A"/>
    <w:rsid w:val="005D73C1"/>
    <w:rsid w:val="005D76B2"/>
    <w:rsid w:val="005E0339"/>
    <w:rsid w:val="005E04A0"/>
    <w:rsid w:val="005E088E"/>
    <w:rsid w:val="005E110E"/>
    <w:rsid w:val="005E112A"/>
    <w:rsid w:val="005E1EAA"/>
    <w:rsid w:val="005E1F83"/>
    <w:rsid w:val="005E23FC"/>
    <w:rsid w:val="005E278F"/>
    <w:rsid w:val="005E2EB4"/>
    <w:rsid w:val="005E3761"/>
    <w:rsid w:val="005E4FC3"/>
    <w:rsid w:val="005E5C48"/>
    <w:rsid w:val="005E5EED"/>
    <w:rsid w:val="005E6BBA"/>
    <w:rsid w:val="005E6C86"/>
    <w:rsid w:val="005F0817"/>
    <w:rsid w:val="005F0C88"/>
    <w:rsid w:val="005F0F67"/>
    <w:rsid w:val="005F1713"/>
    <w:rsid w:val="005F2151"/>
    <w:rsid w:val="005F229C"/>
    <w:rsid w:val="005F2D4A"/>
    <w:rsid w:val="005F33C7"/>
    <w:rsid w:val="005F3CBF"/>
    <w:rsid w:val="005F40B9"/>
    <w:rsid w:val="005F491C"/>
    <w:rsid w:val="005F5351"/>
    <w:rsid w:val="005F540A"/>
    <w:rsid w:val="005F59AC"/>
    <w:rsid w:val="005F5B31"/>
    <w:rsid w:val="00600F42"/>
    <w:rsid w:val="00601618"/>
    <w:rsid w:val="00601992"/>
    <w:rsid w:val="00601F63"/>
    <w:rsid w:val="006038C3"/>
    <w:rsid w:val="00603D42"/>
    <w:rsid w:val="00604F73"/>
    <w:rsid w:val="006054A3"/>
    <w:rsid w:val="00605B3A"/>
    <w:rsid w:val="00605D43"/>
    <w:rsid w:val="006060EE"/>
    <w:rsid w:val="00606CD0"/>
    <w:rsid w:val="006073B3"/>
    <w:rsid w:val="00610161"/>
    <w:rsid w:val="0061080A"/>
    <w:rsid w:val="00610922"/>
    <w:rsid w:val="00610980"/>
    <w:rsid w:val="006115BF"/>
    <w:rsid w:val="00612177"/>
    <w:rsid w:val="00612D9D"/>
    <w:rsid w:val="00613C75"/>
    <w:rsid w:val="0061422B"/>
    <w:rsid w:val="0061455E"/>
    <w:rsid w:val="006146DC"/>
    <w:rsid w:val="00614A39"/>
    <w:rsid w:val="00615AFF"/>
    <w:rsid w:val="00615D69"/>
    <w:rsid w:val="00616905"/>
    <w:rsid w:val="006169CB"/>
    <w:rsid w:val="00616C69"/>
    <w:rsid w:val="006173A5"/>
    <w:rsid w:val="006178A2"/>
    <w:rsid w:val="00617F05"/>
    <w:rsid w:val="006200AF"/>
    <w:rsid w:val="006209B1"/>
    <w:rsid w:val="00621095"/>
    <w:rsid w:val="0062321E"/>
    <w:rsid w:val="00623CF3"/>
    <w:rsid w:val="006244FB"/>
    <w:rsid w:val="00625350"/>
    <w:rsid w:val="00625A55"/>
    <w:rsid w:val="00625AF2"/>
    <w:rsid w:val="00625BA7"/>
    <w:rsid w:val="00625DEC"/>
    <w:rsid w:val="006262F9"/>
    <w:rsid w:val="00626521"/>
    <w:rsid w:val="00626C80"/>
    <w:rsid w:val="00626DAD"/>
    <w:rsid w:val="00626F5C"/>
    <w:rsid w:val="00630330"/>
    <w:rsid w:val="006305F5"/>
    <w:rsid w:val="00630A41"/>
    <w:rsid w:val="0063102A"/>
    <w:rsid w:val="006310B0"/>
    <w:rsid w:val="0063176A"/>
    <w:rsid w:val="006317B3"/>
    <w:rsid w:val="00631CCC"/>
    <w:rsid w:val="00632F6B"/>
    <w:rsid w:val="006341F8"/>
    <w:rsid w:val="006346CE"/>
    <w:rsid w:val="006354F0"/>
    <w:rsid w:val="00635CF9"/>
    <w:rsid w:val="00635D69"/>
    <w:rsid w:val="00636A56"/>
    <w:rsid w:val="00636F2C"/>
    <w:rsid w:val="00637705"/>
    <w:rsid w:val="00637828"/>
    <w:rsid w:val="006401A4"/>
    <w:rsid w:val="00640707"/>
    <w:rsid w:val="00641DBB"/>
    <w:rsid w:val="006427D8"/>
    <w:rsid w:val="006430D2"/>
    <w:rsid w:val="00643E8D"/>
    <w:rsid w:val="00643FC5"/>
    <w:rsid w:val="006443AC"/>
    <w:rsid w:val="00644921"/>
    <w:rsid w:val="00644984"/>
    <w:rsid w:val="00645F86"/>
    <w:rsid w:val="006466EC"/>
    <w:rsid w:val="00647852"/>
    <w:rsid w:val="00647D16"/>
    <w:rsid w:val="00650CB7"/>
    <w:rsid w:val="0065110E"/>
    <w:rsid w:val="006519D8"/>
    <w:rsid w:val="00651F77"/>
    <w:rsid w:val="00652184"/>
    <w:rsid w:val="006527D1"/>
    <w:rsid w:val="006530B7"/>
    <w:rsid w:val="00653484"/>
    <w:rsid w:val="00653785"/>
    <w:rsid w:val="00653AEC"/>
    <w:rsid w:val="00655559"/>
    <w:rsid w:val="00656C2E"/>
    <w:rsid w:val="00657777"/>
    <w:rsid w:val="00660038"/>
    <w:rsid w:val="006600F1"/>
    <w:rsid w:val="006613F9"/>
    <w:rsid w:val="00661DF4"/>
    <w:rsid w:val="0066236F"/>
    <w:rsid w:val="00662555"/>
    <w:rsid w:val="00662654"/>
    <w:rsid w:val="00662B4D"/>
    <w:rsid w:val="006631CE"/>
    <w:rsid w:val="00664B2F"/>
    <w:rsid w:val="0066693F"/>
    <w:rsid w:val="00666943"/>
    <w:rsid w:val="006672AF"/>
    <w:rsid w:val="006673A4"/>
    <w:rsid w:val="0066764F"/>
    <w:rsid w:val="00667B07"/>
    <w:rsid w:val="00667CF3"/>
    <w:rsid w:val="00670374"/>
    <w:rsid w:val="00670EE0"/>
    <w:rsid w:val="00672085"/>
    <w:rsid w:val="00672C24"/>
    <w:rsid w:val="00673DA3"/>
    <w:rsid w:val="00674393"/>
    <w:rsid w:val="00674BC8"/>
    <w:rsid w:val="00674EBE"/>
    <w:rsid w:val="00675573"/>
    <w:rsid w:val="00675F91"/>
    <w:rsid w:val="006768D5"/>
    <w:rsid w:val="00677840"/>
    <w:rsid w:val="006802A0"/>
    <w:rsid w:val="00680447"/>
    <w:rsid w:val="00680467"/>
    <w:rsid w:val="006820B0"/>
    <w:rsid w:val="0068253B"/>
    <w:rsid w:val="00683FA9"/>
    <w:rsid w:val="0068479F"/>
    <w:rsid w:val="00684A69"/>
    <w:rsid w:val="00684AEB"/>
    <w:rsid w:val="00685CC4"/>
    <w:rsid w:val="00690558"/>
    <w:rsid w:val="00691CD6"/>
    <w:rsid w:val="006925A3"/>
    <w:rsid w:val="00693DCB"/>
    <w:rsid w:val="00693F34"/>
    <w:rsid w:val="00694065"/>
    <w:rsid w:val="00694993"/>
    <w:rsid w:val="00694A7C"/>
    <w:rsid w:val="0069617C"/>
    <w:rsid w:val="006A0E7D"/>
    <w:rsid w:val="006A1FE2"/>
    <w:rsid w:val="006A2005"/>
    <w:rsid w:val="006A2438"/>
    <w:rsid w:val="006A3CA8"/>
    <w:rsid w:val="006A47BB"/>
    <w:rsid w:val="006A480E"/>
    <w:rsid w:val="006A6F9C"/>
    <w:rsid w:val="006A7D0A"/>
    <w:rsid w:val="006B02DE"/>
    <w:rsid w:val="006B0741"/>
    <w:rsid w:val="006B13A0"/>
    <w:rsid w:val="006B16B4"/>
    <w:rsid w:val="006B1A81"/>
    <w:rsid w:val="006B2AB8"/>
    <w:rsid w:val="006B338D"/>
    <w:rsid w:val="006B3456"/>
    <w:rsid w:val="006B3D54"/>
    <w:rsid w:val="006B417E"/>
    <w:rsid w:val="006B5159"/>
    <w:rsid w:val="006B58B8"/>
    <w:rsid w:val="006B6806"/>
    <w:rsid w:val="006B6BAD"/>
    <w:rsid w:val="006C0902"/>
    <w:rsid w:val="006C0BF6"/>
    <w:rsid w:val="006C0F4A"/>
    <w:rsid w:val="006C13B9"/>
    <w:rsid w:val="006C1838"/>
    <w:rsid w:val="006C22AD"/>
    <w:rsid w:val="006C2E41"/>
    <w:rsid w:val="006C58CE"/>
    <w:rsid w:val="006C5A5B"/>
    <w:rsid w:val="006C6833"/>
    <w:rsid w:val="006C70CD"/>
    <w:rsid w:val="006C7206"/>
    <w:rsid w:val="006C76D0"/>
    <w:rsid w:val="006C7989"/>
    <w:rsid w:val="006C7B04"/>
    <w:rsid w:val="006D00F9"/>
    <w:rsid w:val="006D0823"/>
    <w:rsid w:val="006D15C2"/>
    <w:rsid w:val="006D36F1"/>
    <w:rsid w:val="006D3B8E"/>
    <w:rsid w:val="006D3BC0"/>
    <w:rsid w:val="006D3E7B"/>
    <w:rsid w:val="006D40C1"/>
    <w:rsid w:val="006D4A24"/>
    <w:rsid w:val="006D619A"/>
    <w:rsid w:val="006D69F4"/>
    <w:rsid w:val="006D744B"/>
    <w:rsid w:val="006D7867"/>
    <w:rsid w:val="006D7BF7"/>
    <w:rsid w:val="006D7DBE"/>
    <w:rsid w:val="006E207C"/>
    <w:rsid w:val="006E21E6"/>
    <w:rsid w:val="006E32F7"/>
    <w:rsid w:val="006E37D5"/>
    <w:rsid w:val="006E3E07"/>
    <w:rsid w:val="006E3F67"/>
    <w:rsid w:val="006E47F9"/>
    <w:rsid w:val="006E4A4C"/>
    <w:rsid w:val="006E4C56"/>
    <w:rsid w:val="006E5665"/>
    <w:rsid w:val="006E5ED0"/>
    <w:rsid w:val="006E7261"/>
    <w:rsid w:val="006F234B"/>
    <w:rsid w:val="006F252A"/>
    <w:rsid w:val="006F2A35"/>
    <w:rsid w:val="006F38D3"/>
    <w:rsid w:val="006F472C"/>
    <w:rsid w:val="006F4A96"/>
    <w:rsid w:val="006F5064"/>
    <w:rsid w:val="006F7ED6"/>
    <w:rsid w:val="00700BD2"/>
    <w:rsid w:val="00701510"/>
    <w:rsid w:val="007017F4"/>
    <w:rsid w:val="00701BF7"/>
    <w:rsid w:val="00702040"/>
    <w:rsid w:val="007029C2"/>
    <w:rsid w:val="007038E2"/>
    <w:rsid w:val="00704586"/>
    <w:rsid w:val="007056B3"/>
    <w:rsid w:val="00705C41"/>
    <w:rsid w:val="00706BB1"/>
    <w:rsid w:val="00706D62"/>
    <w:rsid w:val="007073FD"/>
    <w:rsid w:val="00707E47"/>
    <w:rsid w:val="00707FB5"/>
    <w:rsid w:val="00711FB0"/>
    <w:rsid w:val="00712133"/>
    <w:rsid w:val="00712318"/>
    <w:rsid w:val="007133E9"/>
    <w:rsid w:val="007134E4"/>
    <w:rsid w:val="00713D37"/>
    <w:rsid w:val="00714A0B"/>
    <w:rsid w:val="007160A6"/>
    <w:rsid w:val="00716E64"/>
    <w:rsid w:val="0071776B"/>
    <w:rsid w:val="007201E3"/>
    <w:rsid w:val="0072069F"/>
    <w:rsid w:val="00720932"/>
    <w:rsid w:val="00720CFB"/>
    <w:rsid w:val="0072154A"/>
    <w:rsid w:val="00721A80"/>
    <w:rsid w:val="00721AE3"/>
    <w:rsid w:val="00721B92"/>
    <w:rsid w:val="0072238F"/>
    <w:rsid w:val="00722A32"/>
    <w:rsid w:val="00722BFE"/>
    <w:rsid w:val="00722C0D"/>
    <w:rsid w:val="00723235"/>
    <w:rsid w:val="00723576"/>
    <w:rsid w:val="00723B62"/>
    <w:rsid w:val="00723D60"/>
    <w:rsid w:val="00724162"/>
    <w:rsid w:val="007252F8"/>
    <w:rsid w:val="00725317"/>
    <w:rsid w:val="007254CF"/>
    <w:rsid w:val="00725B36"/>
    <w:rsid w:val="0072610A"/>
    <w:rsid w:val="007266FE"/>
    <w:rsid w:val="007267AB"/>
    <w:rsid w:val="007269BE"/>
    <w:rsid w:val="00730167"/>
    <w:rsid w:val="00730628"/>
    <w:rsid w:val="00730A7E"/>
    <w:rsid w:val="00730F1A"/>
    <w:rsid w:val="00731CC5"/>
    <w:rsid w:val="00732A49"/>
    <w:rsid w:val="00732C12"/>
    <w:rsid w:val="00733F9D"/>
    <w:rsid w:val="0073472B"/>
    <w:rsid w:val="00734CBE"/>
    <w:rsid w:val="00735A70"/>
    <w:rsid w:val="0073654F"/>
    <w:rsid w:val="007406A3"/>
    <w:rsid w:val="00740788"/>
    <w:rsid w:val="00741F1E"/>
    <w:rsid w:val="007429E8"/>
    <w:rsid w:val="0074329A"/>
    <w:rsid w:val="007438E0"/>
    <w:rsid w:val="00743A5E"/>
    <w:rsid w:val="00744B85"/>
    <w:rsid w:val="0074511D"/>
    <w:rsid w:val="00745E80"/>
    <w:rsid w:val="00747894"/>
    <w:rsid w:val="00750820"/>
    <w:rsid w:val="00751C92"/>
    <w:rsid w:val="00751EE3"/>
    <w:rsid w:val="007529E0"/>
    <w:rsid w:val="00753AC4"/>
    <w:rsid w:val="00753E8A"/>
    <w:rsid w:val="007551B3"/>
    <w:rsid w:val="00755561"/>
    <w:rsid w:val="00756BF2"/>
    <w:rsid w:val="007577D7"/>
    <w:rsid w:val="007579DD"/>
    <w:rsid w:val="00757ABF"/>
    <w:rsid w:val="007605A3"/>
    <w:rsid w:val="00760E9A"/>
    <w:rsid w:val="0076129A"/>
    <w:rsid w:val="0076181C"/>
    <w:rsid w:val="007623D9"/>
    <w:rsid w:val="00763D2E"/>
    <w:rsid w:val="00763F01"/>
    <w:rsid w:val="00764048"/>
    <w:rsid w:val="007645FF"/>
    <w:rsid w:val="00764A72"/>
    <w:rsid w:val="00764AD8"/>
    <w:rsid w:val="00765559"/>
    <w:rsid w:val="00766418"/>
    <w:rsid w:val="00766DCD"/>
    <w:rsid w:val="00766E63"/>
    <w:rsid w:val="007673E2"/>
    <w:rsid w:val="007712A5"/>
    <w:rsid w:val="007725B2"/>
    <w:rsid w:val="0077289E"/>
    <w:rsid w:val="00772B30"/>
    <w:rsid w:val="007732BA"/>
    <w:rsid w:val="007737FE"/>
    <w:rsid w:val="00773B79"/>
    <w:rsid w:val="00773CAE"/>
    <w:rsid w:val="007745E9"/>
    <w:rsid w:val="007747AB"/>
    <w:rsid w:val="00774C96"/>
    <w:rsid w:val="00776FC0"/>
    <w:rsid w:val="007811F2"/>
    <w:rsid w:val="00781C60"/>
    <w:rsid w:val="00781D5E"/>
    <w:rsid w:val="007829E5"/>
    <w:rsid w:val="00782FFE"/>
    <w:rsid w:val="0078341B"/>
    <w:rsid w:val="007838F0"/>
    <w:rsid w:val="00784BBF"/>
    <w:rsid w:val="00784E83"/>
    <w:rsid w:val="00785438"/>
    <w:rsid w:val="00785FF4"/>
    <w:rsid w:val="00786716"/>
    <w:rsid w:val="00787994"/>
    <w:rsid w:val="007900F3"/>
    <w:rsid w:val="007902AE"/>
    <w:rsid w:val="00790E4A"/>
    <w:rsid w:val="0079120B"/>
    <w:rsid w:val="00791E3C"/>
    <w:rsid w:val="00791FD7"/>
    <w:rsid w:val="00792740"/>
    <w:rsid w:val="0079338A"/>
    <w:rsid w:val="00794681"/>
    <w:rsid w:val="00794904"/>
    <w:rsid w:val="00794983"/>
    <w:rsid w:val="00794A6A"/>
    <w:rsid w:val="00794CF5"/>
    <w:rsid w:val="007979E6"/>
    <w:rsid w:val="007A0A97"/>
    <w:rsid w:val="007A11FF"/>
    <w:rsid w:val="007A1443"/>
    <w:rsid w:val="007A1F71"/>
    <w:rsid w:val="007A2E1F"/>
    <w:rsid w:val="007A3BBD"/>
    <w:rsid w:val="007A424F"/>
    <w:rsid w:val="007A52C1"/>
    <w:rsid w:val="007A55F3"/>
    <w:rsid w:val="007A60CC"/>
    <w:rsid w:val="007A694D"/>
    <w:rsid w:val="007A7342"/>
    <w:rsid w:val="007A7A5B"/>
    <w:rsid w:val="007A7AAD"/>
    <w:rsid w:val="007B0EC5"/>
    <w:rsid w:val="007B18B9"/>
    <w:rsid w:val="007B2A5B"/>
    <w:rsid w:val="007B3A78"/>
    <w:rsid w:val="007B4A17"/>
    <w:rsid w:val="007B5196"/>
    <w:rsid w:val="007B52ED"/>
    <w:rsid w:val="007B61E1"/>
    <w:rsid w:val="007B6899"/>
    <w:rsid w:val="007C19F4"/>
    <w:rsid w:val="007C1C00"/>
    <w:rsid w:val="007C1E22"/>
    <w:rsid w:val="007C1FD3"/>
    <w:rsid w:val="007C303E"/>
    <w:rsid w:val="007C30F3"/>
    <w:rsid w:val="007C448D"/>
    <w:rsid w:val="007C47CF"/>
    <w:rsid w:val="007C6225"/>
    <w:rsid w:val="007C6479"/>
    <w:rsid w:val="007C6538"/>
    <w:rsid w:val="007D07C1"/>
    <w:rsid w:val="007D1818"/>
    <w:rsid w:val="007D1E67"/>
    <w:rsid w:val="007D220B"/>
    <w:rsid w:val="007D2433"/>
    <w:rsid w:val="007D2796"/>
    <w:rsid w:val="007D28C3"/>
    <w:rsid w:val="007D2DFD"/>
    <w:rsid w:val="007D3BAC"/>
    <w:rsid w:val="007D3D96"/>
    <w:rsid w:val="007D5010"/>
    <w:rsid w:val="007D53AB"/>
    <w:rsid w:val="007D55A1"/>
    <w:rsid w:val="007D574C"/>
    <w:rsid w:val="007D57B6"/>
    <w:rsid w:val="007D5CC8"/>
    <w:rsid w:val="007D5F9F"/>
    <w:rsid w:val="007D6659"/>
    <w:rsid w:val="007D7361"/>
    <w:rsid w:val="007D7721"/>
    <w:rsid w:val="007D774C"/>
    <w:rsid w:val="007E0164"/>
    <w:rsid w:val="007E0EC9"/>
    <w:rsid w:val="007E184D"/>
    <w:rsid w:val="007E1B4D"/>
    <w:rsid w:val="007E251C"/>
    <w:rsid w:val="007E3026"/>
    <w:rsid w:val="007E33BF"/>
    <w:rsid w:val="007E4CFC"/>
    <w:rsid w:val="007E4F04"/>
    <w:rsid w:val="007E4F36"/>
    <w:rsid w:val="007E56F2"/>
    <w:rsid w:val="007E7CB3"/>
    <w:rsid w:val="007F0735"/>
    <w:rsid w:val="007F20D1"/>
    <w:rsid w:val="007F2C5A"/>
    <w:rsid w:val="007F2E02"/>
    <w:rsid w:val="007F35EE"/>
    <w:rsid w:val="007F36E9"/>
    <w:rsid w:val="007F5BB1"/>
    <w:rsid w:val="007F6E0E"/>
    <w:rsid w:val="007F7120"/>
    <w:rsid w:val="00800189"/>
    <w:rsid w:val="0080028F"/>
    <w:rsid w:val="0080072C"/>
    <w:rsid w:val="008015A4"/>
    <w:rsid w:val="008018F6"/>
    <w:rsid w:val="008023F7"/>
    <w:rsid w:val="00802487"/>
    <w:rsid w:val="008026FE"/>
    <w:rsid w:val="00802D9B"/>
    <w:rsid w:val="00803ACF"/>
    <w:rsid w:val="00803E54"/>
    <w:rsid w:val="00804ED5"/>
    <w:rsid w:val="008057C6"/>
    <w:rsid w:val="00805882"/>
    <w:rsid w:val="00805B88"/>
    <w:rsid w:val="00806406"/>
    <w:rsid w:val="00806B74"/>
    <w:rsid w:val="00807D11"/>
    <w:rsid w:val="00810188"/>
    <w:rsid w:val="0081097D"/>
    <w:rsid w:val="008129D3"/>
    <w:rsid w:val="00812C01"/>
    <w:rsid w:val="00812EC9"/>
    <w:rsid w:val="008140B6"/>
    <w:rsid w:val="00814B90"/>
    <w:rsid w:val="00815897"/>
    <w:rsid w:val="00815FB8"/>
    <w:rsid w:val="0081647E"/>
    <w:rsid w:val="00816FDE"/>
    <w:rsid w:val="00817036"/>
    <w:rsid w:val="0081769E"/>
    <w:rsid w:val="00817D9C"/>
    <w:rsid w:val="008204DD"/>
    <w:rsid w:val="00820D7F"/>
    <w:rsid w:val="00820E6B"/>
    <w:rsid w:val="008214AE"/>
    <w:rsid w:val="008226AA"/>
    <w:rsid w:val="00822D5A"/>
    <w:rsid w:val="008232B2"/>
    <w:rsid w:val="00823352"/>
    <w:rsid w:val="00824D77"/>
    <w:rsid w:val="00830495"/>
    <w:rsid w:val="00830B3D"/>
    <w:rsid w:val="00830DC5"/>
    <w:rsid w:val="008311EA"/>
    <w:rsid w:val="00831954"/>
    <w:rsid w:val="00831DCD"/>
    <w:rsid w:val="008331EE"/>
    <w:rsid w:val="00833B05"/>
    <w:rsid w:val="00833CDB"/>
    <w:rsid w:val="00835191"/>
    <w:rsid w:val="00835795"/>
    <w:rsid w:val="00835852"/>
    <w:rsid w:val="00835980"/>
    <w:rsid w:val="008359EA"/>
    <w:rsid w:val="00836398"/>
    <w:rsid w:val="008368D9"/>
    <w:rsid w:val="0083707B"/>
    <w:rsid w:val="008377AC"/>
    <w:rsid w:val="00837ACA"/>
    <w:rsid w:val="00837B63"/>
    <w:rsid w:val="00837BA5"/>
    <w:rsid w:val="00840CFB"/>
    <w:rsid w:val="00841944"/>
    <w:rsid w:val="00841B6B"/>
    <w:rsid w:val="008421F3"/>
    <w:rsid w:val="00842556"/>
    <w:rsid w:val="00843912"/>
    <w:rsid w:val="00845884"/>
    <w:rsid w:val="00845AC1"/>
    <w:rsid w:val="0084638D"/>
    <w:rsid w:val="00846A53"/>
    <w:rsid w:val="00846B63"/>
    <w:rsid w:val="00846E69"/>
    <w:rsid w:val="00847CDB"/>
    <w:rsid w:val="00850BBB"/>
    <w:rsid w:val="008513DF"/>
    <w:rsid w:val="00851411"/>
    <w:rsid w:val="008515BC"/>
    <w:rsid w:val="008529BE"/>
    <w:rsid w:val="00852BEB"/>
    <w:rsid w:val="008532DA"/>
    <w:rsid w:val="00853C1F"/>
    <w:rsid w:val="00853CDD"/>
    <w:rsid w:val="00854B31"/>
    <w:rsid w:val="00854B54"/>
    <w:rsid w:val="00854DFA"/>
    <w:rsid w:val="00855F47"/>
    <w:rsid w:val="00857D5E"/>
    <w:rsid w:val="00860423"/>
    <w:rsid w:val="00860D9D"/>
    <w:rsid w:val="00860EC4"/>
    <w:rsid w:val="008616A3"/>
    <w:rsid w:val="0086234D"/>
    <w:rsid w:val="00863609"/>
    <w:rsid w:val="008637DB"/>
    <w:rsid w:val="008639BC"/>
    <w:rsid w:val="00864226"/>
    <w:rsid w:val="00865324"/>
    <w:rsid w:val="00871E6C"/>
    <w:rsid w:val="0087261A"/>
    <w:rsid w:val="008726FD"/>
    <w:rsid w:val="00873A11"/>
    <w:rsid w:val="00874008"/>
    <w:rsid w:val="0087448A"/>
    <w:rsid w:val="008748A8"/>
    <w:rsid w:val="00876894"/>
    <w:rsid w:val="00876958"/>
    <w:rsid w:val="00876C1A"/>
    <w:rsid w:val="008779F8"/>
    <w:rsid w:val="0088268E"/>
    <w:rsid w:val="00883604"/>
    <w:rsid w:val="00883F66"/>
    <w:rsid w:val="0088417B"/>
    <w:rsid w:val="00884B24"/>
    <w:rsid w:val="00884B2E"/>
    <w:rsid w:val="00885B69"/>
    <w:rsid w:val="00886B1B"/>
    <w:rsid w:val="00887B58"/>
    <w:rsid w:val="00887C41"/>
    <w:rsid w:val="0089020D"/>
    <w:rsid w:val="0089049B"/>
    <w:rsid w:val="00891DFE"/>
    <w:rsid w:val="00891F3D"/>
    <w:rsid w:val="00893574"/>
    <w:rsid w:val="008935CB"/>
    <w:rsid w:val="00893867"/>
    <w:rsid w:val="00893CD3"/>
    <w:rsid w:val="0089420E"/>
    <w:rsid w:val="008945F1"/>
    <w:rsid w:val="0089603C"/>
    <w:rsid w:val="00896A2A"/>
    <w:rsid w:val="008A00E1"/>
    <w:rsid w:val="008A172E"/>
    <w:rsid w:val="008A1BA5"/>
    <w:rsid w:val="008A1BD2"/>
    <w:rsid w:val="008A2BDD"/>
    <w:rsid w:val="008A36A3"/>
    <w:rsid w:val="008A3B32"/>
    <w:rsid w:val="008A4014"/>
    <w:rsid w:val="008A4080"/>
    <w:rsid w:val="008A525B"/>
    <w:rsid w:val="008A5F1F"/>
    <w:rsid w:val="008B0028"/>
    <w:rsid w:val="008B00DD"/>
    <w:rsid w:val="008B019D"/>
    <w:rsid w:val="008B17FA"/>
    <w:rsid w:val="008B2AF2"/>
    <w:rsid w:val="008B4233"/>
    <w:rsid w:val="008B4454"/>
    <w:rsid w:val="008B454B"/>
    <w:rsid w:val="008B4D99"/>
    <w:rsid w:val="008B4F78"/>
    <w:rsid w:val="008B5528"/>
    <w:rsid w:val="008B7D1E"/>
    <w:rsid w:val="008C1DCA"/>
    <w:rsid w:val="008C1F69"/>
    <w:rsid w:val="008C22E9"/>
    <w:rsid w:val="008C23DD"/>
    <w:rsid w:val="008C3BF8"/>
    <w:rsid w:val="008C4E23"/>
    <w:rsid w:val="008C4FF6"/>
    <w:rsid w:val="008C50B7"/>
    <w:rsid w:val="008C5BC1"/>
    <w:rsid w:val="008C5D3E"/>
    <w:rsid w:val="008C5E1D"/>
    <w:rsid w:val="008C60C5"/>
    <w:rsid w:val="008C6B55"/>
    <w:rsid w:val="008C6BDB"/>
    <w:rsid w:val="008C79D2"/>
    <w:rsid w:val="008C7AB2"/>
    <w:rsid w:val="008C7C0C"/>
    <w:rsid w:val="008D04C7"/>
    <w:rsid w:val="008D1013"/>
    <w:rsid w:val="008D1DEC"/>
    <w:rsid w:val="008D1EB7"/>
    <w:rsid w:val="008D1F1D"/>
    <w:rsid w:val="008D2030"/>
    <w:rsid w:val="008D24E1"/>
    <w:rsid w:val="008D2B56"/>
    <w:rsid w:val="008D2F6E"/>
    <w:rsid w:val="008D3239"/>
    <w:rsid w:val="008D351D"/>
    <w:rsid w:val="008D3D88"/>
    <w:rsid w:val="008D3D9F"/>
    <w:rsid w:val="008D4421"/>
    <w:rsid w:val="008D451C"/>
    <w:rsid w:val="008D4FDA"/>
    <w:rsid w:val="008D51D3"/>
    <w:rsid w:val="008D642E"/>
    <w:rsid w:val="008D69BC"/>
    <w:rsid w:val="008D6C87"/>
    <w:rsid w:val="008D6F52"/>
    <w:rsid w:val="008D73BF"/>
    <w:rsid w:val="008E01E9"/>
    <w:rsid w:val="008E1AA6"/>
    <w:rsid w:val="008E28EA"/>
    <w:rsid w:val="008E2E0B"/>
    <w:rsid w:val="008E2F69"/>
    <w:rsid w:val="008E3D56"/>
    <w:rsid w:val="008E4945"/>
    <w:rsid w:val="008E4D6C"/>
    <w:rsid w:val="008E690A"/>
    <w:rsid w:val="008E69E5"/>
    <w:rsid w:val="008E6B75"/>
    <w:rsid w:val="008E7B25"/>
    <w:rsid w:val="008E7CBF"/>
    <w:rsid w:val="008F0499"/>
    <w:rsid w:val="008F0688"/>
    <w:rsid w:val="008F1294"/>
    <w:rsid w:val="008F4E19"/>
    <w:rsid w:val="008F5735"/>
    <w:rsid w:val="008F589F"/>
    <w:rsid w:val="008F6E3F"/>
    <w:rsid w:val="008F7D02"/>
    <w:rsid w:val="00900988"/>
    <w:rsid w:val="009015E1"/>
    <w:rsid w:val="00901BB3"/>
    <w:rsid w:val="00902094"/>
    <w:rsid w:val="00903C22"/>
    <w:rsid w:val="009048FB"/>
    <w:rsid w:val="00904CE7"/>
    <w:rsid w:val="00905810"/>
    <w:rsid w:val="00906C38"/>
    <w:rsid w:val="00907076"/>
    <w:rsid w:val="009078AB"/>
    <w:rsid w:val="00907D5B"/>
    <w:rsid w:val="00910909"/>
    <w:rsid w:val="00910D04"/>
    <w:rsid w:val="00910E73"/>
    <w:rsid w:val="00911BA5"/>
    <w:rsid w:val="009136E0"/>
    <w:rsid w:val="00913C40"/>
    <w:rsid w:val="00913D46"/>
    <w:rsid w:val="0091426A"/>
    <w:rsid w:val="00914B71"/>
    <w:rsid w:val="00915210"/>
    <w:rsid w:val="0091550B"/>
    <w:rsid w:val="009160BD"/>
    <w:rsid w:val="00916D4A"/>
    <w:rsid w:val="0091772A"/>
    <w:rsid w:val="00920164"/>
    <w:rsid w:val="00920FB0"/>
    <w:rsid w:val="009211BF"/>
    <w:rsid w:val="009215B1"/>
    <w:rsid w:val="00921E9C"/>
    <w:rsid w:val="00923D0A"/>
    <w:rsid w:val="00923D1F"/>
    <w:rsid w:val="009244A3"/>
    <w:rsid w:val="00925093"/>
    <w:rsid w:val="009261EF"/>
    <w:rsid w:val="00926E70"/>
    <w:rsid w:val="00927B02"/>
    <w:rsid w:val="00927C4E"/>
    <w:rsid w:val="00927ECF"/>
    <w:rsid w:val="009301EE"/>
    <w:rsid w:val="0093020B"/>
    <w:rsid w:val="009326BE"/>
    <w:rsid w:val="00935241"/>
    <w:rsid w:val="00935F06"/>
    <w:rsid w:val="009367B8"/>
    <w:rsid w:val="00936C69"/>
    <w:rsid w:val="00936D3B"/>
    <w:rsid w:val="00936E5C"/>
    <w:rsid w:val="00937BB7"/>
    <w:rsid w:val="00937E87"/>
    <w:rsid w:val="00937F8F"/>
    <w:rsid w:val="0094088B"/>
    <w:rsid w:val="009423CD"/>
    <w:rsid w:val="00943FFE"/>
    <w:rsid w:val="009453AF"/>
    <w:rsid w:val="00946B81"/>
    <w:rsid w:val="00947533"/>
    <w:rsid w:val="009479A5"/>
    <w:rsid w:val="00947D90"/>
    <w:rsid w:val="00947DCD"/>
    <w:rsid w:val="009502DC"/>
    <w:rsid w:val="009521B6"/>
    <w:rsid w:val="00952249"/>
    <w:rsid w:val="0095294F"/>
    <w:rsid w:val="00953A05"/>
    <w:rsid w:val="00953EF8"/>
    <w:rsid w:val="00954623"/>
    <w:rsid w:val="00954777"/>
    <w:rsid w:val="00954FB3"/>
    <w:rsid w:val="009550BC"/>
    <w:rsid w:val="009559D1"/>
    <w:rsid w:val="00955B19"/>
    <w:rsid w:val="00956207"/>
    <w:rsid w:val="0095662C"/>
    <w:rsid w:val="009569F7"/>
    <w:rsid w:val="00962F33"/>
    <w:rsid w:val="00963228"/>
    <w:rsid w:val="00964332"/>
    <w:rsid w:val="0096499E"/>
    <w:rsid w:val="00964A63"/>
    <w:rsid w:val="00965733"/>
    <w:rsid w:val="00965812"/>
    <w:rsid w:val="00965937"/>
    <w:rsid w:val="00965A03"/>
    <w:rsid w:val="00965F08"/>
    <w:rsid w:val="00966830"/>
    <w:rsid w:val="00966A54"/>
    <w:rsid w:val="00967135"/>
    <w:rsid w:val="00967C33"/>
    <w:rsid w:val="00967D74"/>
    <w:rsid w:val="00970B0B"/>
    <w:rsid w:val="0097119C"/>
    <w:rsid w:val="009716BE"/>
    <w:rsid w:val="00971F0F"/>
    <w:rsid w:val="0097220A"/>
    <w:rsid w:val="00972582"/>
    <w:rsid w:val="0097390B"/>
    <w:rsid w:val="00973AA3"/>
    <w:rsid w:val="00976913"/>
    <w:rsid w:val="00976A9E"/>
    <w:rsid w:val="00976B92"/>
    <w:rsid w:val="00981534"/>
    <w:rsid w:val="00981E82"/>
    <w:rsid w:val="009821E1"/>
    <w:rsid w:val="009835A1"/>
    <w:rsid w:val="00985285"/>
    <w:rsid w:val="00985437"/>
    <w:rsid w:val="0098646F"/>
    <w:rsid w:val="00987620"/>
    <w:rsid w:val="00987B27"/>
    <w:rsid w:val="00990574"/>
    <w:rsid w:val="009919A5"/>
    <w:rsid w:val="00992589"/>
    <w:rsid w:val="00992D4F"/>
    <w:rsid w:val="00993E17"/>
    <w:rsid w:val="0099467A"/>
    <w:rsid w:val="0099487D"/>
    <w:rsid w:val="00994F39"/>
    <w:rsid w:val="009966C4"/>
    <w:rsid w:val="009A08A5"/>
    <w:rsid w:val="009A09D7"/>
    <w:rsid w:val="009A103C"/>
    <w:rsid w:val="009A12D6"/>
    <w:rsid w:val="009A19F8"/>
    <w:rsid w:val="009A2157"/>
    <w:rsid w:val="009A2625"/>
    <w:rsid w:val="009A27EB"/>
    <w:rsid w:val="009A3279"/>
    <w:rsid w:val="009A413C"/>
    <w:rsid w:val="009A547B"/>
    <w:rsid w:val="009A5874"/>
    <w:rsid w:val="009A5A1A"/>
    <w:rsid w:val="009A5CF2"/>
    <w:rsid w:val="009A6FD6"/>
    <w:rsid w:val="009B03B1"/>
    <w:rsid w:val="009B0CEE"/>
    <w:rsid w:val="009B159F"/>
    <w:rsid w:val="009B1D14"/>
    <w:rsid w:val="009B2554"/>
    <w:rsid w:val="009B26C0"/>
    <w:rsid w:val="009B2963"/>
    <w:rsid w:val="009B2C94"/>
    <w:rsid w:val="009B2FB1"/>
    <w:rsid w:val="009B357D"/>
    <w:rsid w:val="009B4C22"/>
    <w:rsid w:val="009B507A"/>
    <w:rsid w:val="009B5F69"/>
    <w:rsid w:val="009B6466"/>
    <w:rsid w:val="009B6D6B"/>
    <w:rsid w:val="009B6D7F"/>
    <w:rsid w:val="009B756C"/>
    <w:rsid w:val="009B7C18"/>
    <w:rsid w:val="009C0758"/>
    <w:rsid w:val="009C195E"/>
    <w:rsid w:val="009C30A5"/>
    <w:rsid w:val="009C4736"/>
    <w:rsid w:val="009C4B9B"/>
    <w:rsid w:val="009C4F27"/>
    <w:rsid w:val="009C50FE"/>
    <w:rsid w:val="009C5798"/>
    <w:rsid w:val="009C6FDF"/>
    <w:rsid w:val="009D05FB"/>
    <w:rsid w:val="009D0E7B"/>
    <w:rsid w:val="009D1A7B"/>
    <w:rsid w:val="009D23ED"/>
    <w:rsid w:val="009D33E9"/>
    <w:rsid w:val="009D3920"/>
    <w:rsid w:val="009D41EA"/>
    <w:rsid w:val="009D4320"/>
    <w:rsid w:val="009D5E56"/>
    <w:rsid w:val="009D6ED2"/>
    <w:rsid w:val="009D7675"/>
    <w:rsid w:val="009D7B43"/>
    <w:rsid w:val="009D7CC6"/>
    <w:rsid w:val="009E0975"/>
    <w:rsid w:val="009E0BFE"/>
    <w:rsid w:val="009E0D96"/>
    <w:rsid w:val="009E16DC"/>
    <w:rsid w:val="009E2284"/>
    <w:rsid w:val="009E25A1"/>
    <w:rsid w:val="009E2C33"/>
    <w:rsid w:val="009E2F42"/>
    <w:rsid w:val="009E3429"/>
    <w:rsid w:val="009E3967"/>
    <w:rsid w:val="009E42D4"/>
    <w:rsid w:val="009E4E7A"/>
    <w:rsid w:val="009E6C83"/>
    <w:rsid w:val="009E78A2"/>
    <w:rsid w:val="009F00ED"/>
    <w:rsid w:val="009F031E"/>
    <w:rsid w:val="009F0482"/>
    <w:rsid w:val="009F08E1"/>
    <w:rsid w:val="009F0C20"/>
    <w:rsid w:val="009F0EB2"/>
    <w:rsid w:val="009F18F2"/>
    <w:rsid w:val="009F1D0C"/>
    <w:rsid w:val="009F32FC"/>
    <w:rsid w:val="009F3E61"/>
    <w:rsid w:val="009F42D8"/>
    <w:rsid w:val="009F4E9C"/>
    <w:rsid w:val="009F5598"/>
    <w:rsid w:val="009F58C4"/>
    <w:rsid w:val="009F58F7"/>
    <w:rsid w:val="009F58FA"/>
    <w:rsid w:val="009F5FB9"/>
    <w:rsid w:val="009F76CC"/>
    <w:rsid w:val="009F78A0"/>
    <w:rsid w:val="009F7C56"/>
    <w:rsid w:val="00A00D86"/>
    <w:rsid w:val="00A02297"/>
    <w:rsid w:val="00A02987"/>
    <w:rsid w:val="00A03011"/>
    <w:rsid w:val="00A0366D"/>
    <w:rsid w:val="00A03B80"/>
    <w:rsid w:val="00A03C92"/>
    <w:rsid w:val="00A04436"/>
    <w:rsid w:val="00A04989"/>
    <w:rsid w:val="00A0524C"/>
    <w:rsid w:val="00A05752"/>
    <w:rsid w:val="00A05AD2"/>
    <w:rsid w:val="00A05AE2"/>
    <w:rsid w:val="00A064C6"/>
    <w:rsid w:val="00A06A54"/>
    <w:rsid w:val="00A071C9"/>
    <w:rsid w:val="00A10301"/>
    <w:rsid w:val="00A109E1"/>
    <w:rsid w:val="00A11B50"/>
    <w:rsid w:val="00A1211C"/>
    <w:rsid w:val="00A13643"/>
    <w:rsid w:val="00A13A6E"/>
    <w:rsid w:val="00A13B14"/>
    <w:rsid w:val="00A13CAF"/>
    <w:rsid w:val="00A15161"/>
    <w:rsid w:val="00A155FB"/>
    <w:rsid w:val="00A15CB1"/>
    <w:rsid w:val="00A15E3F"/>
    <w:rsid w:val="00A2170C"/>
    <w:rsid w:val="00A248AA"/>
    <w:rsid w:val="00A26064"/>
    <w:rsid w:val="00A26D5E"/>
    <w:rsid w:val="00A27D0D"/>
    <w:rsid w:val="00A30DE1"/>
    <w:rsid w:val="00A3195A"/>
    <w:rsid w:val="00A31FDB"/>
    <w:rsid w:val="00A32720"/>
    <w:rsid w:val="00A33769"/>
    <w:rsid w:val="00A337D3"/>
    <w:rsid w:val="00A33D50"/>
    <w:rsid w:val="00A35FEE"/>
    <w:rsid w:val="00A373A5"/>
    <w:rsid w:val="00A3744A"/>
    <w:rsid w:val="00A378E2"/>
    <w:rsid w:val="00A40DEF"/>
    <w:rsid w:val="00A40E7E"/>
    <w:rsid w:val="00A40E88"/>
    <w:rsid w:val="00A4184F"/>
    <w:rsid w:val="00A444F0"/>
    <w:rsid w:val="00A4469C"/>
    <w:rsid w:val="00A44D84"/>
    <w:rsid w:val="00A45006"/>
    <w:rsid w:val="00A45912"/>
    <w:rsid w:val="00A459AE"/>
    <w:rsid w:val="00A45CDE"/>
    <w:rsid w:val="00A46A59"/>
    <w:rsid w:val="00A50AD7"/>
    <w:rsid w:val="00A51D19"/>
    <w:rsid w:val="00A52617"/>
    <w:rsid w:val="00A52B0B"/>
    <w:rsid w:val="00A53EC0"/>
    <w:rsid w:val="00A54B55"/>
    <w:rsid w:val="00A55838"/>
    <w:rsid w:val="00A56922"/>
    <w:rsid w:val="00A57079"/>
    <w:rsid w:val="00A57201"/>
    <w:rsid w:val="00A57578"/>
    <w:rsid w:val="00A579EA"/>
    <w:rsid w:val="00A57B15"/>
    <w:rsid w:val="00A57CD9"/>
    <w:rsid w:val="00A607B4"/>
    <w:rsid w:val="00A60F87"/>
    <w:rsid w:val="00A62865"/>
    <w:rsid w:val="00A63B5E"/>
    <w:rsid w:val="00A64233"/>
    <w:rsid w:val="00A64468"/>
    <w:rsid w:val="00A646A1"/>
    <w:rsid w:val="00A64E75"/>
    <w:rsid w:val="00A655D6"/>
    <w:rsid w:val="00A656D7"/>
    <w:rsid w:val="00A6626B"/>
    <w:rsid w:val="00A66CE4"/>
    <w:rsid w:val="00A678E5"/>
    <w:rsid w:val="00A70656"/>
    <w:rsid w:val="00A70FB3"/>
    <w:rsid w:val="00A71506"/>
    <w:rsid w:val="00A715FA"/>
    <w:rsid w:val="00A71845"/>
    <w:rsid w:val="00A7202A"/>
    <w:rsid w:val="00A72CBC"/>
    <w:rsid w:val="00A737D6"/>
    <w:rsid w:val="00A73CC0"/>
    <w:rsid w:val="00A73E7E"/>
    <w:rsid w:val="00A75045"/>
    <w:rsid w:val="00A75D12"/>
    <w:rsid w:val="00A762F1"/>
    <w:rsid w:val="00A77534"/>
    <w:rsid w:val="00A801FA"/>
    <w:rsid w:val="00A804BB"/>
    <w:rsid w:val="00A8201B"/>
    <w:rsid w:val="00A83B95"/>
    <w:rsid w:val="00A84183"/>
    <w:rsid w:val="00A84457"/>
    <w:rsid w:val="00A84916"/>
    <w:rsid w:val="00A85982"/>
    <w:rsid w:val="00A8694D"/>
    <w:rsid w:val="00A86C7C"/>
    <w:rsid w:val="00A9048E"/>
    <w:rsid w:val="00A908A6"/>
    <w:rsid w:val="00A90BF5"/>
    <w:rsid w:val="00A91F68"/>
    <w:rsid w:val="00A932E4"/>
    <w:rsid w:val="00A9361A"/>
    <w:rsid w:val="00A94F81"/>
    <w:rsid w:val="00A95F95"/>
    <w:rsid w:val="00A96742"/>
    <w:rsid w:val="00A97778"/>
    <w:rsid w:val="00AA010F"/>
    <w:rsid w:val="00AA0B57"/>
    <w:rsid w:val="00AA1454"/>
    <w:rsid w:val="00AA1770"/>
    <w:rsid w:val="00AA19FD"/>
    <w:rsid w:val="00AA2387"/>
    <w:rsid w:val="00AA24EB"/>
    <w:rsid w:val="00AA253B"/>
    <w:rsid w:val="00AA25F6"/>
    <w:rsid w:val="00AA2BB5"/>
    <w:rsid w:val="00AA4292"/>
    <w:rsid w:val="00AA46A9"/>
    <w:rsid w:val="00AA6899"/>
    <w:rsid w:val="00AA6DA6"/>
    <w:rsid w:val="00AA70A9"/>
    <w:rsid w:val="00AA7203"/>
    <w:rsid w:val="00AB0281"/>
    <w:rsid w:val="00AB1F9D"/>
    <w:rsid w:val="00AB2642"/>
    <w:rsid w:val="00AB2AB2"/>
    <w:rsid w:val="00AB47F0"/>
    <w:rsid w:val="00AB58C9"/>
    <w:rsid w:val="00AB7155"/>
    <w:rsid w:val="00AC0BBB"/>
    <w:rsid w:val="00AC1EE6"/>
    <w:rsid w:val="00AC26DC"/>
    <w:rsid w:val="00AC29FF"/>
    <w:rsid w:val="00AC31A9"/>
    <w:rsid w:val="00AC3EF1"/>
    <w:rsid w:val="00AC4004"/>
    <w:rsid w:val="00AC4F09"/>
    <w:rsid w:val="00AC51F7"/>
    <w:rsid w:val="00AC5664"/>
    <w:rsid w:val="00AC7761"/>
    <w:rsid w:val="00AD09BF"/>
    <w:rsid w:val="00AD0A8C"/>
    <w:rsid w:val="00AD13C0"/>
    <w:rsid w:val="00AD2024"/>
    <w:rsid w:val="00AD4661"/>
    <w:rsid w:val="00AD4D0A"/>
    <w:rsid w:val="00AD565B"/>
    <w:rsid w:val="00AD5E43"/>
    <w:rsid w:val="00AD6088"/>
    <w:rsid w:val="00AD669B"/>
    <w:rsid w:val="00AD75C9"/>
    <w:rsid w:val="00AE09DF"/>
    <w:rsid w:val="00AE0AAB"/>
    <w:rsid w:val="00AE1503"/>
    <w:rsid w:val="00AE1622"/>
    <w:rsid w:val="00AE16F6"/>
    <w:rsid w:val="00AE41AC"/>
    <w:rsid w:val="00AE41D7"/>
    <w:rsid w:val="00AE4433"/>
    <w:rsid w:val="00AE4BCF"/>
    <w:rsid w:val="00AE50CF"/>
    <w:rsid w:val="00AE591E"/>
    <w:rsid w:val="00AE5B08"/>
    <w:rsid w:val="00AE6518"/>
    <w:rsid w:val="00AE69E3"/>
    <w:rsid w:val="00AF0F84"/>
    <w:rsid w:val="00AF16C2"/>
    <w:rsid w:val="00AF22E3"/>
    <w:rsid w:val="00AF33B3"/>
    <w:rsid w:val="00AF392D"/>
    <w:rsid w:val="00AF460F"/>
    <w:rsid w:val="00AF4961"/>
    <w:rsid w:val="00AF4B23"/>
    <w:rsid w:val="00AF4D27"/>
    <w:rsid w:val="00AF4EE1"/>
    <w:rsid w:val="00AF546A"/>
    <w:rsid w:val="00AF6FC9"/>
    <w:rsid w:val="00AF76B6"/>
    <w:rsid w:val="00AF7715"/>
    <w:rsid w:val="00B00359"/>
    <w:rsid w:val="00B00E3C"/>
    <w:rsid w:val="00B00F2F"/>
    <w:rsid w:val="00B01039"/>
    <w:rsid w:val="00B01B3C"/>
    <w:rsid w:val="00B01C14"/>
    <w:rsid w:val="00B01D66"/>
    <w:rsid w:val="00B0298A"/>
    <w:rsid w:val="00B03CCD"/>
    <w:rsid w:val="00B04348"/>
    <w:rsid w:val="00B052F1"/>
    <w:rsid w:val="00B06782"/>
    <w:rsid w:val="00B06A09"/>
    <w:rsid w:val="00B076BB"/>
    <w:rsid w:val="00B101F4"/>
    <w:rsid w:val="00B115EF"/>
    <w:rsid w:val="00B125E0"/>
    <w:rsid w:val="00B12E96"/>
    <w:rsid w:val="00B14608"/>
    <w:rsid w:val="00B1515C"/>
    <w:rsid w:val="00B1567B"/>
    <w:rsid w:val="00B15D7C"/>
    <w:rsid w:val="00B16837"/>
    <w:rsid w:val="00B16AAD"/>
    <w:rsid w:val="00B20979"/>
    <w:rsid w:val="00B21525"/>
    <w:rsid w:val="00B217D0"/>
    <w:rsid w:val="00B21E0F"/>
    <w:rsid w:val="00B2233E"/>
    <w:rsid w:val="00B22B28"/>
    <w:rsid w:val="00B230D4"/>
    <w:rsid w:val="00B23245"/>
    <w:rsid w:val="00B242CF"/>
    <w:rsid w:val="00B25452"/>
    <w:rsid w:val="00B25651"/>
    <w:rsid w:val="00B25EC0"/>
    <w:rsid w:val="00B262D6"/>
    <w:rsid w:val="00B262F9"/>
    <w:rsid w:val="00B27488"/>
    <w:rsid w:val="00B275F4"/>
    <w:rsid w:val="00B30A73"/>
    <w:rsid w:val="00B327C3"/>
    <w:rsid w:val="00B32C6B"/>
    <w:rsid w:val="00B331F1"/>
    <w:rsid w:val="00B3394E"/>
    <w:rsid w:val="00B33BF1"/>
    <w:rsid w:val="00B35F27"/>
    <w:rsid w:val="00B375AB"/>
    <w:rsid w:val="00B3784F"/>
    <w:rsid w:val="00B37DE7"/>
    <w:rsid w:val="00B4011A"/>
    <w:rsid w:val="00B40153"/>
    <w:rsid w:val="00B401B9"/>
    <w:rsid w:val="00B40E2F"/>
    <w:rsid w:val="00B40E88"/>
    <w:rsid w:val="00B432BE"/>
    <w:rsid w:val="00B43DCD"/>
    <w:rsid w:val="00B43EEC"/>
    <w:rsid w:val="00B44954"/>
    <w:rsid w:val="00B44F55"/>
    <w:rsid w:val="00B4577B"/>
    <w:rsid w:val="00B460CE"/>
    <w:rsid w:val="00B47401"/>
    <w:rsid w:val="00B477FC"/>
    <w:rsid w:val="00B47A5C"/>
    <w:rsid w:val="00B507E5"/>
    <w:rsid w:val="00B51B3B"/>
    <w:rsid w:val="00B52E80"/>
    <w:rsid w:val="00B537D6"/>
    <w:rsid w:val="00B53A7C"/>
    <w:rsid w:val="00B53D32"/>
    <w:rsid w:val="00B54030"/>
    <w:rsid w:val="00B544C2"/>
    <w:rsid w:val="00B54C4F"/>
    <w:rsid w:val="00B55899"/>
    <w:rsid w:val="00B55F78"/>
    <w:rsid w:val="00B5661C"/>
    <w:rsid w:val="00B60BC5"/>
    <w:rsid w:val="00B611FB"/>
    <w:rsid w:val="00B6217F"/>
    <w:rsid w:val="00B6241D"/>
    <w:rsid w:val="00B6250A"/>
    <w:rsid w:val="00B6260C"/>
    <w:rsid w:val="00B62922"/>
    <w:rsid w:val="00B62EDC"/>
    <w:rsid w:val="00B635CA"/>
    <w:rsid w:val="00B639DF"/>
    <w:rsid w:val="00B65214"/>
    <w:rsid w:val="00B65B12"/>
    <w:rsid w:val="00B66C72"/>
    <w:rsid w:val="00B6721F"/>
    <w:rsid w:val="00B67FD7"/>
    <w:rsid w:val="00B70C28"/>
    <w:rsid w:val="00B72595"/>
    <w:rsid w:val="00B748D3"/>
    <w:rsid w:val="00B752D9"/>
    <w:rsid w:val="00B75E3A"/>
    <w:rsid w:val="00B76882"/>
    <w:rsid w:val="00B7735E"/>
    <w:rsid w:val="00B77A78"/>
    <w:rsid w:val="00B80270"/>
    <w:rsid w:val="00B807DC"/>
    <w:rsid w:val="00B814BA"/>
    <w:rsid w:val="00B836DB"/>
    <w:rsid w:val="00B84291"/>
    <w:rsid w:val="00B845DB"/>
    <w:rsid w:val="00B8466E"/>
    <w:rsid w:val="00B86168"/>
    <w:rsid w:val="00B863F6"/>
    <w:rsid w:val="00B86F42"/>
    <w:rsid w:val="00B92B41"/>
    <w:rsid w:val="00B93BF8"/>
    <w:rsid w:val="00B943DB"/>
    <w:rsid w:val="00B950CD"/>
    <w:rsid w:val="00B95A36"/>
    <w:rsid w:val="00B96189"/>
    <w:rsid w:val="00B974AC"/>
    <w:rsid w:val="00B97A2D"/>
    <w:rsid w:val="00BA07A7"/>
    <w:rsid w:val="00BA1090"/>
    <w:rsid w:val="00BA134C"/>
    <w:rsid w:val="00BA1BE7"/>
    <w:rsid w:val="00BA1CD2"/>
    <w:rsid w:val="00BA1D08"/>
    <w:rsid w:val="00BA309B"/>
    <w:rsid w:val="00BA4489"/>
    <w:rsid w:val="00BA4E5B"/>
    <w:rsid w:val="00BA52F0"/>
    <w:rsid w:val="00BA5978"/>
    <w:rsid w:val="00BA59D1"/>
    <w:rsid w:val="00BA5A10"/>
    <w:rsid w:val="00BA6533"/>
    <w:rsid w:val="00BA7AD8"/>
    <w:rsid w:val="00BA7EE3"/>
    <w:rsid w:val="00BB0151"/>
    <w:rsid w:val="00BB02A2"/>
    <w:rsid w:val="00BB0B61"/>
    <w:rsid w:val="00BB1549"/>
    <w:rsid w:val="00BB1F76"/>
    <w:rsid w:val="00BB28C2"/>
    <w:rsid w:val="00BB2E16"/>
    <w:rsid w:val="00BB2F36"/>
    <w:rsid w:val="00BB2F55"/>
    <w:rsid w:val="00BB3794"/>
    <w:rsid w:val="00BB3C0A"/>
    <w:rsid w:val="00BB3E3C"/>
    <w:rsid w:val="00BB588B"/>
    <w:rsid w:val="00BB5E83"/>
    <w:rsid w:val="00BB6668"/>
    <w:rsid w:val="00BB6DB0"/>
    <w:rsid w:val="00BB733F"/>
    <w:rsid w:val="00BC01AC"/>
    <w:rsid w:val="00BC0305"/>
    <w:rsid w:val="00BC2040"/>
    <w:rsid w:val="00BC2FFE"/>
    <w:rsid w:val="00BC4219"/>
    <w:rsid w:val="00BC5858"/>
    <w:rsid w:val="00BC6794"/>
    <w:rsid w:val="00BC6E6C"/>
    <w:rsid w:val="00BC7289"/>
    <w:rsid w:val="00BC741F"/>
    <w:rsid w:val="00BC7605"/>
    <w:rsid w:val="00BD07FA"/>
    <w:rsid w:val="00BD2AF6"/>
    <w:rsid w:val="00BD397C"/>
    <w:rsid w:val="00BD439A"/>
    <w:rsid w:val="00BD4561"/>
    <w:rsid w:val="00BD4ACA"/>
    <w:rsid w:val="00BD613E"/>
    <w:rsid w:val="00BD63DB"/>
    <w:rsid w:val="00BD6559"/>
    <w:rsid w:val="00BD7EA4"/>
    <w:rsid w:val="00BD7F83"/>
    <w:rsid w:val="00BE129F"/>
    <w:rsid w:val="00BE170F"/>
    <w:rsid w:val="00BE1BFC"/>
    <w:rsid w:val="00BE1D5E"/>
    <w:rsid w:val="00BE265D"/>
    <w:rsid w:val="00BE28B5"/>
    <w:rsid w:val="00BE2C7D"/>
    <w:rsid w:val="00BE3016"/>
    <w:rsid w:val="00BF0124"/>
    <w:rsid w:val="00BF0E8E"/>
    <w:rsid w:val="00BF1A26"/>
    <w:rsid w:val="00BF2CC6"/>
    <w:rsid w:val="00BF33EB"/>
    <w:rsid w:val="00BF487B"/>
    <w:rsid w:val="00BF56E5"/>
    <w:rsid w:val="00BF5EA1"/>
    <w:rsid w:val="00BF6E33"/>
    <w:rsid w:val="00BF70F0"/>
    <w:rsid w:val="00C00F4C"/>
    <w:rsid w:val="00C023EF"/>
    <w:rsid w:val="00C03CD2"/>
    <w:rsid w:val="00C03DAE"/>
    <w:rsid w:val="00C05396"/>
    <w:rsid w:val="00C05632"/>
    <w:rsid w:val="00C05B98"/>
    <w:rsid w:val="00C0756A"/>
    <w:rsid w:val="00C10B79"/>
    <w:rsid w:val="00C10DD9"/>
    <w:rsid w:val="00C116AA"/>
    <w:rsid w:val="00C1303A"/>
    <w:rsid w:val="00C1395C"/>
    <w:rsid w:val="00C13E63"/>
    <w:rsid w:val="00C14898"/>
    <w:rsid w:val="00C15A0B"/>
    <w:rsid w:val="00C15FBB"/>
    <w:rsid w:val="00C16032"/>
    <w:rsid w:val="00C1748E"/>
    <w:rsid w:val="00C17AE1"/>
    <w:rsid w:val="00C207C6"/>
    <w:rsid w:val="00C221BB"/>
    <w:rsid w:val="00C22F30"/>
    <w:rsid w:val="00C23143"/>
    <w:rsid w:val="00C233F8"/>
    <w:rsid w:val="00C25A03"/>
    <w:rsid w:val="00C25BB1"/>
    <w:rsid w:val="00C2689B"/>
    <w:rsid w:val="00C26AEF"/>
    <w:rsid w:val="00C26DFB"/>
    <w:rsid w:val="00C27594"/>
    <w:rsid w:val="00C30311"/>
    <w:rsid w:val="00C312F4"/>
    <w:rsid w:val="00C315C7"/>
    <w:rsid w:val="00C31DBC"/>
    <w:rsid w:val="00C32A90"/>
    <w:rsid w:val="00C32C03"/>
    <w:rsid w:val="00C32C86"/>
    <w:rsid w:val="00C32F39"/>
    <w:rsid w:val="00C3356D"/>
    <w:rsid w:val="00C33F4C"/>
    <w:rsid w:val="00C3586C"/>
    <w:rsid w:val="00C362C3"/>
    <w:rsid w:val="00C36DC7"/>
    <w:rsid w:val="00C3759F"/>
    <w:rsid w:val="00C37DBA"/>
    <w:rsid w:val="00C40782"/>
    <w:rsid w:val="00C40F7F"/>
    <w:rsid w:val="00C44A3F"/>
    <w:rsid w:val="00C454D1"/>
    <w:rsid w:val="00C45C13"/>
    <w:rsid w:val="00C46008"/>
    <w:rsid w:val="00C462C2"/>
    <w:rsid w:val="00C47815"/>
    <w:rsid w:val="00C47B21"/>
    <w:rsid w:val="00C47C59"/>
    <w:rsid w:val="00C50909"/>
    <w:rsid w:val="00C50FC0"/>
    <w:rsid w:val="00C51E45"/>
    <w:rsid w:val="00C51F26"/>
    <w:rsid w:val="00C51FFD"/>
    <w:rsid w:val="00C520C8"/>
    <w:rsid w:val="00C53647"/>
    <w:rsid w:val="00C548DB"/>
    <w:rsid w:val="00C55543"/>
    <w:rsid w:val="00C56081"/>
    <w:rsid w:val="00C5707F"/>
    <w:rsid w:val="00C57EC2"/>
    <w:rsid w:val="00C57F0A"/>
    <w:rsid w:val="00C610DE"/>
    <w:rsid w:val="00C61428"/>
    <w:rsid w:val="00C628AF"/>
    <w:rsid w:val="00C62CDC"/>
    <w:rsid w:val="00C633CB"/>
    <w:rsid w:val="00C634D8"/>
    <w:rsid w:val="00C63A39"/>
    <w:rsid w:val="00C63CEC"/>
    <w:rsid w:val="00C63DDC"/>
    <w:rsid w:val="00C64B14"/>
    <w:rsid w:val="00C64E00"/>
    <w:rsid w:val="00C65764"/>
    <w:rsid w:val="00C67178"/>
    <w:rsid w:val="00C67D34"/>
    <w:rsid w:val="00C7002A"/>
    <w:rsid w:val="00C705CC"/>
    <w:rsid w:val="00C7229E"/>
    <w:rsid w:val="00C7248B"/>
    <w:rsid w:val="00C725DB"/>
    <w:rsid w:val="00C7260C"/>
    <w:rsid w:val="00C729B4"/>
    <w:rsid w:val="00C72F3C"/>
    <w:rsid w:val="00C7339B"/>
    <w:rsid w:val="00C736E8"/>
    <w:rsid w:val="00C748F5"/>
    <w:rsid w:val="00C752CB"/>
    <w:rsid w:val="00C76942"/>
    <w:rsid w:val="00C7701D"/>
    <w:rsid w:val="00C8008B"/>
    <w:rsid w:val="00C828A8"/>
    <w:rsid w:val="00C82D86"/>
    <w:rsid w:val="00C83FC2"/>
    <w:rsid w:val="00C8469E"/>
    <w:rsid w:val="00C847AC"/>
    <w:rsid w:val="00C84D65"/>
    <w:rsid w:val="00C8794C"/>
    <w:rsid w:val="00C906F4"/>
    <w:rsid w:val="00C91F66"/>
    <w:rsid w:val="00C92468"/>
    <w:rsid w:val="00C924C4"/>
    <w:rsid w:val="00C93A41"/>
    <w:rsid w:val="00C93E8B"/>
    <w:rsid w:val="00C94391"/>
    <w:rsid w:val="00C94573"/>
    <w:rsid w:val="00C953AF"/>
    <w:rsid w:val="00C96367"/>
    <w:rsid w:val="00C97575"/>
    <w:rsid w:val="00C977A7"/>
    <w:rsid w:val="00C9784C"/>
    <w:rsid w:val="00C979C5"/>
    <w:rsid w:val="00C97E72"/>
    <w:rsid w:val="00CA154F"/>
    <w:rsid w:val="00CA1905"/>
    <w:rsid w:val="00CA33C0"/>
    <w:rsid w:val="00CA498B"/>
    <w:rsid w:val="00CA4C26"/>
    <w:rsid w:val="00CA503E"/>
    <w:rsid w:val="00CA51CE"/>
    <w:rsid w:val="00CA5A53"/>
    <w:rsid w:val="00CA6023"/>
    <w:rsid w:val="00CA6DC8"/>
    <w:rsid w:val="00CA71F4"/>
    <w:rsid w:val="00CA751A"/>
    <w:rsid w:val="00CA7E93"/>
    <w:rsid w:val="00CB0182"/>
    <w:rsid w:val="00CB0336"/>
    <w:rsid w:val="00CB0C8D"/>
    <w:rsid w:val="00CB0F97"/>
    <w:rsid w:val="00CB1204"/>
    <w:rsid w:val="00CB1B91"/>
    <w:rsid w:val="00CB1E8E"/>
    <w:rsid w:val="00CB37B5"/>
    <w:rsid w:val="00CB3AF8"/>
    <w:rsid w:val="00CB3B18"/>
    <w:rsid w:val="00CB4045"/>
    <w:rsid w:val="00CB5001"/>
    <w:rsid w:val="00CB57E8"/>
    <w:rsid w:val="00CB77AE"/>
    <w:rsid w:val="00CC07CE"/>
    <w:rsid w:val="00CC0825"/>
    <w:rsid w:val="00CC0CBB"/>
    <w:rsid w:val="00CC0F44"/>
    <w:rsid w:val="00CC164B"/>
    <w:rsid w:val="00CC1F5F"/>
    <w:rsid w:val="00CC2C30"/>
    <w:rsid w:val="00CC2EE6"/>
    <w:rsid w:val="00CC2F0F"/>
    <w:rsid w:val="00CC2FCA"/>
    <w:rsid w:val="00CC38D5"/>
    <w:rsid w:val="00CC48CC"/>
    <w:rsid w:val="00CC5AEF"/>
    <w:rsid w:val="00CC679D"/>
    <w:rsid w:val="00CC75F8"/>
    <w:rsid w:val="00CD20FE"/>
    <w:rsid w:val="00CD4024"/>
    <w:rsid w:val="00CD41A3"/>
    <w:rsid w:val="00CD41B4"/>
    <w:rsid w:val="00CD54D7"/>
    <w:rsid w:val="00CD58D2"/>
    <w:rsid w:val="00CD60B2"/>
    <w:rsid w:val="00CD78C4"/>
    <w:rsid w:val="00CD7B99"/>
    <w:rsid w:val="00CD7BBE"/>
    <w:rsid w:val="00CD7D9E"/>
    <w:rsid w:val="00CE0A83"/>
    <w:rsid w:val="00CE0B49"/>
    <w:rsid w:val="00CE0DE7"/>
    <w:rsid w:val="00CE1908"/>
    <w:rsid w:val="00CE1A87"/>
    <w:rsid w:val="00CE1AF2"/>
    <w:rsid w:val="00CE1C91"/>
    <w:rsid w:val="00CE1EE6"/>
    <w:rsid w:val="00CE307D"/>
    <w:rsid w:val="00CE3733"/>
    <w:rsid w:val="00CE37C1"/>
    <w:rsid w:val="00CE437D"/>
    <w:rsid w:val="00CE454C"/>
    <w:rsid w:val="00CE5964"/>
    <w:rsid w:val="00CE5D20"/>
    <w:rsid w:val="00CE621E"/>
    <w:rsid w:val="00CE6868"/>
    <w:rsid w:val="00CF08C3"/>
    <w:rsid w:val="00CF1318"/>
    <w:rsid w:val="00CF1A25"/>
    <w:rsid w:val="00CF1C87"/>
    <w:rsid w:val="00CF21C2"/>
    <w:rsid w:val="00CF39E9"/>
    <w:rsid w:val="00CF3A91"/>
    <w:rsid w:val="00CF3CE0"/>
    <w:rsid w:val="00CF4944"/>
    <w:rsid w:val="00CF51CD"/>
    <w:rsid w:val="00CF5235"/>
    <w:rsid w:val="00CF5610"/>
    <w:rsid w:val="00CF5A2B"/>
    <w:rsid w:val="00CF6B65"/>
    <w:rsid w:val="00CF6DB5"/>
    <w:rsid w:val="00CF7581"/>
    <w:rsid w:val="00CF75B5"/>
    <w:rsid w:val="00D000DA"/>
    <w:rsid w:val="00D0013A"/>
    <w:rsid w:val="00D001D7"/>
    <w:rsid w:val="00D00A5C"/>
    <w:rsid w:val="00D00BFD"/>
    <w:rsid w:val="00D00E06"/>
    <w:rsid w:val="00D01006"/>
    <w:rsid w:val="00D0115C"/>
    <w:rsid w:val="00D01345"/>
    <w:rsid w:val="00D0205D"/>
    <w:rsid w:val="00D02F48"/>
    <w:rsid w:val="00D03C45"/>
    <w:rsid w:val="00D04A8D"/>
    <w:rsid w:val="00D07279"/>
    <w:rsid w:val="00D07289"/>
    <w:rsid w:val="00D07887"/>
    <w:rsid w:val="00D10E9E"/>
    <w:rsid w:val="00D10F8F"/>
    <w:rsid w:val="00D1185D"/>
    <w:rsid w:val="00D122FA"/>
    <w:rsid w:val="00D123A1"/>
    <w:rsid w:val="00D1243F"/>
    <w:rsid w:val="00D12A8A"/>
    <w:rsid w:val="00D12A9F"/>
    <w:rsid w:val="00D131C5"/>
    <w:rsid w:val="00D13656"/>
    <w:rsid w:val="00D14829"/>
    <w:rsid w:val="00D1518A"/>
    <w:rsid w:val="00D1721F"/>
    <w:rsid w:val="00D173F4"/>
    <w:rsid w:val="00D17A93"/>
    <w:rsid w:val="00D17C6A"/>
    <w:rsid w:val="00D209C5"/>
    <w:rsid w:val="00D20FD2"/>
    <w:rsid w:val="00D2132B"/>
    <w:rsid w:val="00D21F24"/>
    <w:rsid w:val="00D2217D"/>
    <w:rsid w:val="00D22592"/>
    <w:rsid w:val="00D23100"/>
    <w:rsid w:val="00D246E9"/>
    <w:rsid w:val="00D249ED"/>
    <w:rsid w:val="00D251B1"/>
    <w:rsid w:val="00D25343"/>
    <w:rsid w:val="00D25A24"/>
    <w:rsid w:val="00D303F5"/>
    <w:rsid w:val="00D30829"/>
    <w:rsid w:val="00D30BC0"/>
    <w:rsid w:val="00D31C4C"/>
    <w:rsid w:val="00D32741"/>
    <w:rsid w:val="00D34BCB"/>
    <w:rsid w:val="00D35E23"/>
    <w:rsid w:val="00D36A41"/>
    <w:rsid w:val="00D36CC4"/>
    <w:rsid w:val="00D37228"/>
    <w:rsid w:val="00D37831"/>
    <w:rsid w:val="00D378DF"/>
    <w:rsid w:val="00D404AE"/>
    <w:rsid w:val="00D40A5D"/>
    <w:rsid w:val="00D40A9F"/>
    <w:rsid w:val="00D40C74"/>
    <w:rsid w:val="00D43768"/>
    <w:rsid w:val="00D43B63"/>
    <w:rsid w:val="00D451AA"/>
    <w:rsid w:val="00D4590D"/>
    <w:rsid w:val="00D45BBF"/>
    <w:rsid w:val="00D45CCB"/>
    <w:rsid w:val="00D469D0"/>
    <w:rsid w:val="00D46AB0"/>
    <w:rsid w:val="00D507EB"/>
    <w:rsid w:val="00D50A1F"/>
    <w:rsid w:val="00D50F43"/>
    <w:rsid w:val="00D5187D"/>
    <w:rsid w:val="00D51CBC"/>
    <w:rsid w:val="00D51DDA"/>
    <w:rsid w:val="00D52143"/>
    <w:rsid w:val="00D52433"/>
    <w:rsid w:val="00D52C74"/>
    <w:rsid w:val="00D52D51"/>
    <w:rsid w:val="00D534AC"/>
    <w:rsid w:val="00D53D02"/>
    <w:rsid w:val="00D54688"/>
    <w:rsid w:val="00D54711"/>
    <w:rsid w:val="00D54E65"/>
    <w:rsid w:val="00D55A2D"/>
    <w:rsid w:val="00D55F91"/>
    <w:rsid w:val="00D56195"/>
    <w:rsid w:val="00D561C4"/>
    <w:rsid w:val="00D56BFB"/>
    <w:rsid w:val="00D573B2"/>
    <w:rsid w:val="00D57756"/>
    <w:rsid w:val="00D57AEA"/>
    <w:rsid w:val="00D608C2"/>
    <w:rsid w:val="00D6177F"/>
    <w:rsid w:val="00D61988"/>
    <w:rsid w:val="00D61DA2"/>
    <w:rsid w:val="00D6245B"/>
    <w:rsid w:val="00D6273D"/>
    <w:rsid w:val="00D6298E"/>
    <w:rsid w:val="00D62B34"/>
    <w:rsid w:val="00D62EE5"/>
    <w:rsid w:val="00D635EA"/>
    <w:rsid w:val="00D64905"/>
    <w:rsid w:val="00D64D8C"/>
    <w:rsid w:val="00D65421"/>
    <w:rsid w:val="00D666A0"/>
    <w:rsid w:val="00D6707F"/>
    <w:rsid w:val="00D672B4"/>
    <w:rsid w:val="00D72814"/>
    <w:rsid w:val="00D72CFD"/>
    <w:rsid w:val="00D73270"/>
    <w:rsid w:val="00D7399F"/>
    <w:rsid w:val="00D73D00"/>
    <w:rsid w:val="00D7419C"/>
    <w:rsid w:val="00D744A3"/>
    <w:rsid w:val="00D74E24"/>
    <w:rsid w:val="00D750E2"/>
    <w:rsid w:val="00D751B4"/>
    <w:rsid w:val="00D75604"/>
    <w:rsid w:val="00D75C0F"/>
    <w:rsid w:val="00D762CF"/>
    <w:rsid w:val="00D769A6"/>
    <w:rsid w:val="00D76C6F"/>
    <w:rsid w:val="00D80220"/>
    <w:rsid w:val="00D80484"/>
    <w:rsid w:val="00D8081E"/>
    <w:rsid w:val="00D81720"/>
    <w:rsid w:val="00D81954"/>
    <w:rsid w:val="00D82007"/>
    <w:rsid w:val="00D830DF"/>
    <w:rsid w:val="00D83214"/>
    <w:rsid w:val="00D838C9"/>
    <w:rsid w:val="00D843F8"/>
    <w:rsid w:val="00D84429"/>
    <w:rsid w:val="00D86605"/>
    <w:rsid w:val="00D87E74"/>
    <w:rsid w:val="00D91D00"/>
    <w:rsid w:val="00D9363B"/>
    <w:rsid w:val="00D95C3B"/>
    <w:rsid w:val="00D96219"/>
    <w:rsid w:val="00D97DA3"/>
    <w:rsid w:val="00DA1603"/>
    <w:rsid w:val="00DA2267"/>
    <w:rsid w:val="00DA2C07"/>
    <w:rsid w:val="00DA3AED"/>
    <w:rsid w:val="00DA4905"/>
    <w:rsid w:val="00DA5699"/>
    <w:rsid w:val="00DA6683"/>
    <w:rsid w:val="00DA7CB8"/>
    <w:rsid w:val="00DA7D9C"/>
    <w:rsid w:val="00DB0294"/>
    <w:rsid w:val="00DB2327"/>
    <w:rsid w:val="00DB301A"/>
    <w:rsid w:val="00DB3A4C"/>
    <w:rsid w:val="00DB3D1F"/>
    <w:rsid w:val="00DB4807"/>
    <w:rsid w:val="00DB5AAF"/>
    <w:rsid w:val="00DB5BCF"/>
    <w:rsid w:val="00DB5C7F"/>
    <w:rsid w:val="00DB5ED6"/>
    <w:rsid w:val="00DB6106"/>
    <w:rsid w:val="00DB637C"/>
    <w:rsid w:val="00DB739B"/>
    <w:rsid w:val="00DB7B98"/>
    <w:rsid w:val="00DB7F40"/>
    <w:rsid w:val="00DC168B"/>
    <w:rsid w:val="00DC21AF"/>
    <w:rsid w:val="00DC23EB"/>
    <w:rsid w:val="00DC24F0"/>
    <w:rsid w:val="00DC2928"/>
    <w:rsid w:val="00DC2CA1"/>
    <w:rsid w:val="00DC2CAF"/>
    <w:rsid w:val="00DC390C"/>
    <w:rsid w:val="00DC3AAC"/>
    <w:rsid w:val="00DC41EF"/>
    <w:rsid w:val="00DC4274"/>
    <w:rsid w:val="00DC4EEB"/>
    <w:rsid w:val="00DC571D"/>
    <w:rsid w:val="00DC79B1"/>
    <w:rsid w:val="00DD0B67"/>
    <w:rsid w:val="00DD1AE1"/>
    <w:rsid w:val="00DD3D46"/>
    <w:rsid w:val="00DD507E"/>
    <w:rsid w:val="00DD5479"/>
    <w:rsid w:val="00DD563B"/>
    <w:rsid w:val="00DD5CF4"/>
    <w:rsid w:val="00DD722A"/>
    <w:rsid w:val="00DD72A8"/>
    <w:rsid w:val="00DD7B56"/>
    <w:rsid w:val="00DE01FB"/>
    <w:rsid w:val="00DE0228"/>
    <w:rsid w:val="00DE1823"/>
    <w:rsid w:val="00DE220E"/>
    <w:rsid w:val="00DE325E"/>
    <w:rsid w:val="00DE4D1E"/>
    <w:rsid w:val="00DE4F4A"/>
    <w:rsid w:val="00DE5A67"/>
    <w:rsid w:val="00DE5BA0"/>
    <w:rsid w:val="00DE63A5"/>
    <w:rsid w:val="00DE6935"/>
    <w:rsid w:val="00DE699A"/>
    <w:rsid w:val="00DE6C3B"/>
    <w:rsid w:val="00DE6CAA"/>
    <w:rsid w:val="00DF0BBC"/>
    <w:rsid w:val="00DF0FE1"/>
    <w:rsid w:val="00DF1479"/>
    <w:rsid w:val="00DF16B0"/>
    <w:rsid w:val="00DF1D9C"/>
    <w:rsid w:val="00DF36F7"/>
    <w:rsid w:val="00DF41D4"/>
    <w:rsid w:val="00DF52F7"/>
    <w:rsid w:val="00DF6789"/>
    <w:rsid w:val="00DF7A4E"/>
    <w:rsid w:val="00DF7BD8"/>
    <w:rsid w:val="00E019F4"/>
    <w:rsid w:val="00E02231"/>
    <w:rsid w:val="00E028EC"/>
    <w:rsid w:val="00E03297"/>
    <w:rsid w:val="00E04182"/>
    <w:rsid w:val="00E041CF"/>
    <w:rsid w:val="00E045A8"/>
    <w:rsid w:val="00E04EF3"/>
    <w:rsid w:val="00E05064"/>
    <w:rsid w:val="00E056CF"/>
    <w:rsid w:val="00E06851"/>
    <w:rsid w:val="00E06BA8"/>
    <w:rsid w:val="00E06DB3"/>
    <w:rsid w:val="00E06DC0"/>
    <w:rsid w:val="00E07132"/>
    <w:rsid w:val="00E07385"/>
    <w:rsid w:val="00E103F8"/>
    <w:rsid w:val="00E10B8B"/>
    <w:rsid w:val="00E11D14"/>
    <w:rsid w:val="00E12201"/>
    <w:rsid w:val="00E14266"/>
    <w:rsid w:val="00E14FFC"/>
    <w:rsid w:val="00E1645D"/>
    <w:rsid w:val="00E16A9A"/>
    <w:rsid w:val="00E20B28"/>
    <w:rsid w:val="00E21D04"/>
    <w:rsid w:val="00E2202C"/>
    <w:rsid w:val="00E230D2"/>
    <w:rsid w:val="00E23800"/>
    <w:rsid w:val="00E24461"/>
    <w:rsid w:val="00E30A6A"/>
    <w:rsid w:val="00E30B5D"/>
    <w:rsid w:val="00E320E0"/>
    <w:rsid w:val="00E320EC"/>
    <w:rsid w:val="00E3264D"/>
    <w:rsid w:val="00E32C9A"/>
    <w:rsid w:val="00E3310C"/>
    <w:rsid w:val="00E33737"/>
    <w:rsid w:val="00E34156"/>
    <w:rsid w:val="00E34C1B"/>
    <w:rsid w:val="00E35022"/>
    <w:rsid w:val="00E3569E"/>
    <w:rsid w:val="00E36272"/>
    <w:rsid w:val="00E40925"/>
    <w:rsid w:val="00E4117A"/>
    <w:rsid w:val="00E415A9"/>
    <w:rsid w:val="00E423C0"/>
    <w:rsid w:val="00E431C5"/>
    <w:rsid w:val="00E440E6"/>
    <w:rsid w:val="00E4420E"/>
    <w:rsid w:val="00E4421F"/>
    <w:rsid w:val="00E458A3"/>
    <w:rsid w:val="00E4628B"/>
    <w:rsid w:val="00E465F5"/>
    <w:rsid w:val="00E46620"/>
    <w:rsid w:val="00E50E34"/>
    <w:rsid w:val="00E50FC2"/>
    <w:rsid w:val="00E513C8"/>
    <w:rsid w:val="00E514EB"/>
    <w:rsid w:val="00E5226A"/>
    <w:rsid w:val="00E52AF0"/>
    <w:rsid w:val="00E52D56"/>
    <w:rsid w:val="00E538AC"/>
    <w:rsid w:val="00E54763"/>
    <w:rsid w:val="00E55403"/>
    <w:rsid w:val="00E56058"/>
    <w:rsid w:val="00E56612"/>
    <w:rsid w:val="00E56DD7"/>
    <w:rsid w:val="00E56EE8"/>
    <w:rsid w:val="00E575CA"/>
    <w:rsid w:val="00E57C6E"/>
    <w:rsid w:val="00E57D13"/>
    <w:rsid w:val="00E6002A"/>
    <w:rsid w:val="00E60198"/>
    <w:rsid w:val="00E606B4"/>
    <w:rsid w:val="00E609B9"/>
    <w:rsid w:val="00E60C26"/>
    <w:rsid w:val="00E6132A"/>
    <w:rsid w:val="00E620C3"/>
    <w:rsid w:val="00E63D9E"/>
    <w:rsid w:val="00E64458"/>
    <w:rsid w:val="00E6513F"/>
    <w:rsid w:val="00E65739"/>
    <w:rsid w:val="00E664FA"/>
    <w:rsid w:val="00E66609"/>
    <w:rsid w:val="00E701A6"/>
    <w:rsid w:val="00E708D8"/>
    <w:rsid w:val="00E71F02"/>
    <w:rsid w:val="00E736D2"/>
    <w:rsid w:val="00E742B3"/>
    <w:rsid w:val="00E75A66"/>
    <w:rsid w:val="00E7736D"/>
    <w:rsid w:val="00E81215"/>
    <w:rsid w:val="00E81333"/>
    <w:rsid w:val="00E82508"/>
    <w:rsid w:val="00E8259F"/>
    <w:rsid w:val="00E826E5"/>
    <w:rsid w:val="00E82ED2"/>
    <w:rsid w:val="00E8357D"/>
    <w:rsid w:val="00E83CCB"/>
    <w:rsid w:val="00E85C38"/>
    <w:rsid w:val="00E85C9E"/>
    <w:rsid w:val="00E862BE"/>
    <w:rsid w:val="00E875FD"/>
    <w:rsid w:val="00E87D73"/>
    <w:rsid w:val="00E900BD"/>
    <w:rsid w:val="00E90615"/>
    <w:rsid w:val="00E90A8F"/>
    <w:rsid w:val="00E90AD3"/>
    <w:rsid w:val="00E9200B"/>
    <w:rsid w:val="00E92217"/>
    <w:rsid w:val="00E92408"/>
    <w:rsid w:val="00E935BB"/>
    <w:rsid w:val="00E939BB"/>
    <w:rsid w:val="00E93D44"/>
    <w:rsid w:val="00E94B9A"/>
    <w:rsid w:val="00E9554C"/>
    <w:rsid w:val="00E95A97"/>
    <w:rsid w:val="00E95EB7"/>
    <w:rsid w:val="00E960BB"/>
    <w:rsid w:val="00E96166"/>
    <w:rsid w:val="00E966C9"/>
    <w:rsid w:val="00E97564"/>
    <w:rsid w:val="00EA02FA"/>
    <w:rsid w:val="00EA0D85"/>
    <w:rsid w:val="00EA132C"/>
    <w:rsid w:val="00EA2CB0"/>
    <w:rsid w:val="00EA2DD6"/>
    <w:rsid w:val="00EA466F"/>
    <w:rsid w:val="00EA646C"/>
    <w:rsid w:val="00EA676E"/>
    <w:rsid w:val="00EA6D5D"/>
    <w:rsid w:val="00EA7112"/>
    <w:rsid w:val="00EA7196"/>
    <w:rsid w:val="00EA7666"/>
    <w:rsid w:val="00EB045D"/>
    <w:rsid w:val="00EB198D"/>
    <w:rsid w:val="00EB2221"/>
    <w:rsid w:val="00EB2507"/>
    <w:rsid w:val="00EB37FE"/>
    <w:rsid w:val="00EB3E60"/>
    <w:rsid w:val="00EB424D"/>
    <w:rsid w:val="00EB44CC"/>
    <w:rsid w:val="00EB4E41"/>
    <w:rsid w:val="00EB5619"/>
    <w:rsid w:val="00EB57A7"/>
    <w:rsid w:val="00EB59A8"/>
    <w:rsid w:val="00EB5D8C"/>
    <w:rsid w:val="00EB7E17"/>
    <w:rsid w:val="00EC054E"/>
    <w:rsid w:val="00EC06CB"/>
    <w:rsid w:val="00EC076B"/>
    <w:rsid w:val="00EC08CD"/>
    <w:rsid w:val="00EC27EA"/>
    <w:rsid w:val="00EC30DD"/>
    <w:rsid w:val="00EC4C0B"/>
    <w:rsid w:val="00EC5A5C"/>
    <w:rsid w:val="00EC5AB9"/>
    <w:rsid w:val="00EC6788"/>
    <w:rsid w:val="00EC68A9"/>
    <w:rsid w:val="00EC77C4"/>
    <w:rsid w:val="00EC7A35"/>
    <w:rsid w:val="00EC7EFD"/>
    <w:rsid w:val="00ED0BB9"/>
    <w:rsid w:val="00ED1721"/>
    <w:rsid w:val="00ED2F4E"/>
    <w:rsid w:val="00ED30A2"/>
    <w:rsid w:val="00ED329C"/>
    <w:rsid w:val="00ED3363"/>
    <w:rsid w:val="00ED387C"/>
    <w:rsid w:val="00ED395D"/>
    <w:rsid w:val="00ED4D15"/>
    <w:rsid w:val="00ED5B77"/>
    <w:rsid w:val="00ED6C7F"/>
    <w:rsid w:val="00ED72C2"/>
    <w:rsid w:val="00ED7BBE"/>
    <w:rsid w:val="00ED7C9F"/>
    <w:rsid w:val="00EE0CBF"/>
    <w:rsid w:val="00EE1444"/>
    <w:rsid w:val="00EE1FD0"/>
    <w:rsid w:val="00EE26CC"/>
    <w:rsid w:val="00EE28B8"/>
    <w:rsid w:val="00EE3793"/>
    <w:rsid w:val="00EE3850"/>
    <w:rsid w:val="00EE38AF"/>
    <w:rsid w:val="00EE3DAE"/>
    <w:rsid w:val="00EE54A8"/>
    <w:rsid w:val="00EE5953"/>
    <w:rsid w:val="00EE5CBF"/>
    <w:rsid w:val="00EE786A"/>
    <w:rsid w:val="00EE7DF8"/>
    <w:rsid w:val="00EF07B5"/>
    <w:rsid w:val="00EF0922"/>
    <w:rsid w:val="00EF0AD7"/>
    <w:rsid w:val="00EF1779"/>
    <w:rsid w:val="00EF1E4C"/>
    <w:rsid w:val="00EF213B"/>
    <w:rsid w:val="00EF3E6D"/>
    <w:rsid w:val="00EF4838"/>
    <w:rsid w:val="00EF49F6"/>
    <w:rsid w:val="00EF5744"/>
    <w:rsid w:val="00EF6171"/>
    <w:rsid w:val="00EF631B"/>
    <w:rsid w:val="00EF708D"/>
    <w:rsid w:val="00F00075"/>
    <w:rsid w:val="00F00A49"/>
    <w:rsid w:val="00F01313"/>
    <w:rsid w:val="00F01A27"/>
    <w:rsid w:val="00F01C5F"/>
    <w:rsid w:val="00F01ED8"/>
    <w:rsid w:val="00F02F91"/>
    <w:rsid w:val="00F02FA9"/>
    <w:rsid w:val="00F03030"/>
    <w:rsid w:val="00F0346D"/>
    <w:rsid w:val="00F0361D"/>
    <w:rsid w:val="00F03DB0"/>
    <w:rsid w:val="00F04315"/>
    <w:rsid w:val="00F05364"/>
    <w:rsid w:val="00F05D36"/>
    <w:rsid w:val="00F05F35"/>
    <w:rsid w:val="00F079D4"/>
    <w:rsid w:val="00F07C67"/>
    <w:rsid w:val="00F10200"/>
    <w:rsid w:val="00F11700"/>
    <w:rsid w:val="00F11D79"/>
    <w:rsid w:val="00F122F9"/>
    <w:rsid w:val="00F125C6"/>
    <w:rsid w:val="00F128DB"/>
    <w:rsid w:val="00F13324"/>
    <w:rsid w:val="00F13C01"/>
    <w:rsid w:val="00F14334"/>
    <w:rsid w:val="00F1590C"/>
    <w:rsid w:val="00F16A50"/>
    <w:rsid w:val="00F2000D"/>
    <w:rsid w:val="00F2130C"/>
    <w:rsid w:val="00F214F3"/>
    <w:rsid w:val="00F23BDE"/>
    <w:rsid w:val="00F23FCB"/>
    <w:rsid w:val="00F246D3"/>
    <w:rsid w:val="00F248BA"/>
    <w:rsid w:val="00F26095"/>
    <w:rsid w:val="00F27785"/>
    <w:rsid w:val="00F31092"/>
    <w:rsid w:val="00F317F4"/>
    <w:rsid w:val="00F3342F"/>
    <w:rsid w:val="00F339E1"/>
    <w:rsid w:val="00F33AAE"/>
    <w:rsid w:val="00F34252"/>
    <w:rsid w:val="00F34496"/>
    <w:rsid w:val="00F35FB8"/>
    <w:rsid w:val="00F360E3"/>
    <w:rsid w:val="00F3647A"/>
    <w:rsid w:val="00F37B9B"/>
    <w:rsid w:val="00F40421"/>
    <w:rsid w:val="00F4078D"/>
    <w:rsid w:val="00F40BE5"/>
    <w:rsid w:val="00F418FB"/>
    <w:rsid w:val="00F41F2D"/>
    <w:rsid w:val="00F42861"/>
    <w:rsid w:val="00F4290F"/>
    <w:rsid w:val="00F42B12"/>
    <w:rsid w:val="00F4444F"/>
    <w:rsid w:val="00F44CAC"/>
    <w:rsid w:val="00F45042"/>
    <w:rsid w:val="00F455D4"/>
    <w:rsid w:val="00F458A8"/>
    <w:rsid w:val="00F45CB8"/>
    <w:rsid w:val="00F463EF"/>
    <w:rsid w:val="00F46690"/>
    <w:rsid w:val="00F46EE9"/>
    <w:rsid w:val="00F51056"/>
    <w:rsid w:val="00F51A4B"/>
    <w:rsid w:val="00F521D0"/>
    <w:rsid w:val="00F53013"/>
    <w:rsid w:val="00F53B4A"/>
    <w:rsid w:val="00F5559D"/>
    <w:rsid w:val="00F5637A"/>
    <w:rsid w:val="00F56EB6"/>
    <w:rsid w:val="00F5717F"/>
    <w:rsid w:val="00F571D3"/>
    <w:rsid w:val="00F57481"/>
    <w:rsid w:val="00F6089F"/>
    <w:rsid w:val="00F608B2"/>
    <w:rsid w:val="00F61826"/>
    <w:rsid w:val="00F61C50"/>
    <w:rsid w:val="00F62399"/>
    <w:rsid w:val="00F637DE"/>
    <w:rsid w:val="00F63A30"/>
    <w:rsid w:val="00F64170"/>
    <w:rsid w:val="00F649DA"/>
    <w:rsid w:val="00F64BE6"/>
    <w:rsid w:val="00F6657E"/>
    <w:rsid w:val="00F72877"/>
    <w:rsid w:val="00F728FD"/>
    <w:rsid w:val="00F7318E"/>
    <w:rsid w:val="00F736EC"/>
    <w:rsid w:val="00F74804"/>
    <w:rsid w:val="00F76119"/>
    <w:rsid w:val="00F76182"/>
    <w:rsid w:val="00F76571"/>
    <w:rsid w:val="00F77B40"/>
    <w:rsid w:val="00F8113D"/>
    <w:rsid w:val="00F818E3"/>
    <w:rsid w:val="00F81CFD"/>
    <w:rsid w:val="00F83B0F"/>
    <w:rsid w:val="00F83CCC"/>
    <w:rsid w:val="00F83F7B"/>
    <w:rsid w:val="00F84191"/>
    <w:rsid w:val="00F84C04"/>
    <w:rsid w:val="00F84E8A"/>
    <w:rsid w:val="00F859C9"/>
    <w:rsid w:val="00F85CB7"/>
    <w:rsid w:val="00F8608F"/>
    <w:rsid w:val="00F86835"/>
    <w:rsid w:val="00F8720C"/>
    <w:rsid w:val="00F87328"/>
    <w:rsid w:val="00F877C6"/>
    <w:rsid w:val="00F90036"/>
    <w:rsid w:val="00F904C5"/>
    <w:rsid w:val="00F90561"/>
    <w:rsid w:val="00F91AC5"/>
    <w:rsid w:val="00F9299D"/>
    <w:rsid w:val="00F940B7"/>
    <w:rsid w:val="00F941ED"/>
    <w:rsid w:val="00F943E9"/>
    <w:rsid w:val="00F94799"/>
    <w:rsid w:val="00F94AD3"/>
    <w:rsid w:val="00F94AEA"/>
    <w:rsid w:val="00F94F9C"/>
    <w:rsid w:val="00F97961"/>
    <w:rsid w:val="00FA0A53"/>
    <w:rsid w:val="00FA0E5D"/>
    <w:rsid w:val="00FA260A"/>
    <w:rsid w:val="00FA341D"/>
    <w:rsid w:val="00FA359B"/>
    <w:rsid w:val="00FA3773"/>
    <w:rsid w:val="00FA37C4"/>
    <w:rsid w:val="00FA42B6"/>
    <w:rsid w:val="00FA4539"/>
    <w:rsid w:val="00FA4C6C"/>
    <w:rsid w:val="00FA6E0D"/>
    <w:rsid w:val="00FA7961"/>
    <w:rsid w:val="00FB0058"/>
    <w:rsid w:val="00FB0235"/>
    <w:rsid w:val="00FB05BD"/>
    <w:rsid w:val="00FB096B"/>
    <w:rsid w:val="00FB13E8"/>
    <w:rsid w:val="00FB15C7"/>
    <w:rsid w:val="00FB1B30"/>
    <w:rsid w:val="00FB3442"/>
    <w:rsid w:val="00FB4FDA"/>
    <w:rsid w:val="00FB52F1"/>
    <w:rsid w:val="00FB5C0D"/>
    <w:rsid w:val="00FB65E5"/>
    <w:rsid w:val="00FB671D"/>
    <w:rsid w:val="00FB795B"/>
    <w:rsid w:val="00FB7EFF"/>
    <w:rsid w:val="00FC1254"/>
    <w:rsid w:val="00FC217C"/>
    <w:rsid w:val="00FC4C67"/>
    <w:rsid w:val="00FC4CCF"/>
    <w:rsid w:val="00FC5AFA"/>
    <w:rsid w:val="00FC6712"/>
    <w:rsid w:val="00FC6CD5"/>
    <w:rsid w:val="00FC6F32"/>
    <w:rsid w:val="00FC7447"/>
    <w:rsid w:val="00FC7623"/>
    <w:rsid w:val="00FC76B6"/>
    <w:rsid w:val="00FD069C"/>
    <w:rsid w:val="00FD28CC"/>
    <w:rsid w:val="00FD2FC8"/>
    <w:rsid w:val="00FD37BC"/>
    <w:rsid w:val="00FD3E32"/>
    <w:rsid w:val="00FD4E46"/>
    <w:rsid w:val="00FD5A33"/>
    <w:rsid w:val="00FD6C57"/>
    <w:rsid w:val="00FD7055"/>
    <w:rsid w:val="00FD729E"/>
    <w:rsid w:val="00FD78F6"/>
    <w:rsid w:val="00FD7924"/>
    <w:rsid w:val="00FE01E9"/>
    <w:rsid w:val="00FE16D8"/>
    <w:rsid w:val="00FE1EE7"/>
    <w:rsid w:val="00FE1F51"/>
    <w:rsid w:val="00FE2D42"/>
    <w:rsid w:val="00FE351A"/>
    <w:rsid w:val="00FE3702"/>
    <w:rsid w:val="00FE44E7"/>
    <w:rsid w:val="00FE47B4"/>
    <w:rsid w:val="00FE4B50"/>
    <w:rsid w:val="00FE5D94"/>
    <w:rsid w:val="00FE7213"/>
    <w:rsid w:val="00FE7D6F"/>
    <w:rsid w:val="00FF057C"/>
    <w:rsid w:val="00FF05BB"/>
    <w:rsid w:val="00FF0F71"/>
    <w:rsid w:val="00FF111C"/>
    <w:rsid w:val="00FF19CD"/>
    <w:rsid w:val="00FF20B0"/>
    <w:rsid w:val="00FF2254"/>
    <w:rsid w:val="00FF2C81"/>
    <w:rsid w:val="00FF495A"/>
    <w:rsid w:val="00FF4C0C"/>
    <w:rsid w:val="00FF4D50"/>
    <w:rsid w:val="00FF5341"/>
    <w:rsid w:val="00FF5BA8"/>
    <w:rsid w:val="00FF65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3AB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39"/>
    <w:lsdException w:name="toc 7" w:uiPriority="39"/>
    <w:lsdException w:name="toc 8" w:uiPriority="39"/>
    <w:lsdException w:name="toc 9" w:uiPriority="39"/>
    <w:lsdException w:name="footnote text" w:uiPriority="0"/>
    <w:lsdException w:name="footer" w:uiPriority="0"/>
    <w:lsdException w:name="caption" w:semiHidden="0" w:uiPriority="35" w:unhideWhenUsed="0"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0" w:unhideWhenUsed="0" w:qFormat="1"/>
    <w:lsdException w:name="Document Map"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41944"/>
    <w:pPr>
      <w:spacing w:line="360" w:lineRule="auto"/>
      <w:ind w:firstLine="709"/>
      <w:jc w:val="both"/>
    </w:pPr>
    <w:rPr>
      <w:rFonts w:ascii="Times New Roman" w:eastAsia="Times New Roman" w:hAnsi="Times New Roman"/>
      <w:sz w:val="28"/>
      <w:szCs w:val="24"/>
      <w:lang w:val="uk-UA"/>
    </w:rPr>
  </w:style>
  <w:style w:type="paragraph" w:styleId="1">
    <w:name w:val="heading 1"/>
    <w:aliases w:val="Раздел"/>
    <w:basedOn w:val="a2"/>
    <w:next w:val="a2"/>
    <w:link w:val="10"/>
    <w:qFormat/>
    <w:rsid w:val="00841944"/>
    <w:pPr>
      <w:keepNext/>
      <w:keepLines/>
      <w:pageBreakBefore/>
      <w:suppressAutoHyphens/>
      <w:spacing w:after="420"/>
      <w:ind w:firstLine="0"/>
      <w:jc w:val="center"/>
      <w:outlineLvl w:val="0"/>
    </w:pPr>
    <w:rPr>
      <w:rFonts w:cs="Arial"/>
      <w:bCs/>
      <w:caps/>
      <w:kern w:val="32"/>
      <w:szCs w:val="28"/>
    </w:rPr>
  </w:style>
  <w:style w:type="paragraph" w:styleId="2">
    <w:name w:val="heading 2"/>
    <w:aliases w:val="Подраздел"/>
    <w:basedOn w:val="a2"/>
    <w:next w:val="a2"/>
    <w:link w:val="20"/>
    <w:qFormat/>
    <w:rsid w:val="00841944"/>
    <w:pPr>
      <w:keepNext/>
      <w:keepLines/>
      <w:outlineLvl w:val="1"/>
    </w:pPr>
    <w:rPr>
      <w:rFonts w:cs="Arial"/>
      <w:b/>
      <w:bCs/>
      <w:iCs/>
      <w:szCs w:val="28"/>
    </w:rPr>
  </w:style>
  <w:style w:type="paragraph" w:styleId="3">
    <w:name w:val="heading 3"/>
    <w:aliases w:val="Пункт"/>
    <w:basedOn w:val="a2"/>
    <w:next w:val="a2"/>
    <w:link w:val="30"/>
    <w:qFormat/>
    <w:rsid w:val="00841944"/>
    <w:pPr>
      <w:keepNext/>
      <w:keepLines/>
      <w:outlineLvl w:val="2"/>
    </w:pPr>
    <w:rPr>
      <w:rFonts w:cs="Arial"/>
      <w:b/>
      <w:bCs/>
      <w:szCs w:val="26"/>
    </w:rPr>
  </w:style>
  <w:style w:type="paragraph" w:styleId="4">
    <w:name w:val="heading 4"/>
    <w:basedOn w:val="a2"/>
    <w:next w:val="a2"/>
    <w:link w:val="40"/>
    <w:qFormat/>
    <w:rsid w:val="00841944"/>
    <w:pPr>
      <w:keepNext/>
      <w:keepLines/>
      <w:outlineLvl w:val="3"/>
    </w:pPr>
    <w:rPr>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qFormat/>
    <w:rsid w:val="009B1D14"/>
    <w:pPr>
      <w:ind w:left="720"/>
      <w:contextualSpacing/>
    </w:pPr>
  </w:style>
  <w:style w:type="character" w:customStyle="1" w:styleId="10">
    <w:name w:val="Заголовок 1 Знак"/>
    <w:aliases w:val="Раздел Знак"/>
    <w:basedOn w:val="a3"/>
    <w:link w:val="1"/>
    <w:rsid w:val="00785438"/>
    <w:rPr>
      <w:rFonts w:ascii="Times New Roman" w:eastAsia="Times New Roman" w:hAnsi="Times New Roman" w:cs="Arial"/>
      <w:bCs/>
      <w:caps/>
      <w:kern w:val="32"/>
      <w:sz w:val="28"/>
      <w:szCs w:val="28"/>
      <w:lang w:val="uk-UA" w:eastAsia="ru-RU"/>
    </w:rPr>
  </w:style>
  <w:style w:type="character" w:customStyle="1" w:styleId="20">
    <w:name w:val="Заголовок 2 Знак"/>
    <w:aliases w:val="Подраздел Знак"/>
    <w:basedOn w:val="a3"/>
    <w:link w:val="2"/>
    <w:rsid w:val="00785438"/>
    <w:rPr>
      <w:rFonts w:ascii="Times New Roman" w:eastAsia="Times New Roman" w:hAnsi="Times New Roman" w:cs="Arial"/>
      <w:b/>
      <w:bCs/>
      <w:iCs/>
      <w:sz w:val="28"/>
      <w:szCs w:val="28"/>
      <w:lang w:val="uk-UA" w:eastAsia="ru-RU"/>
    </w:rPr>
  </w:style>
  <w:style w:type="character" w:customStyle="1" w:styleId="30">
    <w:name w:val="Заголовок 3 Знак"/>
    <w:aliases w:val="Пункт Знак"/>
    <w:basedOn w:val="a3"/>
    <w:link w:val="3"/>
    <w:rsid w:val="00785438"/>
    <w:rPr>
      <w:rFonts w:ascii="Times New Roman" w:eastAsia="Times New Roman" w:hAnsi="Times New Roman" w:cs="Arial"/>
      <w:b/>
      <w:bCs/>
      <w:sz w:val="28"/>
      <w:szCs w:val="26"/>
      <w:lang w:val="uk-UA" w:eastAsia="ru-RU"/>
    </w:rPr>
  </w:style>
  <w:style w:type="character" w:customStyle="1" w:styleId="40">
    <w:name w:val="Заголовок 4 Знак"/>
    <w:basedOn w:val="a3"/>
    <w:link w:val="4"/>
    <w:rsid w:val="00785438"/>
    <w:rPr>
      <w:rFonts w:ascii="Times New Roman" w:eastAsia="Times New Roman" w:hAnsi="Times New Roman" w:cs="Times New Roman"/>
      <w:b/>
      <w:bCs/>
      <w:sz w:val="28"/>
      <w:szCs w:val="28"/>
      <w:lang w:val="uk-UA" w:eastAsia="ru-RU"/>
    </w:rPr>
  </w:style>
  <w:style w:type="paragraph" w:customStyle="1" w:styleId="a7">
    <w:name w:val="Содержание"/>
    <w:basedOn w:val="a2"/>
    <w:rsid w:val="00841944"/>
    <w:pPr>
      <w:spacing w:after="420"/>
      <w:ind w:firstLine="0"/>
      <w:jc w:val="center"/>
    </w:pPr>
    <w:rPr>
      <w:szCs w:val="20"/>
    </w:rPr>
  </w:style>
  <w:style w:type="paragraph" w:styleId="a8">
    <w:name w:val="Balloon Text"/>
    <w:basedOn w:val="a2"/>
    <w:link w:val="a9"/>
    <w:semiHidden/>
    <w:rsid w:val="00841944"/>
    <w:rPr>
      <w:rFonts w:ascii="Tahoma" w:hAnsi="Tahoma" w:cs="Tahoma"/>
      <w:sz w:val="16"/>
      <w:szCs w:val="16"/>
    </w:rPr>
  </w:style>
  <w:style w:type="character" w:customStyle="1" w:styleId="a9">
    <w:name w:val="Текст выноски Знак"/>
    <w:basedOn w:val="a3"/>
    <w:link w:val="a8"/>
    <w:semiHidden/>
    <w:rsid w:val="00785438"/>
    <w:rPr>
      <w:rFonts w:ascii="Tahoma" w:eastAsia="Times New Roman" w:hAnsi="Tahoma" w:cs="Tahoma"/>
      <w:sz w:val="16"/>
      <w:szCs w:val="16"/>
      <w:lang w:val="uk-UA" w:eastAsia="ru-RU"/>
    </w:rPr>
  </w:style>
  <w:style w:type="character" w:styleId="aa">
    <w:name w:val="Hyperlink"/>
    <w:basedOn w:val="a3"/>
    <w:uiPriority w:val="99"/>
    <w:rsid w:val="00841944"/>
    <w:rPr>
      <w:color w:val="0000FF"/>
      <w:u w:val="single"/>
    </w:rPr>
  </w:style>
  <w:style w:type="paragraph" w:styleId="11">
    <w:name w:val="toc 1"/>
    <w:basedOn w:val="a2"/>
    <w:next w:val="a2"/>
    <w:autoRedefine/>
    <w:uiPriority w:val="39"/>
    <w:rsid w:val="00841944"/>
    <w:pPr>
      <w:tabs>
        <w:tab w:val="right" w:leader="dot" w:pos="10080"/>
      </w:tabs>
      <w:ind w:right="1026" w:firstLine="0"/>
    </w:pPr>
  </w:style>
  <w:style w:type="paragraph" w:styleId="21">
    <w:name w:val="toc 2"/>
    <w:basedOn w:val="a2"/>
    <w:next w:val="a2"/>
    <w:autoRedefine/>
    <w:uiPriority w:val="39"/>
    <w:rsid w:val="00841944"/>
    <w:pPr>
      <w:tabs>
        <w:tab w:val="right" w:leader="dot" w:pos="10080"/>
      </w:tabs>
      <w:ind w:left="284" w:right="1026" w:firstLine="0"/>
    </w:pPr>
  </w:style>
  <w:style w:type="paragraph" w:styleId="31">
    <w:name w:val="toc 3"/>
    <w:basedOn w:val="a2"/>
    <w:next w:val="a2"/>
    <w:autoRedefine/>
    <w:uiPriority w:val="39"/>
    <w:rsid w:val="00841944"/>
    <w:pPr>
      <w:tabs>
        <w:tab w:val="right" w:leader="dot" w:pos="10081"/>
      </w:tabs>
      <w:ind w:left="567" w:right="1026" w:firstLine="0"/>
    </w:pPr>
  </w:style>
  <w:style w:type="paragraph" w:styleId="41">
    <w:name w:val="toc 4"/>
    <w:basedOn w:val="a2"/>
    <w:next w:val="a2"/>
    <w:autoRedefine/>
    <w:semiHidden/>
    <w:rsid w:val="00841944"/>
    <w:pPr>
      <w:tabs>
        <w:tab w:val="left" w:pos="10081"/>
      </w:tabs>
      <w:ind w:right="1026" w:firstLine="0"/>
    </w:pPr>
  </w:style>
  <w:style w:type="paragraph" w:styleId="5">
    <w:name w:val="toc 5"/>
    <w:basedOn w:val="a2"/>
    <w:next w:val="a2"/>
    <w:autoRedefine/>
    <w:semiHidden/>
    <w:rsid w:val="00841944"/>
    <w:pPr>
      <w:ind w:left="1120"/>
    </w:pPr>
  </w:style>
  <w:style w:type="paragraph" w:customStyle="1" w:styleId="ab">
    <w:name w:val="Номер рисунка"/>
    <w:basedOn w:val="a2"/>
    <w:next w:val="a2"/>
    <w:link w:val="ac"/>
    <w:rsid w:val="00841944"/>
    <w:pPr>
      <w:keepLines/>
      <w:ind w:firstLine="0"/>
      <w:jc w:val="center"/>
    </w:pPr>
    <w:rPr>
      <w:szCs w:val="20"/>
    </w:rPr>
  </w:style>
  <w:style w:type="paragraph" w:customStyle="1" w:styleId="ad">
    <w:name w:val="Номер таблицы"/>
    <w:basedOn w:val="a2"/>
    <w:next w:val="a2"/>
    <w:link w:val="ae"/>
    <w:uiPriority w:val="99"/>
    <w:rsid w:val="00841944"/>
    <w:pPr>
      <w:keepNext/>
      <w:keepLines/>
      <w:ind w:firstLine="0"/>
    </w:pPr>
  </w:style>
  <w:style w:type="paragraph" w:styleId="af">
    <w:name w:val="Document Map"/>
    <w:basedOn w:val="a2"/>
    <w:link w:val="af0"/>
    <w:semiHidden/>
    <w:rsid w:val="00841944"/>
    <w:pPr>
      <w:shd w:val="clear" w:color="auto" w:fill="000080"/>
    </w:pPr>
    <w:rPr>
      <w:rFonts w:ascii="Tahoma" w:hAnsi="Tahoma" w:cs="Tahoma"/>
      <w:sz w:val="20"/>
      <w:szCs w:val="20"/>
    </w:rPr>
  </w:style>
  <w:style w:type="character" w:customStyle="1" w:styleId="af0">
    <w:name w:val="Схема документа Знак"/>
    <w:basedOn w:val="a3"/>
    <w:link w:val="af"/>
    <w:semiHidden/>
    <w:rsid w:val="00785438"/>
    <w:rPr>
      <w:rFonts w:ascii="Tahoma" w:eastAsia="Times New Roman" w:hAnsi="Tahoma" w:cs="Tahoma"/>
      <w:sz w:val="20"/>
      <w:szCs w:val="20"/>
      <w:shd w:val="clear" w:color="auto" w:fill="000080"/>
      <w:lang w:val="uk-UA" w:eastAsia="ru-RU"/>
    </w:rPr>
  </w:style>
  <w:style w:type="paragraph" w:styleId="af1">
    <w:name w:val="header"/>
    <w:basedOn w:val="a2"/>
    <w:link w:val="af2"/>
    <w:uiPriority w:val="99"/>
    <w:rsid w:val="00841944"/>
    <w:pPr>
      <w:tabs>
        <w:tab w:val="center" w:pos="4677"/>
        <w:tab w:val="right" w:pos="9355"/>
      </w:tabs>
    </w:pPr>
  </w:style>
  <w:style w:type="character" w:customStyle="1" w:styleId="af2">
    <w:name w:val="Верхний колонтитул Знак"/>
    <w:basedOn w:val="a3"/>
    <w:link w:val="af1"/>
    <w:uiPriority w:val="99"/>
    <w:rsid w:val="00785438"/>
    <w:rPr>
      <w:rFonts w:ascii="Times New Roman" w:eastAsia="Times New Roman" w:hAnsi="Times New Roman" w:cs="Times New Roman"/>
      <w:sz w:val="28"/>
      <w:szCs w:val="24"/>
      <w:lang w:val="uk-UA" w:eastAsia="ru-RU"/>
    </w:rPr>
  </w:style>
  <w:style w:type="character" w:styleId="af3">
    <w:name w:val="page number"/>
    <w:basedOn w:val="a3"/>
    <w:rsid w:val="00841944"/>
  </w:style>
  <w:style w:type="table" w:styleId="af4">
    <w:name w:val="Table Grid"/>
    <w:basedOn w:val="a4"/>
    <w:uiPriority w:val="59"/>
    <w:rsid w:val="00841944"/>
    <w:pPr>
      <w:spacing w:line="360" w:lineRule="auto"/>
      <w:ind w:firstLine="709"/>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footer"/>
    <w:basedOn w:val="a2"/>
    <w:link w:val="af6"/>
    <w:rsid w:val="00841944"/>
    <w:pPr>
      <w:tabs>
        <w:tab w:val="center" w:pos="4677"/>
        <w:tab w:val="right" w:pos="9355"/>
      </w:tabs>
    </w:pPr>
  </w:style>
  <w:style w:type="character" w:customStyle="1" w:styleId="af6">
    <w:name w:val="Нижний колонтитул Знак"/>
    <w:basedOn w:val="a3"/>
    <w:link w:val="af5"/>
    <w:rsid w:val="00785438"/>
    <w:rPr>
      <w:rFonts w:ascii="Times New Roman" w:eastAsia="Times New Roman" w:hAnsi="Times New Roman" w:cs="Times New Roman"/>
      <w:sz w:val="28"/>
      <w:szCs w:val="24"/>
      <w:lang w:val="uk-UA" w:eastAsia="ru-RU"/>
    </w:rPr>
  </w:style>
  <w:style w:type="paragraph" w:customStyle="1" w:styleId="a">
    <w:name w:val="Нумерованый развернутый"/>
    <w:basedOn w:val="a2"/>
    <w:rsid w:val="00841944"/>
    <w:pPr>
      <w:numPr>
        <w:numId w:val="2"/>
      </w:numPr>
    </w:pPr>
  </w:style>
  <w:style w:type="paragraph" w:customStyle="1" w:styleId="af7">
    <w:name w:val="Рисунок"/>
    <w:basedOn w:val="a2"/>
    <w:next w:val="ab"/>
    <w:rsid w:val="00841944"/>
    <w:pPr>
      <w:keepNext/>
      <w:keepLines/>
      <w:ind w:firstLine="0"/>
      <w:jc w:val="center"/>
    </w:pPr>
  </w:style>
  <w:style w:type="paragraph" w:styleId="af8">
    <w:name w:val="footnote text"/>
    <w:basedOn w:val="a2"/>
    <w:link w:val="af9"/>
    <w:semiHidden/>
    <w:rsid w:val="00841944"/>
    <w:pPr>
      <w:spacing w:line="240" w:lineRule="auto"/>
    </w:pPr>
    <w:rPr>
      <w:szCs w:val="20"/>
    </w:rPr>
  </w:style>
  <w:style w:type="character" w:customStyle="1" w:styleId="af9">
    <w:name w:val="Текст сноски Знак"/>
    <w:basedOn w:val="a3"/>
    <w:link w:val="af8"/>
    <w:semiHidden/>
    <w:rsid w:val="00785438"/>
    <w:rPr>
      <w:rFonts w:ascii="Times New Roman" w:eastAsia="Times New Roman" w:hAnsi="Times New Roman" w:cs="Times New Roman"/>
      <w:sz w:val="28"/>
      <w:szCs w:val="20"/>
      <w:lang w:val="uk-UA" w:eastAsia="ru-RU"/>
    </w:rPr>
  </w:style>
  <w:style w:type="paragraph" w:customStyle="1" w:styleId="a1">
    <w:name w:val="Маркированный стандартный"/>
    <w:basedOn w:val="a2"/>
    <w:link w:val="afa"/>
    <w:qFormat/>
    <w:rsid w:val="008C5D3E"/>
    <w:pPr>
      <w:numPr>
        <w:numId w:val="1"/>
      </w:numPr>
    </w:pPr>
    <w:rPr>
      <w:rFonts w:eastAsia="Calibri"/>
    </w:rPr>
  </w:style>
  <w:style w:type="paragraph" w:customStyle="1" w:styleId="a0">
    <w:name w:val="Нумерованный стандартный"/>
    <w:basedOn w:val="a2"/>
    <w:rsid w:val="00841944"/>
    <w:pPr>
      <w:numPr>
        <w:numId w:val="4"/>
      </w:numPr>
    </w:pPr>
  </w:style>
  <w:style w:type="paragraph" w:customStyle="1" w:styleId="afb">
    <w:name w:val="Формулы описание"/>
    <w:basedOn w:val="a2"/>
    <w:link w:val="afc"/>
    <w:uiPriority w:val="99"/>
    <w:rsid w:val="00841944"/>
    <w:pPr>
      <w:ind w:left="1080" w:hanging="371"/>
      <w:jc w:val="left"/>
    </w:pPr>
    <w:rPr>
      <w:rFonts w:ascii="Calibri" w:eastAsia="Calibri" w:hAnsi="Calibri"/>
      <w:szCs w:val="20"/>
    </w:rPr>
  </w:style>
  <w:style w:type="paragraph" w:customStyle="1" w:styleId="afd">
    <w:name w:val="Формула без номера"/>
    <w:basedOn w:val="a2"/>
    <w:link w:val="afe"/>
    <w:rsid w:val="00841944"/>
    <w:pPr>
      <w:ind w:firstLine="0"/>
      <w:jc w:val="center"/>
    </w:pPr>
    <w:rPr>
      <w:rFonts w:ascii="Calibri" w:eastAsia="Calibri" w:hAnsi="Calibri"/>
    </w:rPr>
  </w:style>
  <w:style w:type="paragraph" w:customStyle="1" w:styleId="aff">
    <w:name w:val="Формула с номером"/>
    <w:basedOn w:val="a2"/>
    <w:link w:val="aff0"/>
    <w:uiPriority w:val="99"/>
    <w:rsid w:val="00841944"/>
    <w:pPr>
      <w:ind w:firstLine="0"/>
      <w:jc w:val="right"/>
    </w:pPr>
  </w:style>
  <w:style w:type="character" w:styleId="aff1">
    <w:name w:val="footnote reference"/>
    <w:basedOn w:val="a3"/>
    <w:semiHidden/>
    <w:rsid w:val="00841944"/>
    <w:rPr>
      <w:vertAlign w:val="superscript"/>
    </w:rPr>
  </w:style>
  <w:style w:type="paragraph" w:customStyle="1" w:styleId="aff2">
    <w:name w:val="Текст таблицы"/>
    <w:basedOn w:val="a2"/>
    <w:uiPriority w:val="99"/>
    <w:rsid w:val="00841944"/>
    <w:pPr>
      <w:spacing w:line="240" w:lineRule="auto"/>
      <w:ind w:firstLine="0"/>
    </w:pPr>
  </w:style>
  <w:style w:type="paragraph" w:customStyle="1" w:styleId="aff3">
    <w:name w:val="Структурная часть приложения"/>
    <w:basedOn w:val="a2"/>
    <w:next w:val="a2"/>
    <w:rsid w:val="00841944"/>
    <w:pPr>
      <w:keepNext/>
      <w:keepLines/>
    </w:pPr>
    <w:rPr>
      <w:b/>
      <w:szCs w:val="28"/>
    </w:rPr>
  </w:style>
  <w:style w:type="paragraph" w:customStyle="1" w:styleId="-">
    <w:name w:val="Список-"/>
    <w:basedOn w:val="af5"/>
    <w:autoRedefine/>
    <w:uiPriority w:val="99"/>
    <w:qFormat/>
    <w:rsid w:val="00785438"/>
    <w:pPr>
      <w:numPr>
        <w:numId w:val="3"/>
      </w:numPr>
      <w:tabs>
        <w:tab w:val="clear" w:pos="1134"/>
        <w:tab w:val="num" w:pos="993"/>
      </w:tabs>
    </w:pPr>
  </w:style>
  <w:style w:type="character" w:customStyle="1" w:styleId="ac">
    <w:name w:val="Номер рисунка Знак"/>
    <w:basedOn w:val="a3"/>
    <w:link w:val="ab"/>
    <w:uiPriority w:val="99"/>
    <w:rsid w:val="00F81CFD"/>
    <w:rPr>
      <w:rFonts w:ascii="Times New Roman" w:eastAsia="Times New Roman" w:hAnsi="Times New Roman" w:cs="Times New Roman"/>
      <w:sz w:val="28"/>
      <w:szCs w:val="20"/>
      <w:lang w:val="uk-UA" w:eastAsia="ru-RU"/>
    </w:rPr>
  </w:style>
  <w:style w:type="character" w:customStyle="1" w:styleId="shorttext">
    <w:name w:val="short_text"/>
    <w:basedOn w:val="a3"/>
    <w:rsid w:val="00610922"/>
  </w:style>
  <w:style w:type="character" w:customStyle="1" w:styleId="hps">
    <w:name w:val="hps"/>
    <w:basedOn w:val="a3"/>
    <w:rsid w:val="00610922"/>
  </w:style>
  <w:style w:type="character" w:styleId="aff4">
    <w:name w:val="FollowedHyperlink"/>
    <w:basedOn w:val="a3"/>
    <w:uiPriority w:val="99"/>
    <w:semiHidden/>
    <w:unhideWhenUsed/>
    <w:rsid w:val="002E1385"/>
    <w:rPr>
      <w:color w:val="800080"/>
      <w:u w:val="single"/>
    </w:rPr>
  </w:style>
  <w:style w:type="paragraph" w:customStyle="1" w:styleId="aff5">
    <w:name w:val="СписокТире"/>
    <w:basedOn w:val="a2"/>
    <w:rsid w:val="00845AC1"/>
    <w:pPr>
      <w:widowControl w:val="0"/>
      <w:suppressAutoHyphens/>
      <w:ind w:left="420" w:hanging="420"/>
    </w:pPr>
    <w:rPr>
      <w:szCs w:val="28"/>
      <w:lang w:eastAsia="ar-SA"/>
    </w:rPr>
  </w:style>
  <w:style w:type="character" w:customStyle="1" w:styleId="afe">
    <w:name w:val="Формула без номера Знак"/>
    <w:link w:val="afd"/>
    <w:locked/>
    <w:rsid w:val="00845AC1"/>
    <w:rPr>
      <w:sz w:val="28"/>
      <w:szCs w:val="24"/>
      <w:lang w:val="uk-UA" w:eastAsia="ru-RU" w:bidi="ar-SA"/>
    </w:rPr>
  </w:style>
  <w:style w:type="character" w:customStyle="1" w:styleId="afc">
    <w:name w:val="Формулы описание Знак"/>
    <w:link w:val="afb"/>
    <w:uiPriority w:val="99"/>
    <w:locked/>
    <w:rsid w:val="00845AC1"/>
    <w:rPr>
      <w:sz w:val="28"/>
      <w:lang w:val="uk-UA" w:eastAsia="ru-RU" w:bidi="ar-SA"/>
    </w:rPr>
  </w:style>
  <w:style w:type="character" w:customStyle="1" w:styleId="afa">
    <w:name w:val="Маркированный стандартный Знак"/>
    <w:link w:val="a1"/>
    <w:locked/>
    <w:rsid w:val="008C5D3E"/>
    <w:rPr>
      <w:rFonts w:ascii="Times New Roman" w:hAnsi="Times New Roman"/>
      <w:sz w:val="28"/>
      <w:szCs w:val="24"/>
      <w:lang w:val="uk-UA"/>
    </w:rPr>
  </w:style>
  <w:style w:type="paragraph" w:customStyle="1" w:styleId="aff6">
    <w:name w:val="СтрокаФормула"/>
    <w:basedOn w:val="a2"/>
    <w:rsid w:val="00845AC1"/>
    <w:pPr>
      <w:widowControl w:val="0"/>
      <w:suppressAutoHyphens/>
      <w:spacing w:before="360" w:after="360"/>
      <w:ind w:firstLine="0"/>
      <w:jc w:val="center"/>
    </w:pPr>
    <w:rPr>
      <w:szCs w:val="28"/>
      <w:lang w:val="ru-RU" w:eastAsia="ar-SA"/>
    </w:rPr>
  </w:style>
  <w:style w:type="character" w:styleId="aff7">
    <w:name w:val="Strong"/>
    <w:qFormat/>
    <w:rsid w:val="00845AC1"/>
    <w:rPr>
      <w:b/>
      <w:bCs/>
    </w:rPr>
  </w:style>
  <w:style w:type="paragraph" w:styleId="aff8">
    <w:name w:val="Title"/>
    <w:basedOn w:val="a2"/>
    <w:qFormat/>
    <w:rsid w:val="00E862BE"/>
    <w:pPr>
      <w:spacing w:line="240" w:lineRule="auto"/>
      <w:ind w:left="-1140" w:firstLine="228"/>
      <w:jc w:val="center"/>
    </w:pPr>
    <w:rPr>
      <w:lang w:val="ru-RU"/>
    </w:rPr>
  </w:style>
  <w:style w:type="paragraph" w:styleId="aff9">
    <w:name w:val="Body Text Indent"/>
    <w:basedOn w:val="a2"/>
    <w:rsid w:val="0013290B"/>
    <w:pPr>
      <w:spacing w:line="240" w:lineRule="auto"/>
      <w:ind w:left="-1140" w:firstLine="228"/>
      <w:jc w:val="left"/>
    </w:pPr>
    <w:rPr>
      <w:lang w:val="ru-RU"/>
    </w:rPr>
  </w:style>
  <w:style w:type="paragraph" w:styleId="22">
    <w:name w:val="Body Text Indent 2"/>
    <w:basedOn w:val="a2"/>
    <w:rsid w:val="00360790"/>
    <w:pPr>
      <w:spacing w:after="120" w:line="480" w:lineRule="auto"/>
      <w:ind w:left="283"/>
    </w:pPr>
  </w:style>
  <w:style w:type="paragraph" w:styleId="32">
    <w:name w:val="Body Text Indent 3"/>
    <w:basedOn w:val="a2"/>
    <w:rsid w:val="004E4A94"/>
    <w:pPr>
      <w:spacing w:after="120"/>
      <w:ind w:left="283"/>
    </w:pPr>
    <w:rPr>
      <w:sz w:val="16"/>
      <w:szCs w:val="16"/>
    </w:rPr>
  </w:style>
  <w:style w:type="paragraph" w:styleId="affa">
    <w:name w:val="Body Text"/>
    <w:basedOn w:val="a2"/>
    <w:rsid w:val="00D04A8D"/>
    <w:pPr>
      <w:spacing w:after="120"/>
    </w:pPr>
  </w:style>
  <w:style w:type="paragraph" w:styleId="affb">
    <w:name w:val="caption"/>
    <w:basedOn w:val="a2"/>
    <w:next w:val="a2"/>
    <w:qFormat/>
    <w:rsid w:val="00D04A8D"/>
    <w:pPr>
      <w:spacing w:before="100" w:after="100"/>
      <w:ind w:firstLine="630"/>
      <w:jc w:val="center"/>
    </w:pPr>
    <w:rPr>
      <w:lang w:val="ru-RU"/>
    </w:rPr>
  </w:style>
  <w:style w:type="paragraph" w:customStyle="1" w:styleId="FR2">
    <w:name w:val="FR2"/>
    <w:rsid w:val="00A459AE"/>
    <w:pPr>
      <w:widowControl w:val="0"/>
      <w:suppressAutoHyphens/>
      <w:spacing w:after="320" w:line="259" w:lineRule="auto"/>
      <w:ind w:left="120" w:firstLine="240"/>
    </w:pPr>
    <w:rPr>
      <w:rFonts w:ascii="Arial" w:eastAsia="Arial" w:hAnsi="Arial" w:cs="Arial"/>
      <w:sz w:val="28"/>
      <w:szCs w:val="28"/>
      <w:lang w:eastAsia="ar-SA"/>
    </w:rPr>
  </w:style>
  <w:style w:type="character" w:customStyle="1" w:styleId="apple-converted-space">
    <w:name w:val="apple-converted-space"/>
    <w:basedOn w:val="a3"/>
    <w:rsid w:val="00A459AE"/>
  </w:style>
  <w:style w:type="paragraph" w:customStyle="1" w:styleId="affc">
    <w:name w:val="Колонка таблицы"/>
    <w:basedOn w:val="a2"/>
    <w:next w:val="a2"/>
    <w:rsid w:val="00976913"/>
    <w:pPr>
      <w:widowControl w:val="0"/>
      <w:spacing w:line="240" w:lineRule="auto"/>
      <w:ind w:firstLine="0"/>
      <w:jc w:val="center"/>
    </w:pPr>
    <w:rPr>
      <w:sz w:val="24"/>
      <w:lang w:val="ru-RU"/>
    </w:rPr>
  </w:style>
  <w:style w:type="character" w:customStyle="1" w:styleId="ae">
    <w:name w:val="Номер таблицы Знак"/>
    <w:link w:val="ad"/>
    <w:uiPriority w:val="99"/>
    <w:locked/>
    <w:rsid w:val="003B47ED"/>
    <w:rPr>
      <w:rFonts w:ascii="Times New Roman" w:eastAsia="Times New Roman" w:hAnsi="Times New Roman"/>
      <w:sz w:val="28"/>
      <w:szCs w:val="24"/>
      <w:lang w:val="uk-UA"/>
    </w:rPr>
  </w:style>
  <w:style w:type="character" w:customStyle="1" w:styleId="aff0">
    <w:name w:val="Формула с номером Знак"/>
    <w:link w:val="aff"/>
    <w:uiPriority w:val="99"/>
    <w:rsid w:val="003B47ED"/>
    <w:rPr>
      <w:rFonts w:ascii="Times New Roman" w:eastAsia="Times New Roman" w:hAnsi="Times New Roman"/>
      <w:sz w:val="28"/>
      <w:szCs w:val="24"/>
      <w:lang w:val="uk-UA"/>
    </w:rPr>
  </w:style>
  <w:style w:type="paragraph" w:styleId="affd">
    <w:name w:val="No Spacing"/>
    <w:qFormat/>
    <w:rsid w:val="00800189"/>
    <w:pPr>
      <w:widowControl w:val="0"/>
    </w:pPr>
    <w:rPr>
      <w:rFonts w:ascii="Tahoma" w:eastAsia="Tahoma" w:hAnsi="Tahoma" w:cs="Tahoma"/>
      <w:color w:val="000000"/>
      <w:sz w:val="24"/>
      <w:szCs w:val="24"/>
      <w:lang w:val="uk-UA" w:eastAsia="uk-UA" w:bidi="uk-UA"/>
    </w:rPr>
  </w:style>
  <w:style w:type="paragraph" w:styleId="affe">
    <w:name w:val="Normal (Web)"/>
    <w:basedOn w:val="a2"/>
    <w:rsid w:val="00216DA6"/>
    <w:pPr>
      <w:spacing w:before="100" w:beforeAutospacing="1" w:after="100" w:afterAutospacing="1" w:line="240" w:lineRule="auto"/>
      <w:ind w:firstLine="0"/>
      <w:jc w:val="left"/>
    </w:pPr>
    <w:rPr>
      <w:sz w:val="24"/>
      <w:lang w:val="ru-RU"/>
    </w:rPr>
  </w:style>
  <w:style w:type="paragraph" w:customStyle="1" w:styleId="12">
    <w:name w:val="Обычный1"/>
    <w:rsid w:val="004C6AB1"/>
    <w:pPr>
      <w:spacing w:line="276" w:lineRule="auto"/>
    </w:pPr>
    <w:rPr>
      <w:rFonts w:ascii="Arial" w:eastAsia="Arial" w:hAnsi="Arial" w:cs="Arial"/>
      <w:sz w:val="22"/>
      <w:szCs w:val="22"/>
    </w:rPr>
  </w:style>
  <w:style w:type="paragraph" w:customStyle="1" w:styleId="Default">
    <w:name w:val="Default"/>
    <w:rsid w:val="00126107"/>
    <w:pPr>
      <w:autoSpaceDE w:val="0"/>
      <w:autoSpaceDN w:val="0"/>
      <w:adjustRightInd w:val="0"/>
    </w:pPr>
    <w:rPr>
      <w:rFonts w:ascii="Times New Roman" w:eastAsia="Times New Roman" w:hAnsi="Times New Roman"/>
      <w:color w:val="000000"/>
      <w:sz w:val="24"/>
      <w:szCs w:val="24"/>
    </w:rPr>
  </w:style>
  <w:style w:type="paragraph" w:customStyle="1" w:styleId="afff">
    <w:name w:val="Титульный лист"/>
    <w:basedOn w:val="a2"/>
    <w:rsid w:val="000A5DD4"/>
    <w:pPr>
      <w:autoSpaceDE w:val="0"/>
      <w:autoSpaceDN w:val="0"/>
      <w:spacing w:line="240" w:lineRule="auto"/>
    </w:pPr>
    <w:rPr>
      <w:szCs w:val="20"/>
    </w:rPr>
  </w:style>
  <w:style w:type="paragraph" w:styleId="HTML">
    <w:name w:val="HTML Preformatted"/>
    <w:basedOn w:val="a2"/>
    <w:rsid w:val="000A5DD4"/>
    <w:rPr>
      <w:rFonts w:ascii="Courier New" w:hAnsi="Courier New" w:cs="Courier New"/>
      <w:sz w:val="20"/>
      <w:szCs w:val="20"/>
    </w:rPr>
  </w:style>
  <w:style w:type="table" w:customStyle="1" w:styleId="13">
    <w:name w:val="Сетка таблицы1"/>
    <w:basedOn w:val="a4"/>
    <w:next w:val="af4"/>
    <w:uiPriority w:val="59"/>
    <w:rsid w:val="00B54030"/>
    <w:rPr>
      <w:rFonts w:eastAsia="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Сетка таблицы2"/>
    <w:basedOn w:val="a4"/>
    <w:next w:val="af4"/>
    <w:uiPriority w:val="59"/>
    <w:rsid w:val="00EE1444"/>
    <w:rPr>
      <w:rFonts w:asciiTheme="minorHAnsi" w:eastAsiaTheme="minorHAnsi" w:hAnsiTheme="minorHAnsi" w:cstheme="minorBid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0">
    <w:name w:val="TOC Heading"/>
    <w:basedOn w:val="1"/>
    <w:next w:val="a2"/>
    <w:uiPriority w:val="39"/>
    <w:unhideWhenUsed/>
    <w:qFormat/>
    <w:rsid w:val="008C1DCA"/>
    <w:pPr>
      <w:pageBreakBefore w:val="0"/>
      <w:suppressAutoHyphens w:val="0"/>
      <w:spacing w:before="480" w:after="0" w:line="276" w:lineRule="auto"/>
      <w:jc w:val="left"/>
      <w:outlineLvl w:val="9"/>
    </w:pPr>
    <w:rPr>
      <w:rFonts w:asciiTheme="majorHAnsi" w:eastAsiaTheme="majorEastAsia" w:hAnsiTheme="majorHAnsi" w:cstheme="majorBidi"/>
      <w:b/>
      <w:caps w:val="0"/>
      <w:color w:val="365F91" w:themeColor="accent1" w:themeShade="BF"/>
      <w:kern w:val="0"/>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3069296">
      <w:bodyDiv w:val="1"/>
      <w:marLeft w:val="0"/>
      <w:marRight w:val="0"/>
      <w:marTop w:val="0"/>
      <w:marBottom w:val="0"/>
      <w:divBdr>
        <w:top w:val="none" w:sz="0" w:space="0" w:color="auto"/>
        <w:left w:val="none" w:sz="0" w:space="0" w:color="auto"/>
        <w:bottom w:val="none" w:sz="0" w:space="0" w:color="auto"/>
        <w:right w:val="none" w:sz="0" w:space="0" w:color="auto"/>
      </w:divBdr>
      <w:divsChild>
        <w:div w:id="1647200102">
          <w:marLeft w:val="0"/>
          <w:marRight w:val="0"/>
          <w:marTop w:val="0"/>
          <w:marBottom w:val="0"/>
          <w:divBdr>
            <w:top w:val="none" w:sz="0" w:space="0" w:color="auto"/>
            <w:left w:val="none" w:sz="0" w:space="0" w:color="auto"/>
            <w:bottom w:val="none" w:sz="0" w:space="0" w:color="auto"/>
            <w:right w:val="none" w:sz="0" w:space="0" w:color="auto"/>
          </w:divBdr>
        </w:div>
      </w:divsChild>
    </w:div>
    <w:div w:id="1380324931">
      <w:bodyDiv w:val="1"/>
      <w:marLeft w:val="0"/>
      <w:marRight w:val="0"/>
      <w:marTop w:val="0"/>
      <w:marBottom w:val="0"/>
      <w:divBdr>
        <w:top w:val="none" w:sz="0" w:space="0" w:color="auto"/>
        <w:left w:val="none" w:sz="0" w:space="0" w:color="auto"/>
        <w:bottom w:val="none" w:sz="0" w:space="0" w:color="auto"/>
        <w:right w:val="none" w:sz="0" w:space="0" w:color="auto"/>
      </w:divBdr>
    </w:div>
    <w:div w:id="1640526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myfin.by/wiki/term/uchreditel" TargetMode="External"/><Relationship Id="rId50" Type="http://schemas.openxmlformats.org/officeDocument/2006/relationships/hyperlink" Target="https://enjoy-job.ru/professions/direktor-po-marketingu/" TargetMode="External"/><Relationship Id="rId55" Type="http://schemas.openxmlformats.org/officeDocument/2006/relationships/hyperlink" Target="https://wiseeconomist.ru/poleznoe/67312-sklad-obosoblennoe-podrazdelenie"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kadastr.tatarstan.ru/struk.htm?department_id=3958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dveri.com.ua/ustanovka-dverej-ru" TargetMode="External"/><Relationship Id="rId53" Type="http://schemas.openxmlformats.org/officeDocument/2006/relationships/hyperlink" Target="https://www.audit-it.ru/terms/accounting/bukhgalteriya.html" TargetMode="External"/><Relationship Id="rId58" Type="http://schemas.openxmlformats.org/officeDocument/2006/relationships/hyperlink" Target="https://moluch.ru/archive/348/78324/"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obzorzarplat.ru/services/job_description/view/?id=1352&amp;lang=0" TargetMode="External"/><Relationship Id="rId57" Type="http://schemas.openxmlformats.org/officeDocument/2006/relationships/hyperlink" Target="https://zig-zag.org/blog/2019/08/23/2019_08_23/"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cfin.ru/management/people/instructions/Procurement_department.shtml" TargetMode="External"/><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audit-it.ru/terms/accounting/finansovyy_direktor.html" TargetMode="External"/><Relationship Id="rId56" Type="http://schemas.openxmlformats.org/officeDocument/2006/relationships/hyperlink" Target="https://studref.com/542388/zhurnalistika/otdel_rabote_klientami" TargetMode="External"/><Relationship Id="rId8" Type="http://schemas.openxmlformats.org/officeDocument/2006/relationships/endnotes" Target="endnotes.xml"/><Relationship Id="rId51" Type="http://schemas.openxmlformats.org/officeDocument/2006/relationships/hyperlink" Target="https://enjoy-job.ru/professions/director-po-personalu/"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unicraft.org/blog/7626/organizacionnaya-structura/" TargetMode="External"/><Relationship Id="rId59" Type="http://schemas.openxmlformats.org/officeDocument/2006/relationships/hyperlink" Target="https://www.audit-it.ru/terms/trud/otdel_kadrov.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J:\DIPLOM\&#1044;&#1048;&#1055;&#1051;&#1054;&#1052;\STVUZ-KhPI-3.01-2010.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5C40F-58C2-4F22-89F7-875988674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STVUZ-KhPI-3.01-2010.dot</Template>
  <TotalTime>5120</TotalTime>
  <Pages>35</Pages>
  <Words>4626</Words>
  <Characters>26369</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ЗМІСТ</vt:lpstr>
    </vt:vector>
  </TitlesOfParts>
  <Company/>
  <LinksUpToDate>false</LinksUpToDate>
  <CharactersWithSpaces>30934</CharactersWithSpaces>
  <SharedDoc>false</SharedDoc>
  <HLinks>
    <vt:vector size="114" baseType="variant">
      <vt:variant>
        <vt:i4>1114165</vt:i4>
      </vt:variant>
      <vt:variant>
        <vt:i4>110</vt:i4>
      </vt:variant>
      <vt:variant>
        <vt:i4>0</vt:i4>
      </vt:variant>
      <vt:variant>
        <vt:i4>5</vt:i4>
      </vt:variant>
      <vt:variant>
        <vt:lpwstr/>
      </vt:variant>
      <vt:variant>
        <vt:lpwstr>_Toc43165556</vt:lpwstr>
      </vt:variant>
      <vt:variant>
        <vt:i4>1179701</vt:i4>
      </vt:variant>
      <vt:variant>
        <vt:i4>104</vt:i4>
      </vt:variant>
      <vt:variant>
        <vt:i4>0</vt:i4>
      </vt:variant>
      <vt:variant>
        <vt:i4>5</vt:i4>
      </vt:variant>
      <vt:variant>
        <vt:lpwstr/>
      </vt:variant>
      <vt:variant>
        <vt:lpwstr>_Toc43165555</vt:lpwstr>
      </vt:variant>
      <vt:variant>
        <vt:i4>1245237</vt:i4>
      </vt:variant>
      <vt:variant>
        <vt:i4>98</vt:i4>
      </vt:variant>
      <vt:variant>
        <vt:i4>0</vt:i4>
      </vt:variant>
      <vt:variant>
        <vt:i4>5</vt:i4>
      </vt:variant>
      <vt:variant>
        <vt:lpwstr/>
      </vt:variant>
      <vt:variant>
        <vt:lpwstr>_Toc43165554</vt:lpwstr>
      </vt:variant>
      <vt:variant>
        <vt:i4>1310773</vt:i4>
      </vt:variant>
      <vt:variant>
        <vt:i4>92</vt:i4>
      </vt:variant>
      <vt:variant>
        <vt:i4>0</vt:i4>
      </vt:variant>
      <vt:variant>
        <vt:i4>5</vt:i4>
      </vt:variant>
      <vt:variant>
        <vt:lpwstr/>
      </vt:variant>
      <vt:variant>
        <vt:lpwstr>_Toc43165553</vt:lpwstr>
      </vt:variant>
      <vt:variant>
        <vt:i4>1376309</vt:i4>
      </vt:variant>
      <vt:variant>
        <vt:i4>86</vt:i4>
      </vt:variant>
      <vt:variant>
        <vt:i4>0</vt:i4>
      </vt:variant>
      <vt:variant>
        <vt:i4>5</vt:i4>
      </vt:variant>
      <vt:variant>
        <vt:lpwstr/>
      </vt:variant>
      <vt:variant>
        <vt:lpwstr>_Toc43165552</vt:lpwstr>
      </vt:variant>
      <vt:variant>
        <vt:i4>1441845</vt:i4>
      </vt:variant>
      <vt:variant>
        <vt:i4>80</vt:i4>
      </vt:variant>
      <vt:variant>
        <vt:i4>0</vt:i4>
      </vt:variant>
      <vt:variant>
        <vt:i4>5</vt:i4>
      </vt:variant>
      <vt:variant>
        <vt:lpwstr/>
      </vt:variant>
      <vt:variant>
        <vt:lpwstr>_Toc43165551</vt:lpwstr>
      </vt:variant>
      <vt:variant>
        <vt:i4>1507381</vt:i4>
      </vt:variant>
      <vt:variant>
        <vt:i4>74</vt:i4>
      </vt:variant>
      <vt:variant>
        <vt:i4>0</vt:i4>
      </vt:variant>
      <vt:variant>
        <vt:i4>5</vt:i4>
      </vt:variant>
      <vt:variant>
        <vt:lpwstr/>
      </vt:variant>
      <vt:variant>
        <vt:lpwstr>_Toc43165550</vt:lpwstr>
      </vt:variant>
      <vt:variant>
        <vt:i4>1966132</vt:i4>
      </vt:variant>
      <vt:variant>
        <vt:i4>68</vt:i4>
      </vt:variant>
      <vt:variant>
        <vt:i4>0</vt:i4>
      </vt:variant>
      <vt:variant>
        <vt:i4>5</vt:i4>
      </vt:variant>
      <vt:variant>
        <vt:lpwstr/>
      </vt:variant>
      <vt:variant>
        <vt:lpwstr>_Toc43165549</vt:lpwstr>
      </vt:variant>
      <vt:variant>
        <vt:i4>2031668</vt:i4>
      </vt:variant>
      <vt:variant>
        <vt:i4>62</vt:i4>
      </vt:variant>
      <vt:variant>
        <vt:i4>0</vt:i4>
      </vt:variant>
      <vt:variant>
        <vt:i4>5</vt:i4>
      </vt:variant>
      <vt:variant>
        <vt:lpwstr/>
      </vt:variant>
      <vt:variant>
        <vt:lpwstr>_Toc43165548</vt:lpwstr>
      </vt:variant>
      <vt:variant>
        <vt:i4>1048628</vt:i4>
      </vt:variant>
      <vt:variant>
        <vt:i4>56</vt:i4>
      </vt:variant>
      <vt:variant>
        <vt:i4>0</vt:i4>
      </vt:variant>
      <vt:variant>
        <vt:i4>5</vt:i4>
      </vt:variant>
      <vt:variant>
        <vt:lpwstr/>
      </vt:variant>
      <vt:variant>
        <vt:lpwstr>_Toc43165547</vt:lpwstr>
      </vt:variant>
      <vt:variant>
        <vt:i4>1114164</vt:i4>
      </vt:variant>
      <vt:variant>
        <vt:i4>50</vt:i4>
      </vt:variant>
      <vt:variant>
        <vt:i4>0</vt:i4>
      </vt:variant>
      <vt:variant>
        <vt:i4>5</vt:i4>
      </vt:variant>
      <vt:variant>
        <vt:lpwstr/>
      </vt:variant>
      <vt:variant>
        <vt:lpwstr>_Toc43165546</vt:lpwstr>
      </vt:variant>
      <vt:variant>
        <vt:i4>1179700</vt:i4>
      </vt:variant>
      <vt:variant>
        <vt:i4>44</vt:i4>
      </vt:variant>
      <vt:variant>
        <vt:i4>0</vt:i4>
      </vt:variant>
      <vt:variant>
        <vt:i4>5</vt:i4>
      </vt:variant>
      <vt:variant>
        <vt:lpwstr/>
      </vt:variant>
      <vt:variant>
        <vt:lpwstr>_Toc43165545</vt:lpwstr>
      </vt:variant>
      <vt:variant>
        <vt:i4>1245236</vt:i4>
      </vt:variant>
      <vt:variant>
        <vt:i4>38</vt:i4>
      </vt:variant>
      <vt:variant>
        <vt:i4>0</vt:i4>
      </vt:variant>
      <vt:variant>
        <vt:i4>5</vt:i4>
      </vt:variant>
      <vt:variant>
        <vt:lpwstr/>
      </vt:variant>
      <vt:variant>
        <vt:lpwstr>_Toc43165544</vt:lpwstr>
      </vt:variant>
      <vt:variant>
        <vt:i4>1310772</vt:i4>
      </vt:variant>
      <vt:variant>
        <vt:i4>32</vt:i4>
      </vt:variant>
      <vt:variant>
        <vt:i4>0</vt:i4>
      </vt:variant>
      <vt:variant>
        <vt:i4>5</vt:i4>
      </vt:variant>
      <vt:variant>
        <vt:lpwstr/>
      </vt:variant>
      <vt:variant>
        <vt:lpwstr>_Toc43165543</vt:lpwstr>
      </vt:variant>
      <vt:variant>
        <vt:i4>1376308</vt:i4>
      </vt:variant>
      <vt:variant>
        <vt:i4>26</vt:i4>
      </vt:variant>
      <vt:variant>
        <vt:i4>0</vt:i4>
      </vt:variant>
      <vt:variant>
        <vt:i4>5</vt:i4>
      </vt:variant>
      <vt:variant>
        <vt:lpwstr/>
      </vt:variant>
      <vt:variant>
        <vt:lpwstr>_Toc43165542</vt:lpwstr>
      </vt:variant>
      <vt:variant>
        <vt:i4>1441844</vt:i4>
      </vt:variant>
      <vt:variant>
        <vt:i4>20</vt:i4>
      </vt:variant>
      <vt:variant>
        <vt:i4>0</vt:i4>
      </vt:variant>
      <vt:variant>
        <vt:i4>5</vt:i4>
      </vt:variant>
      <vt:variant>
        <vt:lpwstr/>
      </vt:variant>
      <vt:variant>
        <vt:lpwstr>_Toc43165541</vt:lpwstr>
      </vt:variant>
      <vt:variant>
        <vt:i4>1507380</vt:i4>
      </vt:variant>
      <vt:variant>
        <vt:i4>14</vt:i4>
      </vt:variant>
      <vt:variant>
        <vt:i4>0</vt:i4>
      </vt:variant>
      <vt:variant>
        <vt:i4>5</vt:i4>
      </vt:variant>
      <vt:variant>
        <vt:lpwstr/>
      </vt:variant>
      <vt:variant>
        <vt:lpwstr>_Toc43165540</vt:lpwstr>
      </vt:variant>
      <vt:variant>
        <vt:i4>1966131</vt:i4>
      </vt:variant>
      <vt:variant>
        <vt:i4>8</vt:i4>
      </vt:variant>
      <vt:variant>
        <vt:i4>0</vt:i4>
      </vt:variant>
      <vt:variant>
        <vt:i4>5</vt:i4>
      </vt:variant>
      <vt:variant>
        <vt:lpwstr/>
      </vt:variant>
      <vt:variant>
        <vt:lpwstr>_Toc43165539</vt:lpwstr>
      </vt:variant>
      <vt:variant>
        <vt:i4>2031667</vt:i4>
      </vt:variant>
      <vt:variant>
        <vt:i4>2</vt:i4>
      </vt:variant>
      <vt:variant>
        <vt:i4>0</vt:i4>
      </vt:variant>
      <vt:variant>
        <vt:i4>5</vt:i4>
      </vt:variant>
      <vt:variant>
        <vt:lpwstr/>
      </vt:variant>
      <vt:variant>
        <vt:lpwstr>_Toc43165538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ЗМІСТ</dc:title>
  <dc:creator>***</dc:creator>
  <cp:lastModifiedBy>User</cp:lastModifiedBy>
  <cp:revision>1252</cp:revision>
  <cp:lastPrinted>2020-06-16T14:30:00Z</cp:lastPrinted>
  <dcterms:created xsi:type="dcterms:W3CDTF">2022-05-27T04:34:00Z</dcterms:created>
  <dcterms:modified xsi:type="dcterms:W3CDTF">2022-06-23T02:56:00Z</dcterms:modified>
</cp:coreProperties>
</file>